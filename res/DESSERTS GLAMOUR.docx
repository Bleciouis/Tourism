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ListTable5Dark-Accent5"/>
        <w:tblW w:w="5000" w:type="pct"/>
        <w:tblLook w:val="0600" w:firstRow="0" w:lastRow="0" w:firstColumn="0" w:lastColumn="0" w:noHBand="1" w:noVBand="1"/>
      </w:tblPr>
      <w:tblGrid>
        <w:gridCol w:w="1680"/>
        <w:gridCol w:w="2778"/>
        <w:gridCol w:w="443"/>
        <w:gridCol w:w="1898"/>
        <w:gridCol w:w="2778"/>
        <w:gridCol w:w="443"/>
      </w:tblGrid>
      <w:tr w:rsidR="00BD7D5F" w14:paraId="688E3B83" w14:textId="77777777" w:rsidTr="00BD7D5F">
        <w:trPr>
          <w:trHeight w:val="270"/>
        </w:trPr>
        <w:tc>
          <w:tcPr>
            <w:tcW w:w="1680" w:type="dxa"/>
          </w:tcPr>
          <w:p w14:paraId="35730E82" w14:textId="77777777" w:rsidR="00860232" w:rsidRDefault="00860232" w:rsidP="00530AD1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1A00673F" w14:textId="77777777" w:rsidR="00860232" w:rsidRDefault="00860232" w:rsidP="00530AD1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443" w:type="dxa"/>
          </w:tcPr>
          <w:p w14:paraId="1C85A372" w14:textId="77777777" w:rsidR="00860232" w:rsidRDefault="00860232" w:rsidP="00530AD1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4DDC11CC" w14:textId="77777777" w:rsidR="00860232" w:rsidRDefault="00860232" w:rsidP="00530AD1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0EA3A098" w14:textId="77777777" w:rsidR="00860232" w:rsidRDefault="00860232" w:rsidP="00530AD1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443" w:type="dxa"/>
          </w:tcPr>
          <w:p w14:paraId="3654A6C2" w14:textId="77777777" w:rsidR="00860232" w:rsidRDefault="00860232" w:rsidP="00530AD1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  <w:tr w:rsidR="00BD7D5F" w14:paraId="3328ADD6" w14:textId="77777777" w:rsidTr="00BD7D5F">
        <w:trPr>
          <w:trHeight w:val="531"/>
        </w:trPr>
        <w:tc>
          <w:tcPr>
            <w:tcW w:w="1680" w:type="dxa"/>
          </w:tcPr>
          <w:p w14:paraId="338E0508" w14:textId="77777777" w:rsidR="00860232" w:rsidRDefault="00860232" w:rsidP="00530AD1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6A63C1B8" w14:textId="544476F2" w:rsidR="00860232" w:rsidRPr="00860232" w:rsidRDefault="00BD7D5F" w:rsidP="00530AD1">
            <w:pPr>
              <w:pStyle w:val="Name"/>
            </w:pPr>
            <w:r>
              <w:t xml:space="preserve"> </w:t>
            </w:r>
          </w:p>
          <w:p w14:paraId="100BAA6E" w14:textId="6196F29B" w:rsidR="00860232" w:rsidRPr="00860232" w:rsidRDefault="00501A0B" w:rsidP="00860232">
            <w:pPr>
              <w:pStyle w:val="Title"/>
            </w:pPr>
            <w:sdt>
              <w:sdtPr>
                <w:rPr>
                  <w:color w:val="493321" w:themeColor="accent5" w:themeShade="40"/>
                  <w:sz w:val="24"/>
                  <w:szCs w:val="24"/>
                </w:rPr>
                <w:alias w:val="Title"/>
                <w:tag w:val=""/>
                <w:id w:val="1302885247"/>
                <w:placeholder>
                  <w:docPart w:val="E7E365A089DB4B60BC69DF0642857A97"/>
                </w:placeholder>
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<w15:appearance w15:val="hidden"/>
                <w:text w:multiLine="1"/>
              </w:sdtPr>
              <w:sdtEndPr>
                <w:rPr>
                  <w:color w:val="493321" w:themeColor="accent5" w:themeShade="40"/>
                </w:rPr>
              </w:sdtEndPr>
              <w:sdtContent>
                <w:r w:rsidR="00BD7D5F" w:rsidRPr="00BD7D5F">
                  <w:rPr>
                    <w:color w:val="493321" w:themeColor="accent5" w:themeShade="40"/>
                    <w:sz w:val="24"/>
                    <w:szCs w:val="24"/>
                  </w:rPr>
                  <w:t>DESSERTS GLAMOUR</w:t>
                </w:r>
              </w:sdtContent>
            </w:sdt>
          </w:p>
        </w:tc>
        <w:tc>
          <w:tcPr>
            <w:tcW w:w="443" w:type="dxa"/>
          </w:tcPr>
          <w:p w14:paraId="2A95F7BB" w14:textId="77777777" w:rsidR="00860232" w:rsidRDefault="00860232" w:rsidP="00530AD1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564D9C7F" w14:textId="77777777" w:rsidR="00860232" w:rsidRDefault="00860232" w:rsidP="00530AD1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7A798CA0" w14:textId="7BCF2348" w:rsidR="00EB2548" w:rsidRPr="00860232" w:rsidRDefault="00501A0B" w:rsidP="00EB2548">
            <w:pPr>
              <w:pStyle w:val="Name"/>
            </w:pPr>
            <w:sdt>
              <w:sdtPr>
                <w:alias w:val="Enter your name:"/>
                <w:tag w:val="Enter your name:"/>
                <w:id w:val="-1906912958"/>
                <w:placeholder>
                  <w:docPart w:val="8D5E5FF28F474E4FBDA204F0E9F3D6E7"/>
                </w:placeholder>
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<w15:appearance w15:val="hidden"/>
                <w:text w:multiLine="1"/>
              </w:sdtPr>
              <w:sdtEndPr/>
              <w:sdtContent>
                <w:r w:rsidR="00BD7D5F">
                  <w:t xml:space="preserve"> </w:t>
                </w:r>
              </w:sdtContent>
            </w:sdt>
            <w:r w:rsidR="00EB2548" w:rsidRPr="00860232">
              <w:t xml:space="preserve"> </w:t>
            </w:r>
          </w:p>
          <w:p w14:paraId="2414C3D2" w14:textId="6BE2C5DF" w:rsidR="00860232" w:rsidRPr="00BD7D5F" w:rsidRDefault="00501A0B" w:rsidP="00EB2548">
            <w:pPr>
              <w:pStyle w:val="Title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alias w:val="Title"/>
                <w:tag w:val=""/>
                <w:id w:val="1007717963"/>
                <w:placeholder>
                  <w:docPart w:val="CBA4504ADB6C4CC9B01D47B93F5D4A67"/>
                </w:placeholder>
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<w15:appearance w15:val="hidden"/>
                <w:text w:multiLine="1"/>
              </w:sdtPr>
              <w:sdtEndPr/>
              <w:sdtContent>
                <w:r w:rsidR="00BD7D5F" w:rsidRPr="00BD7D5F">
                  <w:rPr>
                    <w:sz w:val="24"/>
                    <w:szCs w:val="24"/>
                  </w:rPr>
                  <w:t>DESSERTS GLAMOUR</w:t>
                </w:r>
              </w:sdtContent>
            </w:sdt>
          </w:p>
        </w:tc>
        <w:tc>
          <w:tcPr>
            <w:tcW w:w="443" w:type="dxa"/>
          </w:tcPr>
          <w:p w14:paraId="4BA92621" w14:textId="77777777" w:rsidR="00860232" w:rsidRDefault="00860232" w:rsidP="00530AD1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  <w:tr w:rsidR="00BD7D5F" w14:paraId="62A601A2" w14:textId="77777777" w:rsidTr="00BD7D5F">
        <w:trPr>
          <w:trHeight w:val="1176"/>
        </w:trPr>
        <w:tc>
          <w:tcPr>
            <w:tcW w:w="1680" w:type="dxa"/>
          </w:tcPr>
          <w:p w14:paraId="3AA1A928" w14:textId="77777777" w:rsidR="004A4411" w:rsidRDefault="00501A0B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  <w:sdt>
              <w:sdtPr>
                <w:rPr>
                  <w:rFonts w:asciiTheme="minorHAnsi" w:eastAsiaTheme="minorEastAsia" w:hAnsiTheme="minorHAnsi" w:cstheme="minorBidi"/>
                  <w:b w:val="0"/>
                  <w:caps w:val="0"/>
                  <w:color w:val="auto"/>
                  <w:sz w:val="18"/>
                  <w:szCs w:val="20"/>
                </w:rPr>
                <w:id w:val="-206116552"/>
                <w:picture/>
              </w:sdtPr>
              <w:sdtEndPr/>
              <w:sdtContent>
                <w:r w:rsidR="00F82F9E">
                  <w:rPr>
                    <w:rFonts w:asciiTheme="minorHAnsi" w:eastAsiaTheme="minorEastAsia" w:hAnsiTheme="minorHAnsi" w:cstheme="minorBidi"/>
                    <w:b w:val="0"/>
                    <w:caps w:val="0"/>
                    <w:noProof/>
                    <w:color w:val="auto"/>
                    <w:sz w:val="18"/>
                    <w:szCs w:val="20"/>
                  </w:rPr>
                  <w:drawing>
                    <wp:inline distT="0" distB="0" distL="0" distR="0" wp14:anchorId="68CD1351" wp14:editId="46B367D6">
                      <wp:extent cx="712871" cy="712871"/>
                      <wp:effectExtent l="0" t="0" r="0" b="0"/>
                      <wp:docPr id="1" name="Pictur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1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 flipV="1">
                                <a:off x="0" y="0"/>
                                <a:ext cx="712871" cy="7128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</w:tc>
        <w:tc>
          <w:tcPr>
            <w:tcW w:w="2778" w:type="dxa"/>
            <w:vMerge w:val="restart"/>
          </w:tcPr>
          <w:sdt>
            <w:sdtPr>
              <w:alias w:val="Enter address, city, st zip code:"/>
              <w:tag w:val="Enter address, city, st zip code:"/>
              <w:id w:val="-981539878"/>
              <w:placeholder>
                <w:docPart w:val="6294D5B65C874CC6AD9E3D50DF4684F6"/>
              </w:placeholder>
              <w:dataBinding w:prefixMappings="xmlns:ns0='http://schemas.microsoft.com/office/2006/coverPageProps' " w:xpath="/ns0:CoverPageProperties[1]/ns0:CompanyAddress[1]" w:storeItemID="{55AF091B-3C7A-41E3-B477-F2FDAA23CFDA}"/>
              <w15:appearance w15:val="hidden"/>
              <w:text w:multiLine="1"/>
            </w:sdtPr>
            <w:sdtEndPr/>
            <w:sdtContent>
              <w:p w14:paraId="66E34922" w14:textId="24023CCD" w:rsidR="004A4411" w:rsidRDefault="00BD7D5F" w:rsidP="00860232">
                <w:r>
                  <w:t xml:space="preserve"> </w:t>
                </w:r>
              </w:p>
            </w:sdtContent>
          </w:sdt>
          <w:p w14:paraId="387982E1" w14:textId="272B8712" w:rsidR="004A4411" w:rsidRDefault="00BD7D5F" w:rsidP="00860232">
            <w:sdt>
              <w:sdtPr>
                <w:alias w:val="Enter telephone:"/>
                <w:tag w:val="Enter telephone:"/>
                <w:id w:val="-864834133"/>
                <w:placeholder>
                  <w:docPart w:val="8F9E170DEF0D4FE394AB422C6BBB6D2B"/>
                </w:placeholder>
                <w:dataBinding w:prefixMappings="xmlns:ns0='http://schemas.microsoft.com/office/2006/coverPageProps' " w:xpath="/ns0:CoverPageProperties[1]/ns0:CompanyPhone[1]" w:storeItemID="{55AF091B-3C7A-41E3-B477-F2FDAA23CFDA}"/>
                <w15:appearance w15:val="hidden"/>
                <w:text/>
              </w:sdtPr>
              <w:sdtContent>
                <w:r>
                  <w:t>614-888-4321</w:t>
                </w:r>
              </w:sdtContent>
            </w:sdt>
          </w:p>
          <w:p w14:paraId="289ED04D" w14:textId="44F3A4B2" w:rsidR="004A4411" w:rsidRDefault="00501A0B" w:rsidP="00860232">
            <w:sdt>
              <w:sdtPr>
                <w:alias w:val="Enter email:"/>
                <w:tag w:val="Enter email:"/>
                <w:id w:val="-276645040"/>
                <w:placeholder>
                  <w:docPart w:val="32FEF27DC00A4260BAF9188481BF3219"/>
                </w:placeholder>
                <w:dataBinding w:prefixMappings="xmlns:ns0='http://schemas.microsoft.com/office/2006/coverPageProps' " w:xpath="/ns0:CoverPageProperties[1]/ns0:CompanyEmail[1]" w:storeItemID="{55AF091B-3C7A-41E3-B477-F2FDAA23CFDA}"/>
                <w15:appearance w15:val="hidden"/>
                <w:text/>
              </w:sdtPr>
              <w:sdtEndPr/>
              <w:sdtContent>
                <w:r w:rsidR="00BD7D5F">
                  <w:t>glamourdessets@gmail.com</w:t>
                </w:r>
              </w:sdtContent>
            </w:sdt>
            <w:r w:rsidR="004A4411">
              <w:t> </w:t>
            </w:r>
          </w:p>
          <w:p w14:paraId="6FA9D64A" w14:textId="6E8D1460" w:rsidR="004A4411" w:rsidRDefault="004A4411" w:rsidP="00860232"/>
          <w:p w14:paraId="618EB730" w14:textId="09799812" w:rsidR="004A4411" w:rsidRPr="00860232" w:rsidRDefault="00501A0B" w:rsidP="00860232">
            <w:pPr>
              <w:pStyle w:val="WebAddress"/>
              <w:rPr>
                <w:rFonts w:eastAsiaTheme="minorEastAsia"/>
              </w:rPr>
            </w:pPr>
            <w:sdt>
              <w:sdtPr>
                <w:rPr>
                  <w:color w:val="493321" w:themeColor="accent5" w:themeShade="40"/>
                  <w:u w:val="single"/>
                </w:rPr>
                <w:alias w:val="Enter web address:"/>
                <w:tag w:val="Enter web address:"/>
                <w:id w:val="-1007672581"/>
                <w:placeholder>
                  <w:docPart w:val="B69D38CEF31A44409ACC13C2A192EEB1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/>
              </w:sdtPr>
              <w:sdtEndPr>
                <w:rPr>
                  <w:color w:val="493321" w:themeColor="accent5" w:themeShade="40"/>
                </w:rPr>
              </w:sdtEndPr>
              <w:sdtContent>
                <w:r w:rsidR="00BD7D5F" w:rsidRPr="00BD7D5F">
                  <w:rPr>
                    <w:color w:val="493321" w:themeColor="accent5" w:themeShade="40"/>
                    <w:u w:val="single"/>
                  </w:rPr>
                  <w:t>www.dessertsglamour.com</w:t>
                </w:r>
              </w:sdtContent>
            </w:sdt>
          </w:p>
        </w:tc>
        <w:tc>
          <w:tcPr>
            <w:tcW w:w="443" w:type="dxa"/>
            <w:vMerge w:val="restart"/>
          </w:tcPr>
          <w:p w14:paraId="3B169244" w14:textId="77777777" w:rsidR="004A4411" w:rsidRDefault="004A4411" w:rsidP="00530AD1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6BF60EC5" w14:textId="13327979" w:rsidR="004A4411" w:rsidRDefault="00BD7D5F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  <w:sdt>
              <w:sdtPr>
                <w:rPr>
                  <w:rFonts w:asciiTheme="minorHAnsi" w:eastAsiaTheme="minorEastAsia" w:hAnsiTheme="minorHAnsi" w:cstheme="minorBidi"/>
                  <w:b w:val="0"/>
                  <w:caps w:val="0"/>
                  <w:noProof/>
                  <w:color w:val="auto"/>
                  <w:sz w:val="18"/>
                  <w:szCs w:val="20"/>
                </w:rPr>
                <w:id w:val="-61495183"/>
                <w:picture/>
              </w:sdtPr>
              <w:sdtContent>
                <w:r>
                  <w:rPr>
                    <w:rFonts w:asciiTheme="minorHAnsi" w:eastAsiaTheme="minorEastAsia" w:hAnsiTheme="minorHAnsi" w:cstheme="minorBidi"/>
                    <w:b w:val="0"/>
                    <w:caps w:val="0"/>
                    <w:noProof/>
                    <w:color w:val="auto"/>
                    <w:sz w:val="18"/>
                    <w:szCs w:val="20"/>
                  </w:rPr>
                  <w:drawing>
                    <wp:inline distT="0" distB="0" distL="0" distR="0" wp14:anchorId="126AC93D" wp14:editId="595FAE6D">
                      <wp:extent cx="712871" cy="712871"/>
                      <wp:effectExtent l="0" t="0" r="0" b="0"/>
                      <wp:docPr id="160525554" name="Picture 16052555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1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 flipV="1">
                                <a:off x="0" y="0"/>
                                <a:ext cx="712871" cy="7128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</w:tc>
        <w:tc>
          <w:tcPr>
            <w:tcW w:w="2778" w:type="dxa"/>
            <w:vMerge w:val="restart"/>
          </w:tcPr>
          <w:sdt>
            <w:sdtPr>
              <w:alias w:val="Enter address, city, st zip code:"/>
              <w:tag w:val="Enter address, city, st zip code:"/>
              <w:id w:val="-379169843"/>
              <w:placeholder>
                <w:docPart w:val="1D11CDECA6334498B5AED9C7EA2598E0"/>
              </w:placeholder>
              <w:dataBinding w:prefixMappings="xmlns:ns0='http://schemas.microsoft.com/office/2006/coverPageProps' " w:xpath="/ns0:CoverPageProperties[1]/ns0:CompanyAddress[1]" w:storeItemID="{55AF091B-3C7A-41E3-B477-F2FDAA23CFDA}"/>
              <w15:appearance w15:val="hidden"/>
              <w:text w:multiLine="1"/>
            </w:sdtPr>
            <w:sdtEndPr/>
            <w:sdtContent>
              <w:p w14:paraId="59A19420" w14:textId="01EE8EB8" w:rsidR="004A4411" w:rsidRDefault="00BD7D5F" w:rsidP="00EB2548">
                <w:r>
                  <w:t xml:space="preserve"> </w:t>
                </w:r>
              </w:p>
            </w:sdtContent>
          </w:sdt>
          <w:p w14:paraId="26BC7382" w14:textId="30CF7244" w:rsidR="004A4411" w:rsidRDefault="00501A0B" w:rsidP="00EB2548">
            <w:sdt>
              <w:sdtPr>
                <w:alias w:val="Enter telephone:"/>
                <w:tag w:val="Enter telephone:"/>
                <w:id w:val="833037938"/>
                <w:placeholder>
                  <w:docPart w:val="A021D8556C0448EEB69A4D07C09C8F59"/>
                </w:placeholder>
                <w:dataBinding w:prefixMappings="xmlns:ns0='http://schemas.microsoft.com/office/2006/coverPageProps' " w:xpath="/ns0:CoverPageProperties[1]/ns0:CompanyPhone[1]" w:storeItemID="{55AF091B-3C7A-41E3-B477-F2FDAA23CFDA}"/>
                <w15:appearance w15:val="hidden"/>
                <w:text/>
              </w:sdtPr>
              <w:sdtEndPr/>
              <w:sdtContent>
                <w:r w:rsidR="00BD7D5F">
                  <w:t>614-888-4321</w:t>
                </w:r>
              </w:sdtContent>
            </w:sdt>
          </w:p>
          <w:p w14:paraId="26A7FA93" w14:textId="4B57031E" w:rsidR="004A4411" w:rsidRDefault="00501A0B" w:rsidP="00EB2548">
            <w:sdt>
              <w:sdtPr>
                <w:alias w:val="Enter email:"/>
                <w:tag w:val="Enter email:"/>
                <w:id w:val="737759303"/>
                <w:placeholder>
                  <w:docPart w:val="0C5A156C652B4769B56744CA1145E916"/>
                </w:placeholder>
                <w:dataBinding w:prefixMappings="xmlns:ns0='http://schemas.microsoft.com/office/2006/coverPageProps' " w:xpath="/ns0:CoverPageProperties[1]/ns0:CompanyEmail[1]" w:storeItemID="{55AF091B-3C7A-41E3-B477-F2FDAA23CFDA}"/>
                <w15:appearance w15:val="hidden"/>
                <w:text/>
              </w:sdtPr>
              <w:sdtEndPr/>
              <w:sdtContent>
                <w:r w:rsidR="00BD7D5F">
                  <w:t>glamourdessets@gmail.com</w:t>
                </w:r>
              </w:sdtContent>
            </w:sdt>
            <w:r w:rsidR="004A4411">
              <w:t> </w:t>
            </w:r>
          </w:p>
          <w:p w14:paraId="1544A3A9" w14:textId="2496FE87" w:rsidR="004A4411" w:rsidRDefault="00501A0B" w:rsidP="00EB2548">
            <w:sdt>
              <w:sdtPr>
                <w:alias w:val="Enter twitter handle:"/>
                <w:tag w:val="Enter twitter handle:"/>
                <w:id w:val="-64647785"/>
                <w:placeholder>
                  <w:docPart w:val="06D3648B1AE0495EB2D9F62A29CF8A22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15:appearance w15:val="hidden"/>
                <w:text/>
              </w:sdtPr>
              <w:sdtEndPr/>
              <w:sdtContent>
                <w:r w:rsidR="00BD7D5F">
                  <w:t xml:space="preserve"> </w:t>
                </w:r>
              </w:sdtContent>
            </w:sdt>
          </w:p>
          <w:p w14:paraId="05473E19" w14:textId="6BE73C95" w:rsidR="004A4411" w:rsidRDefault="00501A0B" w:rsidP="00EB2548">
            <w:pPr>
              <w:pStyle w:val="WebAddress"/>
              <w:rPr>
                <w:rFonts w:asciiTheme="minorHAnsi" w:eastAsiaTheme="minorEastAsia" w:hAnsiTheme="minorHAnsi" w:cstheme="minorBidi"/>
                <w:caps/>
                <w:color w:val="auto"/>
                <w:szCs w:val="20"/>
              </w:rPr>
            </w:pPr>
            <w:sdt>
              <w:sdtPr>
                <w:rPr>
                  <w:color w:val="1D140D" w:themeColor="accent5" w:themeShade="1A"/>
                  <w:u w:val="single"/>
                </w:rPr>
                <w:alias w:val="Enter web address:"/>
                <w:tag w:val="Enter web address:"/>
                <w:id w:val="1229258288"/>
                <w:placeholder>
                  <w:docPart w:val="CCC2D449B7EA48479C95AEBAAA8EF596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/>
              </w:sdtPr>
              <w:sdtEndPr>
                <w:rPr>
                  <w:color w:val="1D140D" w:themeColor="accent5" w:themeShade="1A"/>
                </w:rPr>
              </w:sdtEndPr>
              <w:sdtContent>
                <w:r w:rsidR="00BD7D5F" w:rsidRPr="00BD7D5F">
                  <w:rPr>
                    <w:color w:val="1D140D" w:themeColor="accent5" w:themeShade="1A"/>
                    <w:u w:val="single"/>
                  </w:rPr>
                  <w:t>www.dessertsglamour.com</w:t>
                </w:r>
              </w:sdtContent>
            </w:sdt>
          </w:p>
        </w:tc>
        <w:tc>
          <w:tcPr>
            <w:tcW w:w="443" w:type="dxa"/>
            <w:vMerge w:val="restart"/>
          </w:tcPr>
          <w:p w14:paraId="1926054C" w14:textId="77777777" w:rsidR="004A4411" w:rsidRDefault="004A4411" w:rsidP="00530AD1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  <w:tr w:rsidR="00BD7D5F" w14:paraId="310C57FD" w14:textId="77777777" w:rsidTr="00BD7D5F">
        <w:trPr>
          <w:trHeight w:val="549"/>
        </w:trPr>
        <w:tc>
          <w:tcPr>
            <w:tcW w:w="1680" w:type="dxa"/>
          </w:tcPr>
          <w:p w14:paraId="15999991" w14:textId="77777777" w:rsidR="004A4411" w:rsidRDefault="004A4411" w:rsidP="00530AD1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  <w:vMerge/>
          </w:tcPr>
          <w:p w14:paraId="40A510DD" w14:textId="77777777" w:rsidR="004A4411" w:rsidRDefault="004A4411" w:rsidP="00860232"/>
        </w:tc>
        <w:tc>
          <w:tcPr>
            <w:tcW w:w="443" w:type="dxa"/>
            <w:vMerge/>
          </w:tcPr>
          <w:p w14:paraId="1784C92D" w14:textId="77777777" w:rsidR="004A4411" w:rsidRDefault="004A4411" w:rsidP="00530AD1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5C26837C" w14:textId="77777777" w:rsidR="004A4411" w:rsidRDefault="004A4411" w:rsidP="00530AD1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  <w:vMerge/>
          </w:tcPr>
          <w:p w14:paraId="4C8F1878" w14:textId="77777777" w:rsidR="004A4411" w:rsidRDefault="004A4411" w:rsidP="00EB2548"/>
        </w:tc>
        <w:tc>
          <w:tcPr>
            <w:tcW w:w="443" w:type="dxa"/>
            <w:vMerge/>
          </w:tcPr>
          <w:p w14:paraId="28AA8711" w14:textId="77777777" w:rsidR="004A4411" w:rsidRDefault="004A4411" w:rsidP="00530AD1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  <w:tr w:rsidR="00BD7D5F" w14:paraId="6E62126A" w14:textId="77777777" w:rsidTr="00BD7D5F">
        <w:tc>
          <w:tcPr>
            <w:tcW w:w="1680" w:type="dxa"/>
          </w:tcPr>
          <w:p w14:paraId="41986352" w14:textId="77777777" w:rsidR="00860232" w:rsidRDefault="00860232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0E271589" w14:textId="77777777" w:rsidR="00860232" w:rsidRDefault="00860232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443" w:type="dxa"/>
          </w:tcPr>
          <w:p w14:paraId="0C71ECF5" w14:textId="77777777" w:rsidR="00860232" w:rsidRDefault="00860232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099C31B9" w14:textId="77777777" w:rsidR="00860232" w:rsidRDefault="00860232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482C3AF5" w14:textId="77777777" w:rsidR="00860232" w:rsidRDefault="00860232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443" w:type="dxa"/>
          </w:tcPr>
          <w:p w14:paraId="63DE9E0C" w14:textId="77777777" w:rsidR="00860232" w:rsidRDefault="00860232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  <w:tr w:rsidR="00BD7D5F" w14:paraId="0CBA3E1E" w14:textId="77777777" w:rsidTr="00BD7D5F">
        <w:trPr>
          <w:trHeight w:val="324"/>
        </w:trPr>
        <w:tc>
          <w:tcPr>
            <w:tcW w:w="1680" w:type="dxa"/>
          </w:tcPr>
          <w:p w14:paraId="43696777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3DB31CEB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443" w:type="dxa"/>
          </w:tcPr>
          <w:p w14:paraId="1B69314D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2D9506DA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4934B5A8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443" w:type="dxa"/>
          </w:tcPr>
          <w:p w14:paraId="0629CD6B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  <w:tr w:rsidR="00BD7D5F" w14:paraId="76BEACC1" w14:textId="77777777" w:rsidTr="00BD7D5F">
        <w:trPr>
          <w:trHeight w:val="531"/>
        </w:trPr>
        <w:tc>
          <w:tcPr>
            <w:tcW w:w="1680" w:type="dxa"/>
          </w:tcPr>
          <w:p w14:paraId="5FEDB9DF" w14:textId="77777777" w:rsidR="00EB2548" w:rsidRDefault="00EB2548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3E0089F6" w14:textId="3ACCD13D" w:rsidR="00EB2548" w:rsidRPr="00A33706" w:rsidRDefault="00501A0B" w:rsidP="00864FFC">
            <w:pPr>
              <w:pStyle w:val="Name"/>
              <w:rPr>
                <w:szCs w:val="22"/>
              </w:rPr>
            </w:pPr>
            <w:sdt>
              <w:sdtPr>
                <w:rPr>
                  <w:szCs w:val="22"/>
                </w:rPr>
                <w:alias w:val="Enter your name:"/>
                <w:tag w:val="Enter your name:"/>
                <w:id w:val="1679535416"/>
                <w:placeholder>
                  <w:docPart w:val="2A631C3C9B23475495655E58DF43F695"/>
                </w:placeholder>
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<w15:appearance w15:val="hidden"/>
                <w:text w:multiLine="1"/>
              </w:sdtPr>
              <w:sdtEndPr/>
              <w:sdtContent>
                <w:r w:rsidR="00BD7D5F" w:rsidRPr="00A33706">
                  <w:rPr>
                    <w:szCs w:val="22"/>
                  </w:rPr>
                  <w:t xml:space="preserve"> </w:t>
                </w:r>
              </w:sdtContent>
            </w:sdt>
            <w:r w:rsidR="00EB2548" w:rsidRPr="00A33706">
              <w:rPr>
                <w:szCs w:val="22"/>
              </w:rPr>
              <w:t xml:space="preserve"> </w:t>
            </w:r>
          </w:p>
          <w:p w14:paraId="35B97610" w14:textId="7560D4A1" w:rsidR="00EB2548" w:rsidRPr="00A33706" w:rsidRDefault="00501A0B" w:rsidP="00864FFC">
            <w:pPr>
              <w:pStyle w:val="Title"/>
              <w:rPr>
                <w:sz w:val="22"/>
                <w:szCs w:val="22"/>
              </w:rPr>
            </w:pPr>
            <w:sdt>
              <w:sdtPr>
                <w:rPr>
                  <w:sz w:val="22"/>
                  <w:szCs w:val="22"/>
                </w:rPr>
                <w:alias w:val="Title"/>
                <w:tag w:val=""/>
                <w:id w:val="-1766834373"/>
                <w:placeholder>
                  <w:docPart w:val="8FA96B44C7AB48C4AC9263F1F9CD7415"/>
                </w:placeholder>
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<w15:appearance w15:val="hidden"/>
                <w:text w:multiLine="1"/>
              </w:sdtPr>
              <w:sdtEndPr/>
              <w:sdtContent>
                <w:r w:rsidR="00BD7D5F" w:rsidRPr="00A33706">
                  <w:rPr>
                    <w:sz w:val="22"/>
                    <w:szCs w:val="22"/>
                  </w:rPr>
                  <w:t>DESSERTS GLAMOUR</w:t>
                </w:r>
              </w:sdtContent>
            </w:sdt>
          </w:p>
        </w:tc>
        <w:tc>
          <w:tcPr>
            <w:tcW w:w="443" w:type="dxa"/>
          </w:tcPr>
          <w:p w14:paraId="26F31988" w14:textId="77777777" w:rsidR="00EB2548" w:rsidRPr="00A33706" w:rsidRDefault="00EB2548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Cs w:val="22"/>
              </w:rPr>
            </w:pPr>
          </w:p>
        </w:tc>
        <w:tc>
          <w:tcPr>
            <w:tcW w:w="1898" w:type="dxa"/>
          </w:tcPr>
          <w:p w14:paraId="57274874" w14:textId="77777777" w:rsidR="00EB2548" w:rsidRDefault="00EB2548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19136003" w14:textId="00192DC5" w:rsidR="00EB2548" w:rsidRPr="00A33706" w:rsidRDefault="00501A0B" w:rsidP="00864FFC">
            <w:pPr>
              <w:pStyle w:val="Name"/>
              <w:rPr>
                <w:szCs w:val="22"/>
              </w:rPr>
            </w:pPr>
            <w:sdt>
              <w:sdtPr>
                <w:rPr>
                  <w:szCs w:val="22"/>
                </w:rPr>
                <w:alias w:val="Enter your name:"/>
                <w:tag w:val="Enter your name:"/>
                <w:id w:val="450214284"/>
                <w:placeholder>
                  <w:docPart w:val="F793E867635240E7B721A166C187F135"/>
                </w:placeholder>
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<w15:appearance w15:val="hidden"/>
                <w:text w:multiLine="1"/>
              </w:sdtPr>
              <w:sdtEndPr/>
              <w:sdtContent>
                <w:r w:rsidR="00BD7D5F" w:rsidRPr="00A33706">
                  <w:rPr>
                    <w:szCs w:val="22"/>
                  </w:rPr>
                  <w:t xml:space="preserve"> </w:t>
                </w:r>
              </w:sdtContent>
            </w:sdt>
            <w:r w:rsidR="00EB2548" w:rsidRPr="00A33706">
              <w:rPr>
                <w:szCs w:val="22"/>
              </w:rPr>
              <w:t xml:space="preserve"> </w:t>
            </w:r>
          </w:p>
          <w:p w14:paraId="17570CB6" w14:textId="48B2914B" w:rsidR="00EB2548" w:rsidRPr="00A33706" w:rsidRDefault="00501A0B" w:rsidP="00864FFC">
            <w:pPr>
              <w:pStyle w:val="Title"/>
              <w:rPr>
                <w:sz w:val="22"/>
                <w:szCs w:val="22"/>
              </w:rPr>
            </w:pPr>
            <w:sdt>
              <w:sdtPr>
                <w:rPr>
                  <w:sz w:val="22"/>
                  <w:szCs w:val="22"/>
                </w:rPr>
                <w:alias w:val="Title"/>
                <w:tag w:val=""/>
                <w:id w:val="-1499496980"/>
                <w:placeholder>
                  <w:docPart w:val="974B55DA58A7407E93DD5B2F05DC9D4C"/>
                </w:placeholder>
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<w15:appearance w15:val="hidden"/>
                <w:text w:multiLine="1"/>
              </w:sdtPr>
              <w:sdtEndPr/>
              <w:sdtContent>
                <w:r w:rsidR="00BD7D5F" w:rsidRPr="00A33706">
                  <w:rPr>
                    <w:sz w:val="22"/>
                    <w:szCs w:val="22"/>
                  </w:rPr>
                  <w:t>DESSERTS GLAMOUR</w:t>
                </w:r>
              </w:sdtContent>
            </w:sdt>
          </w:p>
        </w:tc>
        <w:tc>
          <w:tcPr>
            <w:tcW w:w="443" w:type="dxa"/>
          </w:tcPr>
          <w:p w14:paraId="018F6FBF" w14:textId="77777777" w:rsidR="00EB2548" w:rsidRDefault="00EB2548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  <w:tr w:rsidR="00BD7D5F" w14:paraId="32344DD7" w14:textId="77777777" w:rsidTr="00BD7D5F">
        <w:trPr>
          <w:trHeight w:val="1167"/>
        </w:trPr>
        <w:tc>
          <w:tcPr>
            <w:tcW w:w="1680" w:type="dxa"/>
          </w:tcPr>
          <w:p w14:paraId="0BF65510" w14:textId="2D43CB9D" w:rsidR="004A4411" w:rsidRDefault="00BD7D5F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  <w:sdt>
              <w:sdtPr>
                <w:rPr>
                  <w:rFonts w:asciiTheme="minorHAnsi" w:eastAsiaTheme="minorEastAsia" w:hAnsiTheme="minorHAnsi" w:cstheme="minorBidi"/>
                  <w:b w:val="0"/>
                  <w:caps w:val="0"/>
                  <w:noProof/>
                  <w:color w:val="auto"/>
                  <w:sz w:val="18"/>
                  <w:szCs w:val="20"/>
                </w:rPr>
                <w:id w:val="1576475212"/>
                <w:picture/>
              </w:sdtPr>
              <w:sdtContent>
                <w:r>
                  <w:rPr>
                    <w:rFonts w:asciiTheme="minorHAnsi" w:eastAsiaTheme="minorEastAsia" w:hAnsiTheme="minorHAnsi" w:cstheme="minorBidi"/>
                    <w:b w:val="0"/>
                    <w:caps w:val="0"/>
                    <w:noProof/>
                    <w:color w:val="auto"/>
                    <w:sz w:val="18"/>
                    <w:szCs w:val="20"/>
                  </w:rPr>
                  <w:drawing>
                    <wp:inline distT="0" distB="0" distL="0" distR="0" wp14:anchorId="1CE6FE4F" wp14:editId="7EBAA52D">
                      <wp:extent cx="712871" cy="712871"/>
                      <wp:effectExtent l="0" t="0" r="0" b="0"/>
                      <wp:docPr id="1952531734" name="Picture 195253173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1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 flipV="1">
                                <a:off x="0" y="0"/>
                                <a:ext cx="712871" cy="7128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</w:tc>
        <w:tc>
          <w:tcPr>
            <w:tcW w:w="2778" w:type="dxa"/>
            <w:vMerge w:val="restart"/>
          </w:tcPr>
          <w:sdt>
            <w:sdtPr>
              <w:alias w:val="Enter address, city, st zip code:"/>
              <w:tag w:val="Enter address, city, st zip code:"/>
              <w:id w:val="502318144"/>
              <w:placeholder>
                <w:docPart w:val="4DEA75BC23304486B352657AFD68388F"/>
              </w:placeholder>
              <w:dataBinding w:prefixMappings="xmlns:ns0='http://schemas.microsoft.com/office/2006/coverPageProps' " w:xpath="/ns0:CoverPageProperties[1]/ns0:CompanyAddress[1]" w:storeItemID="{55AF091B-3C7A-41E3-B477-F2FDAA23CFDA}"/>
              <w15:appearance w15:val="hidden"/>
              <w:text w:multiLine="1"/>
            </w:sdtPr>
            <w:sdtEndPr/>
            <w:sdtContent>
              <w:p w14:paraId="042A09E1" w14:textId="0587948C" w:rsidR="004A4411" w:rsidRDefault="00BD7D5F" w:rsidP="00864FFC">
                <w:r>
                  <w:t xml:space="preserve"> </w:t>
                </w:r>
              </w:p>
            </w:sdtContent>
          </w:sdt>
          <w:p w14:paraId="5BC99FA7" w14:textId="6682701B" w:rsidR="004A4411" w:rsidRDefault="00501A0B" w:rsidP="00864FFC">
            <w:sdt>
              <w:sdtPr>
                <w:alias w:val="Enter telephone:"/>
                <w:tag w:val="Enter telephone:"/>
                <w:id w:val="1157419793"/>
                <w:placeholder>
                  <w:docPart w:val="A7D60F8979C84E4CBE56130150C315A3"/>
                </w:placeholder>
                <w:dataBinding w:prefixMappings="xmlns:ns0='http://schemas.microsoft.com/office/2006/coverPageProps' " w:xpath="/ns0:CoverPageProperties[1]/ns0:CompanyPhone[1]" w:storeItemID="{55AF091B-3C7A-41E3-B477-F2FDAA23CFDA}"/>
                <w15:appearance w15:val="hidden"/>
                <w:text/>
              </w:sdtPr>
              <w:sdtEndPr/>
              <w:sdtContent>
                <w:r w:rsidR="00BD7D5F">
                  <w:t>614-888-4321</w:t>
                </w:r>
              </w:sdtContent>
            </w:sdt>
          </w:p>
          <w:p w14:paraId="60FEBC3B" w14:textId="28083510" w:rsidR="004A4411" w:rsidRDefault="00501A0B" w:rsidP="00864FFC">
            <w:sdt>
              <w:sdtPr>
                <w:alias w:val="Enter email:"/>
                <w:tag w:val="Enter email:"/>
                <w:id w:val="-1621758228"/>
                <w:placeholder>
                  <w:docPart w:val="EE10F51A221E42F3A36A09F20230EC07"/>
                </w:placeholder>
                <w:dataBinding w:prefixMappings="xmlns:ns0='http://schemas.microsoft.com/office/2006/coverPageProps' " w:xpath="/ns0:CoverPageProperties[1]/ns0:CompanyEmail[1]" w:storeItemID="{55AF091B-3C7A-41E3-B477-F2FDAA23CFDA}"/>
                <w15:appearance w15:val="hidden"/>
                <w:text/>
              </w:sdtPr>
              <w:sdtEndPr/>
              <w:sdtContent>
                <w:r w:rsidR="00BD7D5F">
                  <w:t>glamourdessets@gmail.com</w:t>
                </w:r>
              </w:sdtContent>
            </w:sdt>
            <w:r w:rsidR="004A4411">
              <w:t> </w:t>
            </w:r>
          </w:p>
          <w:p w14:paraId="27881939" w14:textId="711F6DB9" w:rsidR="004A4411" w:rsidRDefault="00501A0B" w:rsidP="00864FFC">
            <w:sdt>
              <w:sdtPr>
                <w:alias w:val="Enter twitter handle:"/>
                <w:tag w:val="Enter twitter handle:"/>
                <w:id w:val="1188648174"/>
                <w:placeholder>
                  <w:docPart w:val="C9AFB6FE84B04E648125170537523E88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15:appearance w15:val="hidden"/>
                <w:text/>
              </w:sdtPr>
              <w:sdtEndPr/>
              <w:sdtContent>
                <w:r w:rsidR="00BD7D5F">
                  <w:t xml:space="preserve"> </w:t>
                </w:r>
              </w:sdtContent>
            </w:sdt>
          </w:p>
          <w:p w14:paraId="2B3C67DD" w14:textId="67C2DFE6" w:rsidR="004A4411" w:rsidRPr="00860232" w:rsidRDefault="00501A0B" w:rsidP="00864FFC">
            <w:pPr>
              <w:pStyle w:val="WebAddress"/>
              <w:rPr>
                <w:rFonts w:eastAsiaTheme="minorEastAsia"/>
              </w:rPr>
            </w:pPr>
            <w:sdt>
              <w:sdtPr>
                <w:rPr>
                  <w:color w:val="1D140D" w:themeColor="accent5" w:themeShade="1A"/>
                  <w:u w:val="single"/>
                </w:rPr>
                <w:alias w:val="Enter web address:"/>
                <w:tag w:val="Enter web address:"/>
                <w:id w:val="2121802947"/>
                <w:placeholder>
                  <w:docPart w:val="A5F6F51DCC414213BB54D933F2FFEAAA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/>
              </w:sdtPr>
              <w:sdtEndPr>
                <w:rPr>
                  <w:color w:val="1D140D" w:themeColor="accent5" w:themeShade="1A"/>
                </w:rPr>
              </w:sdtEndPr>
              <w:sdtContent>
                <w:r w:rsidR="00BD7D5F" w:rsidRPr="00BD7D5F">
                  <w:rPr>
                    <w:color w:val="1D140D" w:themeColor="accent5" w:themeShade="1A"/>
                    <w:u w:val="single"/>
                  </w:rPr>
                  <w:t>www.dessertsglamour.com</w:t>
                </w:r>
              </w:sdtContent>
            </w:sdt>
          </w:p>
        </w:tc>
        <w:tc>
          <w:tcPr>
            <w:tcW w:w="443" w:type="dxa"/>
            <w:vMerge w:val="restart"/>
          </w:tcPr>
          <w:p w14:paraId="4769600D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3096B99A" w14:textId="6F15CDB3" w:rsidR="004A4411" w:rsidRDefault="00BD7D5F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  <w:sdt>
              <w:sdtPr>
                <w:rPr>
                  <w:rFonts w:asciiTheme="minorHAnsi" w:eastAsiaTheme="minorEastAsia" w:hAnsiTheme="minorHAnsi" w:cstheme="minorBidi"/>
                  <w:b w:val="0"/>
                  <w:caps w:val="0"/>
                  <w:noProof/>
                  <w:color w:val="auto"/>
                  <w:sz w:val="18"/>
                  <w:szCs w:val="20"/>
                </w:rPr>
                <w:id w:val="149800097"/>
                <w:picture/>
              </w:sdtPr>
              <w:sdtContent>
                <w:r>
                  <w:rPr>
                    <w:rFonts w:asciiTheme="minorHAnsi" w:eastAsiaTheme="minorEastAsia" w:hAnsiTheme="minorHAnsi" w:cstheme="minorBidi"/>
                    <w:b w:val="0"/>
                    <w:caps w:val="0"/>
                    <w:noProof/>
                    <w:color w:val="auto"/>
                    <w:sz w:val="18"/>
                    <w:szCs w:val="20"/>
                  </w:rPr>
                  <w:drawing>
                    <wp:inline distT="0" distB="0" distL="0" distR="0" wp14:anchorId="32814FD4" wp14:editId="43BB2D03">
                      <wp:extent cx="712871" cy="712871"/>
                      <wp:effectExtent l="0" t="0" r="0" b="0"/>
                      <wp:docPr id="1769816182" name="Picture 176981618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1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 flipV="1">
                                <a:off x="0" y="0"/>
                                <a:ext cx="712871" cy="7128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</w:tc>
        <w:tc>
          <w:tcPr>
            <w:tcW w:w="2778" w:type="dxa"/>
            <w:vMerge w:val="restart"/>
          </w:tcPr>
          <w:sdt>
            <w:sdtPr>
              <w:alias w:val="Enter address, city, st zip code:"/>
              <w:tag w:val="Enter address, city, st zip code:"/>
              <w:id w:val="-1681652986"/>
              <w:placeholder>
                <w:docPart w:val="F8B493913B8C4F43AD0B6D94DF2979C0"/>
              </w:placeholder>
              <w:dataBinding w:prefixMappings="xmlns:ns0='http://schemas.microsoft.com/office/2006/coverPageProps' " w:xpath="/ns0:CoverPageProperties[1]/ns0:CompanyAddress[1]" w:storeItemID="{55AF091B-3C7A-41E3-B477-F2FDAA23CFDA}"/>
              <w15:appearance w15:val="hidden"/>
              <w:text w:multiLine="1"/>
            </w:sdtPr>
            <w:sdtEndPr/>
            <w:sdtContent>
              <w:p w14:paraId="215B0B7C" w14:textId="5190A289" w:rsidR="004A4411" w:rsidRDefault="00BD7D5F" w:rsidP="00864FFC">
                <w:r>
                  <w:t xml:space="preserve"> </w:t>
                </w:r>
              </w:p>
            </w:sdtContent>
          </w:sdt>
          <w:p w14:paraId="3CD452EA" w14:textId="4FB21136" w:rsidR="004A4411" w:rsidRDefault="00501A0B" w:rsidP="00864FFC">
            <w:sdt>
              <w:sdtPr>
                <w:alias w:val="Enter telephone:"/>
                <w:tag w:val="Enter telephone:"/>
                <w:id w:val="1435322840"/>
                <w:placeholder>
                  <w:docPart w:val="3B11C5B626FA48919A68CB2FA6AA5D43"/>
                </w:placeholder>
                <w:dataBinding w:prefixMappings="xmlns:ns0='http://schemas.microsoft.com/office/2006/coverPageProps' " w:xpath="/ns0:CoverPageProperties[1]/ns0:CompanyPhone[1]" w:storeItemID="{55AF091B-3C7A-41E3-B477-F2FDAA23CFDA}"/>
                <w15:appearance w15:val="hidden"/>
                <w:text/>
              </w:sdtPr>
              <w:sdtEndPr/>
              <w:sdtContent>
                <w:r w:rsidR="00BD7D5F">
                  <w:t>614-888-4321</w:t>
                </w:r>
              </w:sdtContent>
            </w:sdt>
          </w:p>
          <w:p w14:paraId="387D9DB2" w14:textId="38DC1807" w:rsidR="004A4411" w:rsidRDefault="00501A0B" w:rsidP="00864FFC">
            <w:sdt>
              <w:sdtPr>
                <w:alias w:val="Enter email:"/>
                <w:tag w:val="Enter email:"/>
                <w:id w:val="770444273"/>
                <w:placeholder>
                  <w:docPart w:val="92DADC74C48349C8BA4C2D8589CC5D9C"/>
                </w:placeholder>
                <w:dataBinding w:prefixMappings="xmlns:ns0='http://schemas.microsoft.com/office/2006/coverPageProps' " w:xpath="/ns0:CoverPageProperties[1]/ns0:CompanyEmail[1]" w:storeItemID="{55AF091B-3C7A-41E3-B477-F2FDAA23CFDA}"/>
                <w15:appearance w15:val="hidden"/>
                <w:text/>
              </w:sdtPr>
              <w:sdtEndPr/>
              <w:sdtContent>
                <w:r w:rsidR="00BD7D5F">
                  <w:t>glamourdessets@gmail.com</w:t>
                </w:r>
              </w:sdtContent>
            </w:sdt>
            <w:r w:rsidR="004A4411">
              <w:t> </w:t>
            </w:r>
          </w:p>
          <w:p w14:paraId="46178277" w14:textId="5D524E94" w:rsidR="004A4411" w:rsidRDefault="00501A0B" w:rsidP="00864FFC">
            <w:sdt>
              <w:sdtPr>
                <w:alias w:val="Enter twitter handle:"/>
                <w:tag w:val="Enter twitter handle:"/>
                <w:id w:val="1879427466"/>
                <w:placeholder>
                  <w:docPart w:val="0554DE5731714038A21A6D6141189631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15:appearance w15:val="hidden"/>
                <w:text/>
              </w:sdtPr>
              <w:sdtEndPr/>
              <w:sdtContent>
                <w:r w:rsidR="00BD7D5F">
                  <w:t xml:space="preserve"> </w:t>
                </w:r>
              </w:sdtContent>
            </w:sdt>
          </w:p>
          <w:p w14:paraId="0EF4F00B" w14:textId="3CA26E13" w:rsidR="004A4411" w:rsidRPr="00BD7D5F" w:rsidRDefault="00501A0B" w:rsidP="00864FFC">
            <w:pPr>
              <w:pStyle w:val="WebAddress"/>
              <w:rPr>
                <w:rFonts w:asciiTheme="minorHAnsi" w:eastAsiaTheme="minorEastAsia" w:hAnsiTheme="minorHAnsi" w:cstheme="minorBidi"/>
                <w:caps/>
                <w:color w:val="auto"/>
                <w:szCs w:val="20"/>
                <w:u w:val="single"/>
              </w:rPr>
            </w:pPr>
            <w:sdt>
              <w:sdtPr>
                <w:rPr>
                  <w:color w:val="1D140D" w:themeColor="accent5" w:themeShade="1A"/>
                  <w:u w:val="single"/>
                </w:rPr>
                <w:alias w:val="Enter web address:"/>
                <w:tag w:val="Enter web address:"/>
                <w:id w:val="560996618"/>
                <w:placeholder>
                  <w:docPart w:val="A8B4DFC73FB54EE6B38E679D7735E992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/>
              </w:sdtPr>
              <w:sdtEndPr>
                <w:rPr>
                  <w:color w:val="1D140D" w:themeColor="accent5" w:themeShade="1A"/>
                </w:rPr>
              </w:sdtEndPr>
              <w:sdtContent>
                <w:r w:rsidR="00BD7D5F" w:rsidRPr="00BD7D5F">
                  <w:rPr>
                    <w:color w:val="1D140D" w:themeColor="accent5" w:themeShade="1A"/>
                    <w:u w:val="single"/>
                  </w:rPr>
                  <w:t>www.dessertsglamour.com</w:t>
                </w:r>
              </w:sdtContent>
            </w:sdt>
          </w:p>
        </w:tc>
        <w:tc>
          <w:tcPr>
            <w:tcW w:w="443" w:type="dxa"/>
            <w:vMerge w:val="restart"/>
          </w:tcPr>
          <w:p w14:paraId="65A97D2E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  <w:tr w:rsidR="00BD7D5F" w14:paraId="40361AAE" w14:textId="77777777" w:rsidTr="00BD7D5F">
        <w:trPr>
          <w:trHeight w:val="549"/>
        </w:trPr>
        <w:tc>
          <w:tcPr>
            <w:tcW w:w="1680" w:type="dxa"/>
          </w:tcPr>
          <w:p w14:paraId="1B9AFBD0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  <w:vMerge/>
          </w:tcPr>
          <w:p w14:paraId="23BB11B6" w14:textId="77777777" w:rsidR="004A4411" w:rsidRDefault="004A4411" w:rsidP="00864FFC"/>
        </w:tc>
        <w:tc>
          <w:tcPr>
            <w:tcW w:w="443" w:type="dxa"/>
            <w:vMerge/>
          </w:tcPr>
          <w:p w14:paraId="5AA340F7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4400395E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  <w:vMerge/>
          </w:tcPr>
          <w:p w14:paraId="57A5ABBB" w14:textId="77777777" w:rsidR="004A4411" w:rsidRDefault="004A4411" w:rsidP="00864FFC"/>
        </w:tc>
        <w:tc>
          <w:tcPr>
            <w:tcW w:w="443" w:type="dxa"/>
            <w:vMerge/>
          </w:tcPr>
          <w:p w14:paraId="09BA03F2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  <w:tr w:rsidR="00BD7D5F" w14:paraId="110E9077" w14:textId="77777777" w:rsidTr="00BD7D5F">
        <w:trPr>
          <w:trHeight w:val="279"/>
        </w:trPr>
        <w:tc>
          <w:tcPr>
            <w:tcW w:w="1680" w:type="dxa"/>
          </w:tcPr>
          <w:p w14:paraId="76AA4ECA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7E9D8374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443" w:type="dxa"/>
          </w:tcPr>
          <w:p w14:paraId="7BC904E1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69CD22CC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7DBCDE12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443" w:type="dxa"/>
          </w:tcPr>
          <w:p w14:paraId="51A0634E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  <w:tr w:rsidR="00BD7D5F" w14:paraId="5C9C4CC7" w14:textId="77777777" w:rsidTr="00BD7D5F">
        <w:trPr>
          <w:trHeight w:val="243"/>
        </w:trPr>
        <w:tc>
          <w:tcPr>
            <w:tcW w:w="1680" w:type="dxa"/>
          </w:tcPr>
          <w:p w14:paraId="76C8D2A2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114593E8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443" w:type="dxa"/>
          </w:tcPr>
          <w:p w14:paraId="3547D2EB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1F735E96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28005279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443" w:type="dxa"/>
          </w:tcPr>
          <w:p w14:paraId="2F68A55A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  <w:tr w:rsidR="00BD7D5F" w14:paraId="39BDD078" w14:textId="77777777" w:rsidTr="00BD7D5F">
        <w:trPr>
          <w:trHeight w:val="531"/>
        </w:trPr>
        <w:tc>
          <w:tcPr>
            <w:tcW w:w="1680" w:type="dxa"/>
          </w:tcPr>
          <w:p w14:paraId="733A5B63" w14:textId="77777777" w:rsidR="00EB2548" w:rsidRDefault="00EB2548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20D0D0CA" w14:textId="3F3343AE" w:rsidR="00EB2548" w:rsidRPr="00A33706" w:rsidRDefault="00501A0B" w:rsidP="00864FFC">
            <w:pPr>
              <w:pStyle w:val="Name"/>
              <w:rPr>
                <w:szCs w:val="22"/>
              </w:rPr>
            </w:pPr>
            <w:sdt>
              <w:sdtPr>
                <w:rPr>
                  <w:szCs w:val="22"/>
                </w:rPr>
                <w:alias w:val="Enter your name:"/>
                <w:tag w:val="Enter your name:"/>
                <w:id w:val="-474913951"/>
                <w:placeholder>
                  <w:docPart w:val="BC89A1D106774D7FB9750DAE275EB2D0"/>
                </w:placeholder>
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<w15:appearance w15:val="hidden"/>
                <w:text w:multiLine="1"/>
              </w:sdtPr>
              <w:sdtEndPr/>
              <w:sdtContent>
                <w:r w:rsidR="00BD7D5F" w:rsidRPr="00A33706">
                  <w:rPr>
                    <w:szCs w:val="22"/>
                  </w:rPr>
                  <w:t xml:space="preserve"> </w:t>
                </w:r>
              </w:sdtContent>
            </w:sdt>
            <w:r w:rsidR="00EB2548" w:rsidRPr="00A33706">
              <w:rPr>
                <w:szCs w:val="22"/>
              </w:rPr>
              <w:t xml:space="preserve"> </w:t>
            </w:r>
          </w:p>
          <w:p w14:paraId="05E6978C" w14:textId="1F196A8E" w:rsidR="00EB2548" w:rsidRPr="00A33706" w:rsidRDefault="00501A0B" w:rsidP="00864FFC">
            <w:pPr>
              <w:pStyle w:val="Title"/>
              <w:rPr>
                <w:sz w:val="22"/>
                <w:szCs w:val="22"/>
              </w:rPr>
            </w:pPr>
            <w:sdt>
              <w:sdtPr>
                <w:rPr>
                  <w:sz w:val="22"/>
                  <w:szCs w:val="22"/>
                </w:rPr>
                <w:alias w:val="Title"/>
                <w:tag w:val=""/>
                <w:id w:val="-362206147"/>
                <w:placeholder>
                  <w:docPart w:val="6E2285ACBAAA463DA8501C9B35070CFF"/>
                </w:placeholder>
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<w15:appearance w15:val="hidden"/>
                <w:text w:multiLine="1"/>
              </w:sdtPr>
              <w:sdtEndPr/>
              <w:sdtContent>
                <w:r w:rsidR="00BD7D5F" w:rsidRPr="00A33706">
                  <w:rPr>
                    <w:sz w:val="22"/>
                    <w:szCs w:val="22"/>
                  </w:rPr>
                  <w:t>DESSERTS GLAMOUR</w:t>
                </w:r>
              </w:sdtContent>
            </w:sdt>
          </w:p>
        </w:tc>
        <w:tc>
          <w:tcPr>
            <w:tcW w:w="443" w:type="dxa"/>
          </w:tcPr>
          <w:p w14:paraId="7A50983E" w14:textId="77777777" w:rsidR="00EB2548" w:rsidRDefault="00EB2548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00ED802F" w14:textId="77777777" w:rsidR="00EB2548" w:rsidRDefault="00EB2548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325B2FB7" w14:textId="25CAE9C3" w:rsidR="00EB2548" w:rsidRPr="00A33706" w:rsidRDefault="00501A0B" w:rsidP="00864FFC">
            <w:pPr>
              <w:pStyle w:val="Name"/>
              <w:rPr>
                <w:szCs w:val="22"/>
              </w:rPr>
            </w:pPr>
            <w:sdt>
              <w:sdtPr>
                <w:rPr>
                  <w:szCs w:val="22"/>
                </w:rPr>
                <w:alias w:val="Enter your name:"/>
                <w:tag w:val="Enter your name:"/>
                <w:id w:val="1568914646"/>
                <w:placeholder>
                  <w:docPart w:val="CC59AAB4ACCA4751A05B57B44C245537"/>
                </w:placeholder>
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<w15:appearance w15:val="hidden"/>
                <w:text w:multiLine="1"/>
              </w:sdtPr>
              <w:sdtEndPr/>
              <w:sdtContent>
                <w:r w:rsidR="00BD7D5F" w:rsidRPr="00A33706">
                  <w:rPr>
                    <w:szCs w:val="22"/>
                  </w:rPr>
                  <w:t xml:space="preserve"> </w:t>
                </w:r>
              </w:sdtContent>
            </w:sdt>
            <w:r w:rsidR="00EB2548" w:rsidRPr="00A33706">
              <w:rPr>
                <w:szCs w:val="22"/>
              </w:rPr>
              <w:t xml:space="preserve"> </w:t>
            </w:r>
          </w:p>
          <w:p w14:paraId="6F425280" w14:textId="46557B2F" w:rsidR="00EB2548" w:rsidRPr="00A33706" w:rsidRDefault="00501A0B" w:rsidP="00864FFC">
            <w:pPr>
              <w:pStyle w:val="Title"/>
              <w:rPr>
                <w:sz w:val="22"/>
                <w:szCs w:val="22"/>
              </w:rPr>
            </w:pPr>
            <w:sdt>
              <w:sdtPr>
                <w:rPr>
                  <w:sz w:val="22"/>
                  <w:szCs w:val="22"/>
                </w:rPr>
                <w:alias w:val="Title"/>
                <w:tag w:val=""/>
                <w:id w:val="-841468259"/>
                <w:placeholder>
                  <w:docPart w:val="97EF29557A3E4C6AA796C5B227F6AED1"/>
                </w:placeholder>
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<w15:appearance w15:val="hidden"/>
                <w:text w:multiLine="1"/>
              </w:sdtPr>
              <w:sdtEndPr/>
              <w:sdtContent>
                <w:r w:rsidR="00BD7D5F" w:rsidRPr="00A33706">
                  <w:rPr>
                    <w:sz w:val="22"/>
                    <w:szCs w:val="22"/>
                  </w:rPr>
                  <w:t>DESSERTS GLAMOUR</w:t>
                </w:r>
              </w:sdtContent>
            </w:sdt>
          </w:p>
        </w:tc>
        <w:tc>
          <w:tcPr>
            <w:tcW w:w="443" w:type="dxa"/>
          </w:tcPr>
          <w:p w14:paraId="5E63E7BB" w14:textId="77777777" w:rsidR="00EB2548" w:rsidRPr="00A33706" w:rsidRDefault="00EB2548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Cs w:val="22"/>
              </w:rPr>
            </w:pPr>
          </w:p>
        </w:tc>
      </w:tr>
      <w:tr w:rsidR="00BD7D5F" w14:paraId="4EF261E7" w14:textId="77777777" w:rsidTr="00BD7D5F">
        <w:trPr>
          <w:trHeight w:val="1140"/>
        </w:trPr>
        <w:tc>
          <w:tcPr>
            <w:tcW w:w="1680" w:type="dxa"/>
          </w:tcPr>
          <w:p w14:paraId="41F355C6" w14:textId="003B3495" w:rsidR="004A4411" w:rsidRDefault="00BD7D5F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  <w:sdt>
              <w:sdtPr>
                <w:rPr>
                  <w:rFonts w:asciiTheme="minorHAnsi" w:eastAsiaTheme="minorEastAsia" w:hAnsiTheme="minorHAnsi" w:cstheme="minorBidi"/>
                  <w:b w:val="0"/>
                  <w:caps w:val="0"/>
                  <w:noProof/>
                  <w:color w:val="auto"/>
                  <w:sz w:val="18"/>
                  <w:szCs w:val="20"/>
                </w:rPr>
                <w:id w:val="-1001351649"/>
                <w:picture/>
              </w:sdtPr>
              <w:sdtContent>
                <w:r>
                  <w:rPr>
                    <w:rFonts w:asciiTheme="minorHAnsi" w:eastAsiaTheme="minorEastAsia" w:hAnsiTheme="minorHAnsi" w:cstheme="minorBidi"/>
                    <w:b w:val="0"/>
                    <w:caps w:val="0"/>
                    <w:noProof/>
                    <w:color w:val="auto"/>
                    <w:sz w:val="18"/>
                    <w:szCs w:val="20"/>
                  </w:rPr>
                  <w:drawing>
                    <wp:inline distT="0" distB="0" distL="0" distR="0" wp14:anchorId="7A5CE502" wp14:editId="6386C186">
                      <wp:extent cx="712871" cy="712871"/>
                      <wp:effectExtent l="0" t="0" r="0" b="0"/>
                      <wp:docPr id="1243923481" name="Picture 124392348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1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 flipV="1">
                                <a:off x="0" y="0"/>
                                <a:ext cx="712871" cy="7128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</w:tc>
        <w:tc>
          <w:tcPr>
            <w:tcW w:w="2778" w:type="dxa"/>
            <w:vMerge w:val="restart"/>
          </w:tcPr>
          <w:sdt>
            <w:sdtPr>
              <w:alias w:val="Enter address, city, st zip code:"/>
              <w:tag w:val="Enter address, city, st zip code:"/>
              <w:id w:val="1722555097"/>
              <w:placeholder>
                <w:docPart w:val="001D93BAB6C240E395415901FE5001B0"/>
              </w:placeholder>
              <w:dataBinding w:prefixMappings="xmlns:ns0='http://schemas.microsoft.com/office/2006/coverPageProps' " w:xpath="/ns0:CoverPageProperties[1]/ns0:CompanyAddress[1]" w:storeItemID="{55AF091B-3C7A-41E3-B477-F2FDAA23CFDA}"/>
              <w15:appearance w15:val="hidden"/>
              <w:text w:multiLine="1"/>
            </w:sdtPr>
            <w:sdtEndPr/>
            <w:sdtContent>
              <w:p w14:paraId="2F2E6007" w14:textId="1ACDE19B" w:rsidR="004A4411" w:rsidRDefault="00BD7D5F" w:rsidP="00864FFC">
                <w:r>
                  <w:t xml:space="preserve"> </w:t>
                </w:r>
              </w:p>
            </w:sdtContent>
          </w:sdt>
          <w:p w14:paraId="2126B0E1" w14:textId="494618DC" w:rsidR="004A4411" w:rsidRDefault="00501A0B" w:rsidP="00864FFC">
            <w:sdt>
              <w:sdtPr>
                <w:alias w:val="Enter telephone:"/>
                <w:tag w:val="Enter telephone:"/>
                <w:id w:val="1159203039"/>
                <w:placeholder>
                  <w:docPart w:val="7048908FDA114698B7F81C8D06592D32"/>
                </w:placeholder>
                <w:dataBinding w:prefixMappings="xmlns:ns0='http://schemas.microsoft.com/office/2006/coverPageProps' " w:xpath="/ns0:CoverPageProperties[1]/ns0:CompanyPhone[1]" w:storeItemID="{55AF091B-3C7A-41E3-B477-F2FDAA23CFDA}"/>
                <w15:appearance w15:val="hidden"/>
                <w:text/>
              </w:sdtPr>
              <w:sdtEndPr/>
              <w:sdtContent>
                <w:r w:rsidR="00BD7D5F">
                  <w:t>614-888-4321</w:t>
                </w:r>
              </w:sdtContent>
            </w:sdt>
          </w:p>
          <w:p w14:paraId="645C7463" w14:textId="05D67530" w:rsidR="004A4411" w:rsidRDefault="00501A0B" w:rsidP="00864FFC">
            <w:sdt>
              <w:sdtPr>
                <w:alias w:val="Enter email:"/>
                <w:tag w:val="Enter email:"/>
                <w:id w:val="-1609953865"/>
                <w:placeholder>
                  <w:docPart w:val="F894F9235E494902A96417E1269ED1A9"/>
                </w:placeholder>
                <w:dataBinding w:prefixMappings="xmlns:ns0='http://schemas.microsoft.com/office/2006/coverPageProps' " w:xpath="/ns0:CoverPageProperties[1]/ns0:CompanyEmail[1]" w:storeItemID="{55AF091B-3C7A-41E3-B477-F2FDAA23CFDA}"/>
                <w15:appearance w15:val="hidden"/>
                <w:text/>
              </w:sdtPr>
              <w:sdtEndPr/>
              <w:sdtContent>
                <w:r w:rsidR="00BD7D5F">
                  <w:t>glamourdessets@gmail.com</w:t>
                </w:r>
              </w:sdtContent>
            </w:sdt>
            <w:r w:rsidR="004A4411">
              <w:t> </w:t>
            </w:r>
          </w:p>
          <w:p w14:paraId="49E9F333" w14:textId="679DD824" w:rsidR="004A4411" w:rsidRDefault="00501A0B" w:rsidP="00864FFC">
            <w:sdt>
              <w:sdtPr>
                <w:alias w:val="Enter twitter handle:"/>
                <w:tag w:val="Enter twitter handle:"/>
                <w:id w:val="2077467113"/>
                <w:placeholder>
                  <w:docPart w:val="5FCAF9E8C70847FABDEADDB41E2AB674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15:appearance w15:val="hidden"/>
                <w:text/>
              </w:sdtPr>
              <w:sdtEndPr/>
              <w:sdtContent>
                <w:r w:rsidR="00BD7D5F">
                  <w:t xml:space="preserve"> </w:t>
                </w:r>
              </w:sdtContent>
            </w:sdt>
          </w:p>
          <w:p w14:paraId="2F23C152" w14:textId="5C3B3BE0" w:rsidR="004A4411" w:rsidRPr="00BD7D5F" w:rsidRDefault="00501A0B" w:rsidP="00864FFC">
            <w:pPr>
              <w:pStyle w:val="WebAddress"/>
              <w:rPr>
                <w:rFonts w:eastAsiaTheme="minorEastAsia"/>
                <w:u w:val="single"/>
              </w:rPr>
            </w:pPr>
            <w:sdt>
              <w:sdtPr>
                <w:rPr>
                  <w:color w:val="1D140D" w:themeColor="accent5" w:themeShade="1A"/>
                  <w:u w:val="single"/>
                </w:rPr>
                <w:alias w:val="Enter web address:"/>
                <w:tag w:val="Enter web address:"/>
                <w:id w:val="-1002583527"/>
                <w:placeholder>
                  <w:docPart w:val="7660894B54D545EEB44B59E67C802815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/>
              </w:sdtPr>
              <w:sdtEndPr>
                <w:rPr>
                  <w:color w:val="1D140D" w:themeColor="accent5" w:themeShade="1A"/>
                </w:rPr>
              </w:sdtEndPr>
              <w:sdtContent>
                <w:r w:rsidR="00BD7D5F" w:rsidRPr="00BD7D5F">
                  <w:rPr>
                    <w:color w:val="1D140D" w:themeColor="accent5" w:themeShade="1A"/>
                    <w:u w:val="single"/>
                  </w:rPr>
                  <w:t>www.dessertsglamour.com</w:t>
                </w:r>
              </w:sdtContent>
            </w:sdt>
          </w:p>
        </w:tc>
        <w:tc>
          <w:tcPr>
            <w:tcW w:w="443" w:type="dxa"/>
            <w:vMerge w:val="restart"/>
          </w:tcPr>
          <w:p w14:paraId="09BC3FCF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15E89396" w14:textId="4D217DC4" w:rsidR="004A4411" w:rsidRDefault="00BD7D5F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  <w:sdt>
              <w:sdtPr>
                <w:rPr>
                  <w:rFonts w:asciiTheme="minorHAnsi" w:eastAsiaTheme="minorEastAsia" w:hAnsiTheme="minorHAnsi" w:cstheme="minorBidi"/>
                  <w:b w:val="0"/>
                  <w:caps w:val="0"/>
                  <w:noProof/>
                  <w:color w:val="auto"/>
                  <w:sz w:val="18"/>
                  <w:szCs w:val="20"/>
                </w:rPr>
                <w:id w:val="-2021305663"/>
                <w:picture/>
              </w:sdtPr>
              <w:sdtContent>
                <w:r>
                  <w:rPr>
                    <w:rFonts w:asciiTheme="minorHAnsi" w:eastAsiaTheme="minorEastAsia" w:hAnsiTheme="minorHAnsi" w:cstheme="minorBidi"/>
                    <w:b w:val="0"/>
                    <w:caps w:val="0"/>
                    <w:noProof/>
                    <w:color w:val="auto"/>
                    <w:sz w:val="18"/>
                    <w:szCs w:val="20"/>
                  </w:rPr>
                  <w:drawing>
                    <wp:inline distT="0" distB="0" distL="0" distR="0" wp14:anchorId="18E2AEB5" wp14:editId="56931483">
                      <wp:extent cx="712871" cy="712871"/>
                      <wp:effectExtent l="0" t="0" r="0" b="0"/>
                      <wp:docPr id="2005774288" name="Picture 200577428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1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 flipV="1">
                                <a:off x="0" y="0"/>
                                <a:ext cx="712871" cy="7128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</w:tc>
        <w:tc>
          <w:tcPr>
            <w:tcW w:w="2778" w:type="dxa"/>
            <w:vMerge w:val="restart"/>
          </w:tcPr>
          <w:sdt>
            <w:sdtPr>
              <w:alias w:val="Enter address, city, st zip code:"/>
              <w:tag w:val="Enter address, city, st zip code:"/>
              <w:id w:val="-1818182642"/>
              <w:placeholder>
                <w:docPart w:val="5B5CE57C4F7E449587ED787AC2047C36"/>
              </w:placeholder>
              <w:dataBinding w:prefixMappings="xmlns:ns0='http://schemas.microsoft.com/office/2006/coverPageProps' " w:xpath="/ns0:CoverPageProperties[1]/ns0:CompanyAddress[1]" w:storeItemID="{55AF091B-3C7A-41E3-B477-F2FDAA23CFDA}"/>
              <w15:appearance w15:val="hidden"/>
              <w:text w:multiLine="1"/>
            </w:sdtPr>
            <w:sdtEndPr/>
            <w:sdtContent>
              <w:p w14:paraId="16729B7D" w14:textId="3753A53E" w:rsidR="004A4411" w:rsidRDefault="00BD7D5F" w:rsidP="00864FFC">
                <w:r>
                  <w:t xml:space="preserve"> </w:t>
                </w:r>
              </w:p>
            </w:sdtContent>
          </w:sdt>
          <w:p w14:paraId="45C3D484" w14:textId="79843944" w:rsidR="004A4411" w:rsidRDefault="00501A0B" w:rsidP="00864FFC">
            <w:sdt>
              <w:sdtPr>
                <w:alias w:val="Enter telephone:"/>
                <w:tag w:val="Enter telephone:"/>
                <w:id w:val="-1213037446"/>
                <w:placeholder>
                  <w:docPart w:val="8368FB1D46C448149F4F46412E2D2586"/>
                </w:placeholder>
                <w:dataBinding w:prefixMappings="xmlns:ns0='http://schemas.microsoft.com/office/2006/coverPageProps' " w:xpath="/ns0:CoverPageProperties[1]/ns0:CompanyPhone[1]" w:storeItemID="{55AF091B-3C7A-41E3-B477-F2FDAA23CFDA}"/>
                <w15:appearance w15:val="hidden"/>
                <w:text/>
              </w:sdtPr>
              <w:sdtEndPr/>
              <w:sdtContent>
                <w:r w:rsidR="00BD7D5F">
                  <w:t>614-888-4321</w:t>
                </w:r>
              </w:sdtContent>
            </w:sdt>
          </w:p>
          <w:p w14:paraId="04BC9816" w14:textId="1ABC8B68" w:rsidR="004A4411" w:rsidRDefault="00501A0B" w:rsidP="00864FFC">
            <w:sdt>
              <w:sdtPr>
                <w:alias w:val="Enter email:"/>
                <w:tag w:val="Enter email:"/>
                <w:id w:val="-1622151138"/>
                <w:placeholder>
                  <w:docPart w:val="390AFFD8E5D047E9A15B021E48B4E5BC"/>
                </w:placeholder>
                <w:dataBinding w:prefixMappings="xmlns:ns0='http://schemas.microsoft.com/office/2006/coverPageProps' " w:xpath="/ns0:CoverPageProperties[1]/ns0:CompanyEmail[1]" w:storeItemID="{55AF091B-3C7A-41E3-B477-F2FDAA23CFDA}"/>
                <w15:appearance w15:val="hidden"/>
                <w:text/>
              </w:sdtPr>
              <w:sdtEndPr/>
              <w:sdtContent>
                <w:r w:rsidR="00BD7D5F">
                  <w:t>glamourdessets@gmail.com</w:t>
                </w:r>
              </w:sdtContent>
            </w:sdt>
            <w:r w:rsidR="004A4411">
              <w:t> </w:t>
            </w:r>
          </w:p>
          <w:p w14:paraId="52232615" w14:textId="319C04D8" w:rsidR="004A4411" w:rsidRDefault="00501A0B" w:rsidP="00864FFC">
            <w:sdt>
              <w:sdtPr>
                <w:alias w:val="Enter twitter handle:"/>
                <w:tag w:val="Enter twitter handle:"/>
                <w:id w:val="743759849"/>
                <w:placeholder>
                  <w:docPart w:val="B36A5DE3D1704268AAC04E40F12DE1EE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15:appearance w15:val="hidden"/>
                <w:text/>
              </w:sdtPr>
              <w:sdtEndPr/>
              <w:sdtContent>
                <w:r w:rsidR="00BD7D5F">
                  <w:t xml:space="preserve"> </w:t>
                </w:r>
              </w:sdtContent>
            </w:sdt>
          </w:p>
          <w:p w14:paraId="2978E645" w14:textId="0C6DB8EB" w:rsidR="004A4411" w:rsidRPr="00BD7D5F" w:rsidRDefault="00501A0B" w:rsidP="00864FFC">
            <w:pPr>
              <w:pStyle w:val="WebAddress"/>
              <w:rPr>
                <w:rFonts w:asciiTheme="minorHAnsi" w:eastAsiaTheme="minorEastAsia" w:hAnsiTheme="minorHAnsi" w:cstheme="minorBidi"/>
                <w:caps/>
                <w:color w:val="auto"/>
                <w:szCs w:val="20"/>
                <w:u w:val="single"/>
              </w:rPr>
            </w:pPr>
            <w:sdt>
              <w:sdtPr>
                <w:rPr>
                  <w:color w:val="1D140D" w:themeColor="accent5" w:themeShade="1A"/>
                  <w:u w:val="single"/>
                </w:rPr>
                <w:alias w:val="Enter web address:"/>
                <w:tag w:val="Enter web address:"/>
                <w:id w:val="1567526662"/>
                <w:placeholder>
                  <w:docPart w:val="2E13248A03C04412AA8917CA8F05CA88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/>
              </w:sdtPr>
              <w:sdtEndPr>
                <w:rPr>
                  <w:color w:val="1D140D" w:themeColor="accent5" w:themeShade="1A"/>
                </w:rPr>
              </w:sdtEndPr>
              <w:sdtContent>
                <w:r w:rsidR="00BD7D5F" w:rsidRPr="00BD7D5F">
                  <w:rPr>
                    <w:color w:val="1D140D" w:themeColor="accent5" w:themeShade="1A"/>
                    <w:u w:val="single"/>
                  </w:rPr>
                  <w:t>www.dessertsglamour.com</w:t>
                </w:r>
              </w:sdtContent>
            </w:sdt>
          </w:p>
        </w:tc>
        <w:tc>
          <w:tcPr>
            <w:tcW w:w="443" w:type="dxa"/>
            <w:vMerge w:val="restart"/>
          </w:tcPr>
          <w:p w14:paraId="1E26BB76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  <w:tr w:rsidR="00BD7D5F" w14:paraId="2B7349A2" w14:textId="77777777" w:rsidTr="00BD7D5F">
        <w:trPr>
          <w:trHeight w:val="540"/>
        </w:trPr>
        <w:tc>
          <w:tcPr>
            <w:tcW w:w="1680" w:type="dxa"/>
          </w:tcPr>
          <w:p w14:paraId="43A2B20F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  <w:vMerge/>
          </w:tcPr>
          <w:p w14:paraId="5395CCCE" w14:textId="77777777" w:rsidR="004A4411" w:rsidRDefault="004A4411" w:rsidP="00864FFC"/>
        </w:tc>
        <w:tc>
          <w:tcPr>
            <w:tcW w:w="443" w:type="dxa"/>
            <w:vMerge/>
          </w:tcPr>
          <w:p w14:paraId="34DECF22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62BD0C16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  <w:vMerge/>
          </w:tcPr>
          <w:p w14:paraId="0985A5CD" w14:textId="77777777" w:rsidR="004A4411" w:rsidRDefault="004A4411" w:rsidP="00864FFC"/>
        </w:tc>
        <w:tc>
          <w:tcPr>
            <w:tcW w:w="443" w:type="dxa"/>
            <w:vMerge/>
          </w:tcPr>
          <w:p w14:paraId="67365BF9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  <w:tr w:rsidR="00BD7D5F" w14:paraId="27D0E1F3" w14:textId="77777777" w:rsidTr="00BD7D5F">
        <w:trPr>
          <w:trHeight w:val="360"/>
        </w:trPr>
        <w:tc>
          <w:tcPr>
            <w:tcW w:w="1680" w:type="dxa"/>
          </w:tcPr>
          <w:p w14:paraId="00DC8E18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2843D1B6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443" w:type="dxa"/>
          </w:tcPr>
          <w:p w14:paraId="4CD1064A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09EB1BB1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1B920628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443" w:type="dxa"/>
          </w:tcPr>
          <w:p w14:paraId="4C02F07E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  <w:tr w:rsidR="00BD7D5F" w14:paraId="3762D135" w14:textId="77777777" w:rsidTr="00BD7D5F">
        <w:trPr>
          <w:trHeight w:val="252"/>
        </w:trPr>
        <w:tc>
          <w:tcPr>
            <w:tcW w:w="1680" w:type="dxa"/>
          </w:tcPr>
          <w:p w14:paraId="1378E865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20781840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443" w:type="dxa"/>
          </w:tcPr>
          <w:p w14:paraId="3A471383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53C44E46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2CFBAA6C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443" w:type="dxa"/>
          </w:tcPr>
          <w:p w14:paraId="4DC5C6A7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  <w:tr w:rsidR="00BD7D5F" w14:paraId="21F91B45" w14:textId="77777777" w:rsidTr="00BD7D5F">
        <w:trPr>
          <w:trHeight w:val="531"/>
        </w:trPr>
        <w:tc>
          <w:tcPr>
            <w:tcW w:w="1680" w:type="dxa"/>
          </w:tcPr>
          <w:p w14:paraId="65009E3E" w14:textId="77777777" w:rsidR="00EB2548" w:rsidRDefault="00EB2548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63C38F02" w14:textId="0B2FB7B8" w:rsidR="00EB2548" w:rsidRPr="00A33706" w:rsidRDefault="00501A0B" w:rsidP="00864FFC">
            <w:pPr>
              <w:pStyle w:val="Name"/>
              <w:rPr>
                <w:szCs w:val="22"/>
              </w:rPr>
            </w:pPr>
            <w:sdt>
              <w:sdtPr>
                <w:rPr>
                  <w:szCs w:val="22"/>
                </w:rPr>
                <w:alias w:val="Enter your name:"/>
                <w:tag w:val="Enter your name:"/>
                <w:id w:val="1101225071"/>
                <w:placeholder>
                  <w:docPart w:val="B245CE07A31142A0B17DE64350333AD2"/>
                </w:placeholder>
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<w15:appearance w15:val="hidden"/>
                <w:text w:multiLine="1"/>
              </w:sdtPr>
              <w:sdtEndPr/>
              <w:sdtContent>
                <w:r w:rsidR="00BD7D5F" w:rsidRPr="00A33706">
                  <w:rPr>
                    <w:szCs w:val="22"/>
                  </w:rPr>
                  <w:t xml:space="preserve"> </w:t>
                </w:r>
              </w:sdtContent>
            </w:sdt>
            <w:r w:rsidR="00EB2548" w:rsidRPr="00A33706">
              <w:rPr>
                <w:szCs w:val="22"/>
              </w:rPr>
              <w:t xml:space="preserve"> </w:t>
            </w:r>
          </w:p>
          <w:p w14:paraId="60521B70" w14:textId="7CCA0539" w:rsidR="00EB2548" w:rsidRPr="00A33706" w:rsidRDefault="00501A0B" w:rsidP="00864FFC">
            <w:pPr>
              <w:pStyle w:val="Title"/>
              <w:rPr>
                <w:sz w:val="22"/>
                <w:szCs w:val="22"/>
              </w:rPr>
            </w:pPr>
            <w:sdt>
              <w:sdtPr>
                <w:rPr>
                  <w:sz w:val="22"/>
                  <w:szCs w:val="22"/>
                </w:rPr>
                <w:alias w:val="Title"/>
                <w:tag w:val=""/>
                <w:id w:val="1994528826"/>
                <w:placeholder>
                  <w:docPart w:val="9AA6BC5D9D42450EA9AA655E27C89C05"/>
                </w:placeholder>
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<w15:appearance w15:val="hidden"/>
                <w:text w:multiLine="1"/>
              </w:sdtPr>
              <w:sdtEndPr/>
              <w:sdtContent>
                <w:r w:rsidR="00BD7D5F" w:rsidRPr="00A33706">
                  <w:rPr>
                    <w:sz w:val="22"/>
                    <w:szCs w:val="22"/>
                  </w:rPr>
                  <w:t>DESSERTS GLAMOUR</w:t>
                </w:r>
              </w:sdtContent>
            </w:sdt>
          </w:p>
        </w:tc>
        <w:tc>
          <w:tcPr>
            <w:tcW w:w="443" w:type="dxa"/>
          </w:tcPr>
          <w:p w14:paraId="48F37E1D" w14:textId="77777777" w:rsidR="00EB2548" w:rsidRDefault="00EB2548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403A03FD" w14:textId="77777777" w:rsidR="00EB2548" w:rsidRDefault="00EB2548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0CB7D881" w14:textId="455F72A3" w:rsidR="00EB2548" w:rsidRPr="00A33706" w:rsidRDefault="00501A0B" w:rsidP="00864FFC">
            <w:pPr>
              <w:pStyle w:val="Name"/>
              <w:rPr>
                <w:szCs w:val="22"/>
              </w:rPr>
            </w:pPr>
            <w:sdt>
              <w:sdtPr>
                <w:rPr>
                  <w:szCs w:val="22"/>
                </w:rPr>
                <w:alias w:val="Enter your name:"/>
                <w:tag w:val="Enter your name:"/>
                <w:id w:val="-1778019630"/>
                <w:placeholder>
                  <w:docPart w:val="F19247B8B59945E29F1527EC1BE40000"/>
                </w:placeholder>
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<w15:appearance w15:val="hidden"/>
                <w:text w:multiLine="1"/>
              </w:sdtPr>
              <w:sdtEndPr/>
              <w:sdtContent>
                <w:r w:rsidR="00BD7D5F" w:rsidRPr="00A33706">
                  <w:rPr>
                    <w:szCs w:val="22"/>
                  </w:rPr>
                  <w:t xml:space="preserve"> </w:t>
                </w:r>
              </w:sdtContent>
            </w:sdt>
            <w:r w:rsidR="00EB2548" w:rsidRPr="00A33706">
              <w:rPr>
                <w:szCs w:val="22"/>
              </w:rPr>
              <w:t xml:space="preserve"> </w:t>
            </w:r>
          </w:p>
          <w:p w14:paraId="03F98D4E" w14:textId="7F0D33FA" w:rsidR="00EB2548" w:rsidRPr="00A33706" w:rsidRDefault="00501A0B" w:rsidP="00864FFC">
            <w:pPr>
              <w:pStyle w:val="Title"/>
              <w:rPr>
                <w:sz w:val="22"/>
                <w:szCs w:val="22"/>
              </w:rPr>
            </w:pPr>
            <w:sdt>
              <w:sdtPr>
                <w:rPr>
                  <w:sz w:val="22"/>
                  <w:szCs w:val="22"/>
                </w:rPr>
                <w:alias w:val="Title"/>
                <w:tag w:val=""/>
                <w:id w:val="-225297657"/>
                <w:placeholder>
                  <w:docPart w:val="BAA6907A5BF24B2AA0556A0AF02E395D"/>
                </w:placeholder>
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<w15:appearance w15:val="hidden"/>
                <w:text w:multiLine="1"/>
              </w:sdtPr>
              <w:sdtEndPr/>
              <w:sdtContent>
                <w:r w:rsidR="00BD7D5F" w:rsidRPr="00A33706">
                  <w:rPr>
                    <w:sz w:val="22"/>
                    <w:szCs w:val="22"/>
                  </w:rPr>
                  <w:t>DESSERTS GLAMOUR</w:t>
                </w:r>
              </w:sdtContent>
            </w:sdt>
          </w:p>
        </w:tc>
        <w:tc>
          <w:tcPr>
            <w:tcW w:w="443" w:type="dxa"/>
          </w:tcPr>
          <w:p w14:paraId="17AEA4E8" w14:textId="77777777" w:rsidR="00EB2548" w:rsidRDefault="00EB2548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  <w:tr w:rsidR="00BD7D5F" w14:paraId="4FB8312E" w14:textId="77777777" w:rsidTr="00BD7D5F">
        <w:trPr>
          <w:trHeight w:val="1176"/>
        </w:trPr>
        <w:tc>
          <w:tcPr>
            <w:tcW w:w="1680" w:type="dxa"/>
          </w:tcPr>
          <w:p w14:paraId="6C97E860" w14:textId="71F98471" w:rsidR="004A4411" w:rsidRDefault="00BD7D5F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  <w:sdt>
              <w:sdtPr>
                <w:rPr>
                  <w:rFonts w:asciiTheme="minorHAnsi" w:eastAsiaTheme="minorEastAsia" w:hAnsiTheme="minorHAnsi" w:cstheme="minorBidi"/>
                  <w:b w:val="0"/>
                  <w:caps w:val="0"/>
                  <w:noProof/>
                  <w:color w:val="auto"/>
                  <w:sz w:val="18"/>
                  <w:szCs w:val="20"/>
                </w:rPr>
                <w:id w:val="-560098947"/>
                <w:picture/>
              </w:sdtPr>
              <w:sdtContent>
                <w:r>
                  <w:rPr>
                    <w:rFonts w:asciiTheme="minorHAnsi" w:eastAsiaTheme="minorEastAsia" w:hAnsiTheme="minorHAnsi" w:cstheme="minorBidi"/>
                    <w:b w:val="0"/>
                    <w:caps w:val="0"/>
                    <w:noProof/>
                    <w:color w:val="auto"/>
                    <w:sz w:val="18"/>
                    <w:szCs w:val="20"/>
                  </w:rPr>
                  <w:drawing>
                    <wp:inline distT="0" distB="0" distL="0" distR="0" wp14:anchorId="0C5AD70B" wp14:editId="7EBA927F">
                      <wp:extent cx="712871" cy="712871"/>
                      <wp:effectExtent l="0" t="0" r="0" b="0"/>
                      <wp:docPr id="805992235" name="Picture 80599223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1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 flipV="1">
                                <a:off x="0" y="0"/>
                                <a:ext cx="712871" cy="7128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</w:tc>
        <w:tc>
          <w:tcPr>
            <w:tcW w:w="2778" w:type="dxa"/>
            <w:vMerge w:val="restart"/>
          </w:tcPr>
          <w:sdt>
            <w:sdtPr>
              <w:alias w:val="Enter address, city, st zip code:"/>
              <w:tag w:val="Enter address, city, st zip code:"/>
              <w:id w:val="-576435423"/>
              <w:placeholder>
                <w:docPart w:val="4A218AD73C484306864B1ACBA7B8AC72"/>
              </w:placeholder>
              <w:dataBinding w:prefixMappings="xmlns:ns0='http://schemas.microsoft.com/office/2006/coverPageProps' " w:xpath="/ns0:CoverPageProperties[1]/ns0:CompanyAddress[1]" w:storeItemID="{55AF091B-3C7A-41E3-B477-F2FDAA23CFDA}"/>
              <w15:appearance w15:val="hidden"/>
              <w:text w:multiLine="1"/>
            </w:sdtPr>
            <w:sdtEndPr/>
            <w:sdtContent>
              <w:p w14:paraId="1ABAA190" w14:textId="06ED2E9E" w:rsidR="004A4411" w:rsidRDefault="00BD7D5F" w:rsidP="00864FFC">
                <w:r>
                  <w:t xml:space="preserve"> </w:t>
                </w:r>
              </w:p>
            </w:sdtContent>
          </w:sdt>
          <w:p w14:paraId="04D4E05E" w14:textId="6ED3275B" w:rsidR="004A4411" w:rsidRDefault="00501A0B" w:rsidP="00864FFC">
            <w:sdt>
              <w:sdtPr>
                <w:alias w:val="Enter telephone:"/>
                <w:tag w:val="Enter telephone:"/>
                <w:id w:val="-2050063823"/>
                <w:placeholder>
                  <w:docPart w:val="C6403FEF0BBE46F6B3F7A0014921DE0C"/>
                </w:placeholder>
                <w:dataBinding w:prefixMappings="xmlns:ns0='http://schemas.microsoft.com/office/2006/coverPageProps' " w:xpath="/ns0:CoverPageProperties[1]/ns0:CompanyPhone[1]" w:storeItemID="{55AF091B-3C7A-41E3-B477-F2FDAA23CFDA}"/>
                <w15:appearance w15:val="hidden"/>
                <w:text/>
              </w:sdtPr>
              <w:sdtEndPr/>
              <w:sdtContent>
                <w:r w:rsidR="00BD7D5F">
                  <w:t>614-888-4321</w:t>
                </w:r>
              </w:sdtContent>
            </w:sdt>
          </w:p>
          <w:p w14:paraId="75B01B76" w14:textId="0D821627" w:rsidR="004A4411" w:rsidRDefault="00501A0B" w:rsidP="00864FFC">
            <w:sdt>
              <w:sdtPr>
                <w:alias w:val="Enter email:"/>
                <w:tag w:val="Enter email:"/>
                <w:id w:val="-5908030"/>
                <w:placeholder>
                  <w:docPart w:val="1E38B9BA844546DF805C2AC7E7EF4400"/>
                </w:placeholder>
                <w:dataBinding w:prefixMappings="xmlns:ns0='http://schemas.microsoft.com/office/2006/coverPageProps' " w:xpath="/ns0:CoverPageProperties[1]/ns0:CompanyEmail[1]" w:storeItemID="{55AF091B-3C7A-41E3-B477-F2FDAA23CFDA}"/>
                <w15:appearance w15:val="hidden"/>
                <w:text/>
              </w:sdtPr>
              <w:sdtEndPr/>
              <w:sdtContent>
                <w:r w:rsidR="00BD7D5F">
                  <w:t>glamourdessets@gmail.com</w:t>
                </w:r>
              </w:sdtContent>
            </w:sdt>
            <w:r w:rsidR="004A4411">
              <w:t> </w:t>
            </w:r>
          </w:p>
          <w:p w14:paraId="001A693E" w14:textId="5037B9A3" w:rsidR="004A4411" w:rsidRDefault="00501A0B" w:rsidP="00864FFC">
            <w:sdt>
              <w:sdtPr>
                <w:alias w:val="Enter twitter handle:"/>
                <w:tag w:val="Enter twitter handle:"/>
                <w:id w:val="1520121600"/>
                <w:placeholder>
                  <w:docPart w:val="D6A0A60BE169431B91DBE7DC28F130F4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15:appearance w15:val="hidden"/>
                <w:text/>
              </w:sdtPr>
              <w:sdtEndPr/>
              <w:sdtContent>
                <w:r w:rsidR="00BD7D5F">
                  <w:t xml:space="preserve"> </w:t>
                </w:r>
              </w:sdtContent>
            </w:sdt>
          </w:p>
          <w:p w14:paraId="10442E3E" w14:textId="77777777" w:rsidR="004A4411" w:rsidRPr="00860232" w:rsidRDefault="00BD7D5F" w:rsidP="00864FFC">
            <w:pPr>
              <w:pStyle w:val="WebAddress"/>
              <w:rPr>
                <w:rFonts w:eastAsiaTheme="minorEastAsia"/>
              </w:rPr>
            </w:pPr>
            <w:sdt>
              <w:sdtPr>
                <w:rPr>
                  <w:color w:val="1D140D" w:themeColor="accent5" w:themeShade="1A"/>
                  <w:u w:val="single"/>
                </w:rPr>
                <w:alias w:val="Enter web address:"/>
                <w:tag w:val="Enter web address:"/>
                <w:id w:val="1515653786"/>
                <w:placeholder>
                  <w:docPart w:val="56AECE0CB90C4C2D8DF1BFF8B5821D63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/>
              </w:sdtPr>
              <w:sdtContent>
                <w:r w:rsidRPr="00BD7D5F">
                  <w:rPr>
                    <w:color w:val="1D140D" w:themeColor="accent5" w:themeShade="1A"/>
                    <w:u w:val="single"/>
                  </w:rPr>
                  <w:t>www.dessertsglamour.com</w:t>
                </w:r>
              </w:sdtContent>
            </w:sdt>
          </w:p>
        </w:tc>
        <w:tc>
          <w:tcPr>
            <w:tcW w:w="443" w:type="dxa"/>
            <w:vMerge w:val="restart"/>
          </w:tcPr>
          <w:p w14:paraId="22AEB547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236D21D8" w14:textId="1C5D568D" w:rsidR="004A4411" w:rsidRDefault="00BD7D5F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  <w:sdt>
              <w:sdtPr>
                <w:rPr>
                  <w:rFonts w:asciiTheme="minorHAnsi" w:eastAsiaTheme="minorEastAsia" w:hAnsiTheme="minorHAnsi" w:cstheme="minorBidi"/>
                  <w:b w:val="0"/>
                  <w:caps w:val="0"/>
                  <w:noProof/>
                  <w:color w:val="auto"/>
                  <w:sz w:val="18"/>
                  <w:szCs w:val="20"/>
                </w:rPr>
                <w:id w:val="945898369"/>
                <w:picture/>
              </w:sdtPr>
              <w:sdtContent>
                <w:r>
                  <w:rPr>
                    <w:rFonts w:asciiTheme="minorHAnsi" w:eastAsiaTheme="minorEastAsia" w:hAnsiTheme="minorHAnsi" w:cstheme="minorBidi"/>
                    <w:b w:val="0"/>
                    <w:caps w:val="0"/>
                    <w:noProof/>
                    <w:color w:val="auto"/>
                    <w:sz w:val="18"/>
                    <w:szCs w:val="20"/>
                  </w:rPr>
                  <w:drawing>
                    <wp:inline distT="0" distB="0" distL="0" distR="0" wp14:anchorId="43CE1146" wp14:editId="69D07F8F">
                      <wp:extent cx="712871" cy="712871"/>
                      <wp:effectExtent l="0" t="0" r="0" b="0"/>
                      <wp:docPr id="593691909" name="Picture 59369190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1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 flipV="1">
                                <a:off x="0" y="0"/>
                                <a:ext cx="712871" cy="7128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</w:tc>
        <w:tc>
          <w:tcPr>
            <w:tcW w:w="2778" w:type="dxa"/>
            <w:vMerge w:val="restart"/>
          </w:tcPr>
          <w:sdt>
            <w:sdtPr>
              <w:alias w:val="Enter address, city, st zip code:"/>
              <w:tag w:val="Enter address, city, st zip code:"/>
              <w:id w:val="323707317"/>
              <w:placeholder>
                <w:docPart w:val="F52450BF5DB845E288F5252078047128"/>
              </w:placeholder>
              <w:dataBinding w:prefixMappings="xmlns:ns0='http://schemas.microsoft.com/office/2006/coverPageProps' " w:xpath="/ns0:CoverPageProperties[1]/ns0:CompanyAddress[1]" w:storeItemID="{55AF091B-3C7A-41E3-B477-F2FDAA23CFDA}"/>
              <w15:appearance w15:val="hidden"/>
              <w:text w:multiLine="1"/>
            </w:sdtPr>
            <w:sdtEndPr/>
            <w:sdtContent>
              <w:p w14:paraId="2CB8183D" w14:textId="3B52DB5B" w:rsidR="004A4411" w:rsidRDefault="00BD7D5F" w:rsidP="00864FFC">
                <w:r>
                  <w:t xml:space="preserve"> </w:t>
                </w:r>
              </w:p>
            </w:sdtContent>
          </w:sdt>
          <w:p w14:paraId="2D869B8D" w14:textId="68B01054" w:rsidR="004A4411" w:rsidRDefault="00501A0B" w:rsidP="00864FFC">
            <w:sdt>
              <w:sdtPr>
                <w:alias w:val="Enter telephone:"/>
                <w:tag w:val="Enter telephone:"/>
                <w:id w:val="-1464569911"/>
                <w:placeholder>
                  <w:docPart w:val="9592F4FA2C2745A2BD0D95D0B67A6151"/>
                </w:placeholder>
                <w:dataBinding w:prefixMappings="xmlns:ns0='http://schemas.microsoft.com/office/2006/coverPageProps' " w:xpath="/ns0:CoverPageProperties[1]/ns0:CompanyPhone[1]" w:storeItemID="{55AF091B-3C7A-41E3-B477-F2FDAA23CFDA}"/>
                <w15:appearance w15:val="hidden"/>
                <w:text/>
              </w:sdtPr>
              <w:sdtEndPr/>
              <w:sdtContent>
                <w:r w:rsidR="00BD7D5F">
                  <w:t>614-888-4321</w:t>
                </w:r>
              </w:sdtContent>
            </w:sdt>
          </w:p>
          <w:p w14:paraId="200A3D53" w14:textId="3F80E0A6" w:rsidR="004A4411" w:rsidRDefault="00501A0B" w:rsidP="00864FFC">
            <w:sdt>
              <w:sdtPr>
                <w:alias w:val="Enter email:"/>
                <w:tag w:val="Enter email:"/>
                <w:id w:val="-1183973589"/>
                <w:placeholder>
                  <w:docPart w:val="46EC988A68944417935B1661B298F3C6"/>
                </w:placeholder>
                <w:dataBinding w:prefixMappings="xmlns:ns0='http://schemas.microsoft.com/office/2006/coverPageProps' " w:xpath="/ns0:CoverPageProperties[1]/ns0:CompanyEmail[1]" w:storeItemID="{55AF091B-3C7A-41E3-B477-F2FDAA23CFDA}"/>
                <w15:appearance w15:val="hidden"/>
                <w:text/>
              </w:sdtPr>
              <w:sdtEndPr/>
              <w:sdtContent>
                <w:r w:rsidR="00BD7D5F">
                  <w:t>glamourdessets@gmail.com</w:t>
                </w:r>
              </w:sdtContent>
            </w:sdt>
            <w:r w:rsidR="004A4411">
              <w:t> </w:t>
            </w:r>
          </w:p>
          <w:p w14:paraId="43DF6F78" w14:textId="26E351F9" w:rsidR="004A4411" w:rsidRDefault="00501A0B" w:rsidP="00864FFC">
            <w:sdt>
              <w:sdtPr>
                <w:alias w:val="Enter twitter handle:"/>
                <w:tag w:val="Enter twitter handle:"/>
                <w:id w:val="1900947480"/>
                <w:placeholder>
                  <w:docPart w:val="00711E74FE3F47C2897367AE410A95E5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15:appearance w15:val="hidden"/>
                <w:text/>
              </w:sdtPr>
              <w:sdtEndPr/>
              <w:sdtContent>
                <w:r w:rsidR="00BD7D5F">
                  <w:t xml:space="preserve"> </w:t>
                </w:r>
              </w:sdtContent>
            </w:sdt>
          </w:p>
          <w:p w14:paraId="6DC43205" w14:textId="5300B173" w:rsidR="004A4411" w:rsidRDefault="00501A0B" w:rsidP="00864FFC">
            <w:pPr>
              <w:pStyle w:val="WebAddress"/>
              <w:rPr>
                <w:rFonts w:asciiTheme="minorHAnsi" w:eastAsiaTheme="minorEastAsia" w:hAnsiTheme="minorHAnsi" w:cstheme="minorBidi"/>
                <w:caps/>
                <w:color w:val="auto"/>
                <w:szCs w:val="20"/>
              </w:rPr>
            </w:pPr>
            <w:sdt>
              <w:sdtPr>
                <w:rPr>
                  <w:color w:val="1D140D" w:themeColor="accent5" w:themeShade="1A"/>
                  <w:u w:val="single"/>
                </w:rPr>
                <w:alias w:val="Enter web address:"/>
                <w:tag w:val="Enter web address:"/>
                <w:id w:val="1747536500"/>
                <w:placeholder>
                  <w:docPart w:val="FA9C3B5FC6F84C46821182B19FCF3161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/>
              </w:sdtPr>
              <w:sdtEndPr>
                <w:rPr>
                  <w:color w:val="1D140D" w:themeColor="accent5" w:themeShade="1A"/>
                </w:rPr>
              </w:sdtEndPr>
              <w:sdtContent>
                <w:r w:rsidR="00BD7D5F" w:rsidRPr="00BD7D5F">
                  <w:rPr>
                    <w:color w:val="1D140D" w:themeColor="accent5" w:themeShade="1A"/>
                    <w:u w:val="single"/>
                  </w:rPr>
                  <w:t>www.dessertsglamour.com</w:t>
                </w:r>
              </w:sdtContent>
            </w:sdt>
          </w:p>
        </w:tc>
        <w:tc>
          <w:tcPr>
            <w:tcW w:w="443" w:type="dxa"/>
            <w:vMerge w:val="restart"/>
          </w:tcPr>
          <w:p w14:paraId="1ABFEB72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  <w:tr w:rsidR="00BD7D5F" w14:paraId="7838FB9C" w14:textId="77777777" w:rsidTr="00BD7D5F">
        <w:trPr>
          <w:trHeight w:val="576"/>
        </w:trPr>
        <w:tc>
          <w:tcPr>
            <w:tcW w:w="1680" w:type="dxa"/>
          </w:tcPr>
          <w:p w14:paraId="68439776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  <w:vMerge/>
          </w:tcPr>
          <w:p w14:paraId="04167D56" w14:textId="77777777" w:rsidR="004A4411" w:rsidRDefault="004A4411" w:rsidP="00864FFC"/>
        </w:tc>
        <w:tc>
          <w:tcPr>
            <w:tcW w:w="443" w:type="dxa"/>
            <w:vMerge/>
          </w:tcPr>
          <w:p w14:paraId="6DD2FC32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5221ED98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  <w:vMerge/>
          </w:tcPr>
          <w:p w14:paraId="7AA4BB8E" w14:textId="77777777" w:rsidR="004A4411" w:rsidRDefault="004A4411" w:rsidP="00864FFC"/>
        </w:tc>
        <w:tc>
          <w:tcPr>
            <w:tcW w:w="443" w:type="dxa"/>
            <w:vMerge/>
          </w:tcPr>
          <w:p w14:paraId="1CBC2089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  <w:tr w:rsidR="00BD7D5F" w14:paraId="3402EF2B" w14:textId="77777777" w:rsidTr="00BD7D5F">
        <w:tc>
          <w:tcPr>
            <w:tcW w:w="1680" w:type="dxa"/>
          </w:tcPr>
          <w:p w14:paraId="3D1999B1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1A29E542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443" w:type="dxa"/>
          </w:tcPr>
          <w:p w14:paraId="544CD32B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224DE952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21FCBA52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443" w:type="dxa"/>
          </w:tcPr>
          <w:p w14:paraId="778492DC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  <w:tr w:rsidR="00BD7D5F" w14:paraId="10C48389" w14:textId="77777777" w:rsidTr="00BD7D5F">
        <w:trPr>
          <w:trHeight w:val="288"/>
        </w:trPr>
        <w:tc>
          <w:tcPr>
            <w:tcW w:w="1680" w:type="dxa"/>
          </w:tcPr>
          <w:p w14:paraId="6F9E182A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1F11F168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443" w:type="dxa"/>
          </w:tcPr>
          <w:p w14:paraId="0E66D6DC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1A4D729E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2832CFD2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443" w:type="dxa"/>
          </w:tcPr>
          <w:p w14:paraId="405B7C83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  <w:tr w:rsidR="00BD7D5F" w14:paraId="1CF15281" w14:textId="77777777" w:rsidTr="00BD7D5F">
        <w:trPr>
          <w:trHeight w:val="531"/>
        </w:trPr>
        <w:tc>
          <w:tcPr>
            <w:tcW w:w="1680" w:type="dxa"/>
          </w:tcPr>
          <w:p w14:paraId="5DF6DF5B" w14:textId="77777777" w:rsidR="00EB2548" w:rsidRDefault="00EB2548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62E395ED" w14:textId="0D5C9E60" w:rsidR="00EB2548" w:rsidRPr="00A33706" w:rsidRDefault="00501A0B" w:rsidP="00864FFC">
            <w:pPr>
              <w:pStyle w:val="Name"/>
              <w:rPr>
                <w:szCs w:val="22"/>
              </w:rPr>
            </w:pPr>
            <w:sdt>
              <w:sdtPr>
                <w:rPr>
                  <w:szCs w:val="22"/>
                </w:rPr>
                <w:alias w:val="Enter your name:"/>
                <w:tag w:val="Enter your name:"/>
                <w:id w:val="971408254"/>
                <w:placeholder>
                  <w:docPart w:val="17EB398D1B694FE38F5B6D57446FC04A"/>
                </w:placeholder>
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<w15:appearance w15:val="hidden"/>
                <w:text w:multiLine="1"/>
              </w:sdtPr>
              <w:sdtEndPr/>
              <w:sdtContent>
                <w:r w:rsidR="00BD7D5F" w:rsidRPr="00A33706">
                  <w:rPr>
                    <w:szCs w:val="22"/>
                  </w:rPr>
                  <w:t xml:space="preserve"> </w:t>
                </w:r>
              </w:sdtContent>
            </w:sdt>
            <w:r w:rsidR="00EB2548" w:rsidRPr="00A33706">
              <w:rPr>
                <w:szCs w:val="22"/>
              </w:rPr>
              <w:t xml:space="preserve"> </w:t>
            </w:r>
          </w:p>
          <w:p w14:paraId="4FFB8634" w14:textId="0824F184" w:rsidR="00EB2548" w:rsidRPr="00A33706" w:rsidRDefault="00501A0B" w:rsidP="00864FFC">
            <w:pPr>
              <w:pStyle w:val="Title"/>
              <w:rPr>
                <w:sz w:val="22"/>
                <w:szCs w:val="22"/>
              </w:rPr>
            </w:pPr>
            <w:sdt>
              <w:sdtPr>
                <w:rPr>
                  <w:sz w:val="22"/>
                  <w:szCs w:val="22"/>
                </w:rPr>
                <w:alias w:val="Title"/>
                <w:tag w:val=""/>
                <w:id w:val="-612740957"/>
                <w:placeholder>
                  <w:docPart w:val="884F718398E847B1866DCA9794E943B4"/>
                </w:placeholder>
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<w15:appearance w15:val="hidden"/>
                <w:text w:multiLine="1"/>
              </w:sdtPr>
              <w:sdtEndPr/>
              <w:sdtContent>
                <w:r w:rsidR="00BD7D5F" w:rsidRPr="00A33706">
                  <w:rPr>
                    <w:sz w:val="22"/>
                    <w:szCs w:val="22"/>
                  </w:rPr>
                  <w:t>DESSERTS GLAMOUR</w:t>
                </w:r>
              </w:sdtContent>
            </w:sdt>
          </w:p>
        </w:tc>
        <w:tc>
          <w:tcPr>
            <w:tcW w:w="443" w:type="dxa"/>
          </w:tcPr>
          <w:p w14:paraId="7F586250" w14:textId="77777777" w:rsidR="00EB2548" w:rsidRDefault="00EB2548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7CC086B4" w14:textId="77777777" w:rsidR="00EB2548" w:rsidRDefault="00EB2548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00FC9A1C" w14:textId="23DD509F" w:rsidR="00EB2548" w:rsidRPr="00A33706" w:rsidRDefault="00501A0B" w:rsidP="00864FFC">
            <w:pPr>
              <w:pStyle w:val="Name"/>
              <w:rPr>
                <w:szCs w:val="22"/>
              </w:rPr>
            </w:pPr>
            <w:sdt>
              <w:sdtPr>
                <w:rPr>
                  <w:szCs w:val="22"/>
                </w:rPr>
                <w:alias w:val="Enter your name:"/>
                <w:tag w:val="Enter your name:"/>
                <w:id w:val="-458260672"/>
                <w:placeholder>
                  <w:docPart w:val="3B23D990B4C54F5190C830C04C57F10C"/>
                </w:placeholder>
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<w15:appearance w15:val="hidden"/>
                <w:text w:multiLine="1"/>
              </w:sdtPr>
              <w:sdtEndPr/>
              <w:sdtContent>
                <w:r w:rsidR="00BD7D5F" w:rsidRPr="00A33706">
                  <w:rPr>
                    <w:szCs w:val="22"/>
                  </w:rPr>
                  <w:t xml:space="preserve"> </w:t>
                </w:r>
              </w:sdtContent>
            </w:sdt>
            <w:r w:rsidR="00EB2548" w:rsidRPr="00A33706">
              <w:rPr>
                <w:szCs w:val="22"/>
              </w:rPr>
              <w:t xml:space="preserve"> </w:t>
            </w:r>
          </w:p>
          <w:p w14:paraId="75B0DB3E" w14:textId="71453E9C" w:rsidR="00EB2548" w:rsidRPr="00A33706" w:rsidRDefault="00501A0B" w:rsidP="00864FFC">
            <w:pPr>
              <w:pStyle w:val="Title"/>
              <w:rPr>
                <w:sz w:val="22"/>
                <w:szCs w:val="22"/>
              </w:rPr>
            </w:pPr>
            <w:sdt>
              <w:sdtPr>
                <w:rPr>
                  <w:sz w:val="22"/>
                  <w:szCs w:val="22"/>
                </w:rPr>
                <w:alias w:val="Title"/>
                <w:tag w:val=""/>
                <w:id w:val="649102772"/>
                <w:placeholder>
                  <w:docPart w:val="342B83146D3A46FCAD1EF5C93960EBA1"/>
                </w:placeholder>
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<w15:appearance w15:val="hidden"/>
                <w:text w:multiLine="1"/>
              </w:sdtPr>
              <w:sdtEndPr/>
              <w:sdtContent>
                <w:r w:rsidR="00BD7D5F" w:rsidRPr="00A33706">
                  <w:rPr>
                    <w:sz w:val="22"/>
                    <w:szCs w:val="22"/>
                  </w:rPr>
                  <w:t>DESSERTS GLAMOUR</w:t>
                </w:r>
              </w:sdtContent>
            </w:sdt>
          </w:p>
        </w:tc>
        <w:tc>
          <w:tcPr>
            <w:tcW w:w="443" w:type="dxa"/>
          </w:tcPr>
          <w:p w14:paraId="1CD7C6C6" w14:textId="77777777" w:rsidR="00EB2548" w:rsidRPr="00A33706" w:rsidRDefault="00EB2548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Cs w:val="22"/>
              </w:rPr>
            </w:pPr>
          </w:p>
        </w:tc>
      </w:tr>
      <w:tr w:rsidR="00BD7D5F" w14:paraId="395EE8E9" w14:textId="77777777" w:rsidTr="00BD7D5F">
        <w:trPr>
          <w:trHeight w:val="1104"/>
        </w:trPr>
        <w:tc>
          <w:tcPr>
            <w:tcW w:w="1680" w:type="dxa"/>
          </w:tcPr>
          <w:p w14:paraId="70F6D7A8" w14:textId="436E9892" w:rsidR="004A4411" w:rsidRDefault="00BD7D5F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  <w:sdt>
              <w:sdtPr>
                <w:rPr>
                  <w:rFonts w:asciiTheme="minorHAnsi" w:eastAsiaTheme="minorEastAsia" w:hAnsiTheme="minorHAnsi" w:cstheme="minorBidi"/>
                  <w:b w:val="0"/>
                  <w:caps w:val="0"/>
                  <w:noProof/>
                  <w:color w:val="auto"/>
                  <w:sz w:val="18"/>
                  <w:szCs w:val="20"/>
                </w:rPr>
                <w:id w:val="-1254200653"/>
                <w:picture/>
              </w:sdtPr>
              <w:sdtContent>
                <w:r>
                  <w:rPr>
                    <w:rFonts w:asciiTheme="minorHAnsi" w:eastAsiaTheme="minorEastAsia" w:hAnsiTheme="minorHAnsi" w:cstheme="minorBidi"/>
                    <w:b w:val="0"/>
                    <w:caps w:val="0"/>
                    <w:noProof/>
                    <w:color w:val="auto"/>
                    <w:sz w:val="18"/>
                    <w:szCs w:val="20"/>
                  </w:rPr>
                  <w:drawing>
                    <wp:inline distT="0" distB="0" distL="0" distR="0" wp14:anchorId="04DFEFE3" wp14:editId="5BB5D59B">
                      <wp:extent cx="712871" cy="712871"/>
                      <wp:effectExtent l="0" t="0" r="0" b="0"/>
                      <wp:docPr id="1733217144" name="Picture 173321714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1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 flipV="1">
                                <a:off x="0" y="0"/>
                                <a:ext cx="712871" cy="7128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</w:tc>
        <w:tc>
          <w:tcPr>
            <w:tcW w:w="2778" w:type="dxa"/>
            <w:vMerge w:val="restart"/>
          </w:tcPr>
          <w:sdt>
            <w:sdtPr>
              <w:alias w:val="Enter address, city, st zip code:"/>
              <w:tag w:val="Enter address, city, st zip code:"/>
              <w:id w:val="-1420865752"/>
              <w:placeholder>
                <w:docPart w:val="48109B0E596B4B22994BD965F6839EC9"/>
              </w:placeholder>
              <w:dataBinding w:prefixMappings="xmlns:ns0='http://schemas.microsoft.com/office/2006/coverPageProps' " w:xpath="/ns0:CoverPageProperties[1]/ns0:CompanyAddress[1]" w:storeItemID="{55AF091B-3C7A-41E3-B477-F2FDAA23CFDA}"/>
              <w15:appearance w15:val="hidden"/>
              <w:text w:multiLine="1"/>
            </w:sdtPr>
            <w:sdtEndPr/>
            <w:sdtContent>
              <w:p w14:paraId="48BC3C18" w14:textId="1E16BDBC" w:rsidR="004A4411" w:rsidRDefault="00BD7D5F" w:rsidP="00864FFC">
                <w:r>
                  <w:t xml:space="preserve"> </w:t>
                </w:r>
              </w:p>
            </w:sdtContent>
          </w:sdt>
          <w:p w14:paraId="785A4C7E" w14:textId="57144771" w:rsidR="004A4411" w:rsidRDefault="00501A0B" w:rsidP="00864FFC">
            <w:sdt>
              <w:sdtPr>
                <w:alias w:val="Enter telephone:"/>
                <w:tag w:val="Enter telephone:"/>
                <w:id w:val="-86781429"/>
                <w:placeholder>
                  <w:docPart w:val="0392E666B42241B19AE78424C4640B61"/>
                </w:placeholder>
                <w:dataBinding w:prefixMappings="xmlns:ns0='http://schemas.microsoft.com/office/2006/coverPageProps' " w:xpath="/ns0:CoverPageProperties[1]/ns0:CompanyPhone[1]" w:storeItemID="{55AF091B-3C7A-41E3-B477-F2FDAA23CFDA}"/>
                <w15:appearance w15:val="hidden"/>
                <w:text/>
              </w:sdtPr>
              <w:sdtEndPr/>
              <w:sdtContent>
                <w:r w:rsidR="00BD7D5F">
                  <w:t>614-888-4321</w:t>
                </w:r>
              </w:sdtContent>
            </w:sdt>
          </w:p>
          <w:p w14:paraId="3B356D91" w14:textId="3369B370" w:rsidR="004A4411" w:rsidRDefault="00501A0B" w:rsidP="00864FFC">
            <w:sdt>
              <w:sdtPr>
                <w:alias w:val="Enter email:"/>
                <w:tag w:val="Enter email:"/>
                <w:id w:val="1580782219"/>
                <w:placeholder>
                  <w:docPart w:val="41B5B3691FE644F0994E1F923D2DE63F"/>
                </w:placeholder>
                <w:dataBinding w:prefixMappings="xmlns:ns0='http://schemas.microsoft.com/office/2006/coverPageProps' " w:xpath="/ns0:CoverPageProperties[1]/ns0:CompanyEmail[1]" w:storeItemID="{55AF091B-3C7A-41E3-B477-F2FDAA23CFDA}"/>
                <w15:appearance w15:val="hidden"/>
                <w:text/>
              </w:sdtPr>
              <w:sdtEndPr/>
              <w:sdtContent>
                <w:r w:rsidR="00BD7D5F">
                  <w:t>glamourdessets@gmail.com</w:t>
                </w:r>
              </w:sdtContent>
            </w:sdt>
            <w:r w:rsidR="004A4411">
              <w:t> </w:t>
            </w:r>
          </w:p>
          <w:p w14:paraId="0BB92DD1" w14:textId="10A9968B" w:rsidR="004A4411" w:rsidRDefault="00501A0B" w:rsidP="00864FFC">
            <w:sdt>
              <w:sdtPr>
                <w:alias w:val="Enter twitter handle:"/>
                <w:tag w:val="Enter twitter handle:"/>
                <w:id w:val="2086493698"/>
                <w:placeholder>
                  <w:docPart w:val="884B45D9B9764CD1B1B95D082E06394C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15:appearance w15:val="hidden"/>
                <w:text/>
              </w:sdtPr>
              <w:sdtEndPr/>
              <w:sdtContent>
                <w:r w:rsidR="00BD7D5F">
                  <w:t xml:space="preserve"> </w:t>
                </w:r>
              </w:sdtContent>
            </w:sdt>
          </w:p>
          <w:p w14:paraId="5A1F721B" w14:textId="54072D51" w:rsidR="004A4411" w:rsidRPr="00BD7D5F" w:rsidRDefault="00501A0B" w:rsidP="00864FFC">
            <w:pPr>
              <w:pStyle w:val="WebAddress"/>
              <w:rPr>
                <w:rFonts w:eastAsiaTheme="minorEastAsia"/>
                <w:u w:val="single"/>
              </w:rPr>
            </w:pPr>
            <w:sdt>
              <w:sdtPr>
                <w:rPr>
                  <w:color w:val="1D140D" w:themeColor="accent5" w:themeShade="1A"/>
                  <w:u w:val="single"/>
                </w:rPr>
                <w:alias w:val="Enter web address:"/>
                <w:tag w:val="Enter web address:"/>
                <w:id w:val="-749270274"/>
                <w:placeholder>
                  <w:docPart w:val="A3A793CFFCE344AC828B73AA39EB2A5A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/>
              </w:sdtPr>
              <w:sdtEndPr>
                <w:rPr>
                  <w:color w:val="1D140D" w:themeColor="accent5" w:themeShade="1A"/>
                </w:rPr>
              </w:sdtEndPr>
              <w:sdtContent>
                <w:r w:rsidR="00BD7D5F" w:rsidRPr="00BD7D5F">
                  <w:rPr>
                    <w:color w:val="1D140D" w:themeColor="accent5" w:themeShade="1A"/>
                    <w:u w:val="single"/>
                  </w:rPr>
                  <w:t>www.dessertsglamour.com</w:t>
                </w:r>
              </w:sdtContent>
            </w:sdt>
          </w:p>
        </w:tc>
        <w:tc>
          <w:tcPr>
            <w:tcW w:w="443" w:type="dxa"/>
            <w:vMerge w:val="restart"/>
          </w:tcPr>
          <w:p w14:paraId="03696515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7D577FFC" w14:textId="7DD845C6" w:rsidR="004A4411" w:rsidRDefault="00BD7D5F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  <w:sdt>
              <w:sdtPr>
                <w:rPr>
                  <w:rFonts w:asciiTheme="minorHAnsi" w:eastAsiaTheme="minorEastAsia" w:hAnsiTheme="minorHAnsi" w:cstheme="minorBidi"/>
                  <w:b w:val="0"/>
                  <w:caps w:val="0"/>
                  <w:noProof/>
                  <w:color w:val="auto"/>
                  <w:sz w:val="18"/>
                  <w:szCs w:val="20"/>
                </w:rPr>
                <w:id w:val="-1816563981"/>
                <w:picture/>
              </w:sdtPr>
              <w:sdtContent>
                <w:r>
                  <w:rPr>
                    <w:rFonts w:asciiTheme="minorHAnsi" w:eastAsiaTheme="minorEastAsia" w:hAnsiTheme="minorHAnsi" w:cstheme="minorBidi"/>
                    <w:b w:val="0"/>
                    <w:caps w:val="0"/>
                    <w:noProof/>
                    <w:color w:val="auto"/>
                    <w:sz w:val="18"/>
                    <w:szCs w:val="20"/>
                  </w:rPr>
                  <w:drawing>
                    <wp:inline distT="0" distB="0" distL="0" distR="0" wp14:anchorId="6CF9C3A6" wp14:editId="26F68E17">
                      <wp:extent cx="712871" cy="712871"/>
                      <wp:effectExtent l="0" t="0" r="0" b="0"/>
                      <wp:docPr id="2118180966" name="Picture 211818096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1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 flipV="1">
                                <a:off x="0" y="0"/>
                                <a:ext cx="712871" cy="7128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</w:tc>
        <w:tc>
          <w:tcPr>
            <w:tcW w:w="2778" w:type="dxa"/>
            <w:vMerge w:val="restart"/>
          </w:tcPr>
          <w:sdt>
            <w:sdtPr>
              <w:alias w:val="Enter address, city, st zip code:"/>
              <w:tag w:val="Enter address, city, st zip code:"/>
              <w:id w:val="-19165535"/>
              <w:placeholder>
                <w:docPart w:val="5231F40422EE48818CEFB4D2485B0BFD"/>
              </w:placeholder>
              <w:dataBinding w:prefixMappings="xmlns:ns0='http://schemas.microsoft.com/office/2006/coverPageProps' " w:xpath="/ns0:CoverPageProperties[1]/ns0:CompanyAddress[1]" w:storeItemID="{55AF091B-3C7A-41E3-B477-F2FDAA23CFDA}"/>
              <w15:appearance w15:val="hidden"/>
              <w:text w:multiLine="1"/>
            </w:sdtPr>
            <w:sdtEndPr/>
            <w:sdtContent>
              <w:p w14:paraId="20D5F0F1" w14:textId="398C0CD6" w:rsidR="004A4411" w:rsidRDefault="00BD7D5F" w:rsidP="00864FFC">
                <w:r>
                  <w:t xml:space="preserve"> </w:t>
                </w:r>
              </w:p>
            </w:sdtContent>
          </w:sdt>
          <w:p w14:paraId="4A8913E8" w14:textId="21D3AFBB" w:rsidR="004A4411" w:rsidRDefault="00501A0B" w:rsidP="00864FFC">
            <w:sdt>
              <w:sdtPr>
                <w:alias w:val="Enter telephone:"/>
                <w:tag w:val="Enter telephone:"/>
                <w:id w:val="124599706"/>
                <w:placeholder>
                  <w:docPart w:val="4FDDCEA84646410DBC86547CB0796C96"/>
                </w:placeholder>
                <w:dataBinding w:prefixMappings="xmlns:ns0='http://schemas.microsoft.com/office/2006/coverPageProps' " w:xpath="/ns0:CoverPageProperties[1]/ns0:CompanyPhone[1]" w:storeItemID="{55AF091B-3C7A-41E3-B477-F2FDAA23CFDA}"/>
                <w15:appearance w15:val="hidden"/>
                <w:text/>
              </w:sdtPr>
              <w:sdtEndPr/>
              <w:sdtContent>
                <w:r w:rsidR="00BD7D5F">
                  <w:t>614-888-4321</w:t>
                </w:r>
              </w:sdtContent>
            </w:sdt>
          </w:p>
          <w:p w14:paraId="07CD9AA1" w14:textId="78904FD1" w:rsidR="004A4411" w:rsidRDefault="00501A0B" w:rsidP="00864FFC">
            <w:sdt>
              <w:sdtPr>
                <w:alias w:val="Enter email:"/>
                <w:tag w:val="Enter email:"/>
                <w:id w:val="-1793585961"/>
                <w:placeholder>
                  <w:docPart w:val="8FB2403225A94835BD0E7A07CA17697E"/>
                </w:placeholder>
                <w:dataBinding w:prefixMappings="xmlns:ns0='http://schemas.microsoft.com/office/2006/coverPageProps' " w:xpath="/ns0:CoverPageProperties[1]/ns0:CompanyEmail[1]" w:storeItemID="{55AF091B-3C7A-41E3-B477-F2FDAA23CFDA}"/>
                <w15:appearance w15:val="hidden"/>
                <w:text/>
              </w:sdtPr>
              <w:sdtEndPr/>
              <w:sdtContent>
                <w:r w:rsidR="00BD7D5F">
                  <w:t>glamourdessets@gmail.com</w:t>
                </w:r>
              </w:sdtContent>
            </w:sdt>
            <w:r w:rsidR="004A4411">
              <w:t> </w:t>
            </w:r>
          </w:p>
          <w:p w14:paraId="75B1C2D0" w14:textId="034E9903" w:rsidR="004A4411" w:rsidRDefault="00501A0B" w:rsidP="00864FFC">
            <w:sdt>
              <w:sdtPr>
                <w:alias w:val="Enter twitter handle:"/>
                <w:tag w:val="Enter twitter handle:"/>
                <w:id w:val="-487480057"/>
                <w:placeholder>
                  <w:docPart w:val="C4639A1665514CCAB832DC9806FBA220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15:appearance w15:val="hidden"/>
                <w:text/>
              </w:sdtPr>
              <w:sdtEndPr/>
              <w:sdtContent>
                <w:r w:rsidR="00BD7D5F">
                  <w:t xml:space="preserve"> </w:t>
                </w:r>
              </w:sdtContent>
            </w:sdt>
          </w:p>
          <w:p w14:paraId="3F8BABD6" w14:textId="3258BDA6" w:rsidR="004A4411" w:rsidRDefault="00501A0B" w:rsidP="00864FFC">
            <w:pPr>
              <w:pStyle w:val="WebAddress"/>
              <w:rPr>
                <w:rFonts w:asciiTheme="minorHAnsi" w:eastAsiaTheme="minorEastAsia" w:hAnsiTheme="minorHAnsi" w:cstheme="minorBidi"/>
                <w:caps/>
                <w:color w:val="auto"/>
                <w:szCs w:val="20"/>
              </w:rPr>
            </w:pPr>
            <w:sdt>
              <w:sdtPr>
                <w:rPr>
                  <w:color w:val="1D140D" w:themeColor="accent5" w:themeShade="1A"/>
                  <w:u w:val="single"/>
                </w:rPr>
                <w:alias w:val="Enter web address:"/>
                <w:tag w:val="Enter web address:"/>
                <w:id w:val="1337570724"/>
                <w:placeholder>
                  <w:docPart w:val="05CAC168A9D94E8082DC75B6BD1AF860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/>
              </w:sdtPr>
              <w:sdtEndPr>
                <w:rPr>
                  <w:color w:val="1D140D" w:themeColor="accent5" w:themeShade="1A"/>
                </w:rPr>
              </w:sdtEndPr>
              <w:sdtContent>
                <w:r w:rsidR="00BD7D5F" w:rsidRPr="00BD7D5F">
                  <w:rPr>
                    <w:color w:val="1D140D" w:themeColor="accent5" w:themeShade="1A"/>
                    <w:u w:val="single"/>
                  </w:rPr>
                  <w:t>www.dessertsglamour.com</w:t>
                </w:r>
              </w:sdtContent>
            </w:sdt>
          </w:p>
        </w:tc>
        <w:tc>
          <w:tcPr>
            <w:tcW w:w="443" w:type="dxa"/>
            <w:vMerge w:val="restart"/>
          </w:tcPr>
          <w:p w14:paraId="6C4BF766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  <w:tr w:rsidR="00BD7D5F" w14:paraId="04DBD833" w14:textId="77777777" w:rsidTr="00BD7D5F">
        <w:trPr>
          <w:trHeight w:val="585"/>
        </w:trPr>
        <w:tc>
          <w:tcPr>
            <w:tcW w:w="1680" w:type="dxa"/>
          </w:tcPr>
          <w:p w14:paraId="0919F902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  <w:vMerge/>
          </w:tcPr>
          <w:p w14:paraId="44726458" w14:textId="77777777" w:rsidR="004A4411" w:rsidRDefault="004A4411" w:rsidP="00864FFC"/>
        </w:tc>
        <w:tc>
          <w:tcPr>
            <w:tcW w:w="443" w:type="dxa"/>
            <w:vMerge/>
          </w:tcPr>
          <w:p w14:paraId="73805AA8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1E22E54E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  <w:vMerge/>
          </w:tcPr>
          <w:p w14:paraId="3BC3A7FE" w14:textId="77777777" w:rsidR="004A4411" w:rsidRDefault="004A4411" w:rsidP="00864FFC"/>
        </w:tc>
        <w:tc>
          <w:tcPr>
            <w:tcW w:w="443" w:type="dxa"/>
            <w:vMerge/>
          </w:tcPr>
          <w:p w14:paraId="5C10A020" w14:textId="77777777" w:rsidR="004A4411" w:rsidRDefault="004A4411" w:rsidP="00864FFC">
            <w:pPr>
              <w:pStyle w:val="Name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  <w:tr w:rsidR="00BD7D5F" w14:paraId="2251E6F8" w14:textId="77777777" w:rsidTr="00BD7D5F">
        <w:tc>
          <w:tcPr>
            <w:tcW w:w="1680" w:type="dxa"/>
          </w:tcPr>
          <w:p w14:paraId="0101D793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3EB7DAF9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443" w:type="dxa"/>
          </w:tcPr>
          <w:p w14:paraId="2E58619E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1898" w:type="dxa"/>
          </w:tcPr>
          <w:p w14:paraId="0FA5C391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2778" w:type="dxa"/>
          </w:tcPr>
          <w:p w14:paraId="654C4AFE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  <w:tc>
          <w:tcPr>
            <w:tcW w:w="443" w:type="dxa"/>
          </w:tcPr>
          <w:p w14:paraId="3AE5F0C1" w14:textId="77777777" w:rsidR="00EB2548" w:rsidRDefault="00EB2548" w:rsidP="00F82F9E">
            <w:pPr>
              <w:pStyle w:val="Name"/>
              <w:spacing w:before="0"/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18"/>
                <w:szCs w:val="20"/>
              </w:rPr>
            </w:pPr>
          </w:p>
        </w:tc>
      </w:tr>
    </w:tbl>
    <w:p w14:paraId="7286584E" w14:textId="77777777" w:rsidR="00BD7D5F" w:rsidRPr="00BD7D5F" w:rsidRDefault="00BD7D5F" w:rsidP="00BD7D5F"/>
    <w:sectPr w:rsidR="00BD7D5F" w:rsidRPr="00BD7D5F" w:rsidSect="00720B45">
      <w:headerReference w:type="default" r:id="rId13"/>
      <w:footerReference w:type="default" r:id="rId14"/>
      <w:pgSz w:w="12240" w:h="15840"/>
      <w:pgMar w:top="720" w:right="1080" w:bottom="432" w:left="1080" w:header="397" w:footer="22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EC7DA1" w14:textId="77777777" w:rsidR="00BD7D5F" w:rsidRDefault="00BD7D5F" w:rsidP="0093710A">
      <w:r>
        <w:separator/>
      </w:r>
    </w:p>
  </w:endnote>
  <w:endnote w:type="continuationSeparator" w:id="0">
    <w:p w14:paraId="6D1DBE6D" w14:textId="77777777" w:rsidR="00BD7D5F" w:rsidRDefault="00BD7D5F" w:rsidP="009371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D7CC85" w14:textId="77777777" w:rsidR="00860232" w:rsidRDefault="005A35D3">
    <w:pPr>
      <w:pStyle w:val="Footer"/>
    </w:pPr>
    <w:r>
      <w:rPr>
        <w:noProof/>
        <w:color w:val="000000" w:themeColor="text1"/>
      </w:rPr>
      <mc:AlternateContent>
        <mc:Choice Requires="wpg">
          <w:drawing>
            <wp:anchor distT="0" distB="0" distL="114300" distR="114300" simplePos="0" relativeHeight="251691008" behindDoc="0" locked="0" layoutInCell="1" allowOverlap="1" wp14:anchorId="65B2E498" wp14:editId="1AF89428">
              <wp:simplePos x="0" y="0"/>
              <wp:positionH relativeFrom="column">
                <wp:posOffset>-14605</wp:posOffset>
              </wp:positionH>
              <wp:positionV relativeFrom="paragraph">
                <wp:posOffset>-1981200</wp:posOffset>
              </wp:positionV>
              <wp:extent cx="6411422" cy="1805940"/>
              <wp:effectExtent l="0" t="0" r="8890" b="3810"/>
              <wp:wrapNone/>
              <wp:docPr id="80" name="Group 80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1422" cy="1805940"/>
                        <a:chOff x="0" y="0"/>
                        <a:chExt cx="6411422" cy="1805940"/>
                      </a:xfrm>
                    </wpg:grpSpPr>
                    <wpg:grpSp>
                      <wpg:cNvPr id="81" name="Group 81" descr="decorative element"/>
                      <wpg:cNvGrpSpPr/>
                      <wpg:grpSpPr>
                        <a:xfrm>
                          <a:off x="0" y="0"/>
                          <a:ext cx="3194570" cy="1805940"/>
                          <a:chOff x="168842" y="0"/>
                          <a:chExt cx="3027890" cy="1805940"/>
                        </a:xfrm>
                      </wpg:grpSpPr>
                      <pic:pic xmlns:pic="http://schemas.openxmlformats.org/drawingml/2006/picture">
                        <pic:nvPicPr>
                          <pic:cNvPr id="84" name="Picture 84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2" b="12312"/>
                          <a:stretch/>
                        </pic:blipFill>
                        <pic:spPr bwMode="auto">
                          <a:xfrm>
                            <a:off x="168842" y="0"/>
                            <a:ext cx="302789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8" name="Graphic 6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3290" y="172624"/>
                            <a:ext cx="2702859" cy="1461026"/>
                          </a:xfrm>
                          <a:prstGeom prst="rect">
                            <a:avLst/>
                          </a:prstGeom>
                        </pic:spPr>
                      </pic:pic>
                    </wpg:grpSp>
                    <wpg:grpSp>
                      <wpg:cNvPr id="92" name="Group 92" descr="decorative element"/>
                      <wpg:cNvGrpSpPr/>
                      <wpg:grpSpPr>
                        <a:xfrm>
                          <a:off x="3228110" y="0"/>
                          <a:ext cx="3183312" cy="1805940"/>
                          <a:chOff x="20784" y="0"/>
                          <a:chExt cx="3183880" cy="1805940"/>
                        </a:xfrm>
                      </wpg:grpSpPr>
                      <pic:pic xmlns:pic="http://schemas.openxmlformats.org/drawingml/2006/picture">
                        <pic:nvPicPr>
                          <pic:cNvPr id="288" name="Picture 288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79" b="12179"/>
                          <a:stretch/>
                        </pic:blipFill>
                        <pic:spPr bwMode="auto">
                          <a:xfrm>
                            <a:off x="20784" y="0"/>
                            <a:ext cx="318388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9" name="Graphic 6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354" y="172624"/>
                            <a:ext cx="2857095" cy="1461026"/>
                          </a:xfrm>
                          <a:prstGeom prst="rect">
                            <a:avLst/>
                          </a:prstGeom>
                        </pic:spPr>
                      </pic:pic>
                    </wpg:grpSp>
                  </wpg:wgp>
                </a:graphicData>
              </a:graphic>
            </wp:anchor>
          </w:drawing>
        </mc:Choice>
        <mc:Fallback>
          <w:pict>
            <v:group w14:anchorId="2B50B768" id="Group 80" o:spid="_x0000_s1026" alt="&quot;&quot;" style="position:absolute;margin-left:-1.15pt;margin-top:-156pt;width:504.85pt;height:142.2pt;z-index:251691008" coordsize="64114,1805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">
              <v:group id="Group 81" o:spid="_x0000_s1027" alt="decorative element" style="position:absolute;width:31945;height:18059" coordorigin="1688" coordsize="30278,18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4" o:spid="_x0000_s1028" type="#_x0000_t75" alt="&quot;&quot;" style="position:absolute;left:1688;width:30279;height:18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">
                  <v:imagedata r:id="rId4" o:title="" croptop="8069f" cropbottom="8069f"/>
                </v:shape>
                <v:shape id="Graphic 6" o:spid="_x0000_s1029" type="#_x0000_t75" alt="&quot;&quot;" style="position:absolute;left:3132;top:1726;width:27029;height:14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">
                  <v:imagedata r:id="rId5" o:title=""/>
                </v:shape>
              </v:group>
              <v:group id="Group 92" o:spid="_x0000_s1030" alt="decorative element" style="position:absolute;left:32281;width:31833;height:18059" coordorigin="207" coordsize="31838,18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Pqs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xE8v4QfIBcPAAAA//8DAFBLAQItABQABgAIAAAAIQDb4fbL7gAAAIUBAAATAAAAAAAAAAAA&#10;AAAAAAAAAABbQ29udGVudF9UeXBlc10ueG1sUEsBAi0AFAAGAAgAAAAhAFr0LFu/AAAAFQEAAAsA&#10;AAAAAAAAAAAAAAAAHwEAAF9yZWxzLy5yZWxzUEsBAi0AFAAGAAgAAAAhAB9w+qzEAAAA2wAAAA8A&#10;AAAAAAAAAAAAAAAABwIAAGRycy9kb3ducmV2LnhtbFBLBQYAAAAAAwADALcAAAD4AgAAAAA=&#10;">
                <v:shape id="Picture 288" o:spid="_x0000_s1031" type="#_x0000_t75" alt="&quot;&quot;" style="position:absolute;left:207;width:31839;height:18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">
                  <v:imagedata r:id="rId6" o:title="" croptop="7982f" cropbottom="7982f"/>
                </v:shape>
                <v:shape id="Graphic 6" o:spid="_x0000_s1032" type="#_x0000_t75" alt="&quot;&quot;" style="position:absolute;left:1593;top:1726;width:28571;height:14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">
                  <v:imagedata r:id="rId5" o:title=""/>
                </v:shape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006069" w14:textId="77777777" w:rsidR="00BD7D5F" w:rsidRDefault="00BD7D5F" w:rsidP="0093710A">
      <w:r>
        <w:separator/>
      </w:r>
    </w:p>
  </w:footnote>
  <w:footnote w:type="continuationSeparator" w:id="0">
    <w:p w14:paraId="31FA26F6" w14:textId="77777777" w:rsidR="00BD7D5F" w:rsidRDefault="00BD7D5F" w:rsidP="009371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4B9917" w14:textId="77777777" w:rsidR="006C6684" w:rsidRDefault="005A35D3">
    <w:pPr>
      <w:pStyle w:val="Header"/>
    </w:pPr>
    <w:r>
      <w:rPr>
        <w:noProof/>
        <w:color w:val="000000" w:themeColor="text1"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76F5291C" wp14:editId="36372037">
              <wp:simplePos x="0" y="0"/>
              <wp:positionH relativeFrom="column">
                <wp:posOffset>-13970</wp:posOffset>
              </wp:positionH>
              <wp:positionV relativeFrom="paragraph">
                <wp:posOffset>5696585</wp:posOffset>
              </wp:positionV>
              <wp:extent cx="6411422" cy="1805940"/>
              <wp:effectExtent l="0" t="0" r="8890" b="3810"/>
              <wp:wrapNone/>
              <wp:docPr id="73" name="Group 73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1422" cy="1805940"/>
                        <a:chOff x="0" y="0"/>
                        <a:chExt cx="6411422" cy="1805940"/>
                      </a:xfrm>
                    </wpg:grpSpPr>
                    <wpg:grpSp>
                      <wpg:cNvPr id="74" name="Group 74" descr="decorative element"/>
                      <wpg:cNvGrpSpPr/>
                      <wpg:grpSpPr>
                        <a:xfrm>
                          <a:off x="0" y="0"/>
                          <a:ext cx="3194570" cy="1805940"/>
                          <a:chOff x="168842" y="0"/>
                          <a:chExt cx="3027890" cy="1805940"/>
                        </a:xfrm>
                      </wpg:grpSpPr>
                      <pic:pic xmlns:pic="http://schemas.openxmlformats.org/drawingml/2006/picture">
                        <pic:nvPicPr>
                          <pic:cNvPr id="75" name="Picture 75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2" b="12312"/>
                          <a:stretch/>
                        </pic:blipFill>
                        <pic:spPr bwMode="auto">
                          <a:xfrm>
                            <a:off x="168842" y="0"/>
                            <a:ext cx="302789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6" name="Graphic 6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3290" y="172624"/>
                            <a:ext cx="2702859" cy="1461026"/>
                          </a:xfrm>
                          <a:prstGeom prst="rect">
                            <a:avLst/>
                          </a:prstGeom>
                        </pic:spPr>
                      </pic:pic>
                    </wpg:grpSp>
                    <wpg:grpSp>
                      <wpg:cNvPr id="77" name="Group 77" descr="decorative element"/>
                      <wpg:cNvGrpSpPr/>
                      <wpg:grpSpPr>
                        <a:xfrm>
                          <a:off x="3228110" y="0"/>
                          <a:ext cx="3183312" cy="1805940"/>
                          <a:chOff x="20784" y="0"/>
                          <a:chExt cx="3183880" cy="1805940"/>
                        </a:xfrm>
                      </wpg:grpSpPr>
                      <pic:pic xmlns:pic="http://schemas.openxmlformats.org/drawingml/2006/picture">
                        <pic:nvPicPr>
                          <pic:cNvPr id="78" name="Picture 78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79" b="12179"/>
                          <a:stretch/>
                        </pic:blipFill>
                        <pic:spPr bwMode="auto">
                          <a:xfrm>
                            <a:off x="20784" y="0"/>
                            <a:ext cx="318388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9" name="Graphic 6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354" y="172624"/>
                            <a:ext cx="2857095" cy="1461026"/>
                          </a:xfrm>
                          <a:prstGeom prst="rect">
                            <a:avLst/>
                          </a:prstGeom>
                        </pic:spPr>
                      </pic:pic>
                    </wpg:grp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C72922E" id="Group 73" o:spid="_x0000_s1026" alt="&quot;&quot;" style="position:absolute;margin-left:-1.1pt;margin-top:448.55pt;width:504.85pt;height:142.2pt;z-index:251688960;mso-width-relative:margin;mso-height-relative:margin" coordsize="64114,1805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">
              <v:group id="Group 74" o:spid="_x0000_s1027" alt="decorative element" style="position:absolute;width:31945;height:18059" coordorigin="1688" coordsize="30278,18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5" o:spid="_x0000_s1028" type="#_x0000_t75" alt="&quot;&quot;" style="position:absolute;left:1688;width:30279;height:18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">
                  <v:imagedata r:id="rId4" o:title="" croptop="8069f" cropbottom="8069f"/>
                </v:shape>
                <v:shape id="Graphic 6" o:spid="_x0000_s1029" type="#_x0000_t75" alt="&quot;&quot;" style="position:absolute;left:3132;top:1726;width:27029;height:14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">
                  <v:imagedata r:id="rId5" o:title=""/>
                </v:shape>
              </v:group>
              <v:group id="Group 77" o:spid="_x0000_s1030" alt="decorative element" style="position:absolute;left:32281;width:31833;height:18059" coordorigin="207" coordsize="31838,18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    <v:shape id="Picture 78" o:spid="_x0000_s1031" type="#_x0000_t75" alt="&quot;&quot;" style="position:absolute;left:207;width:31839;height:18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">
                  <v:imagedata r:id="rId6" o:title="" croptop="7982f" cropbottom="7982f"/>
                </v:shape>
                <v:shape id="Graphic 6" o:spid="_x0000_s1032" type="#_x0000_t75" alt="&quot;&quot;" style="position:absolute;left:1593;top:1726;width:28571;height:14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">
                  <v:imagedata r:id="rId5" o:title=""/>
                </v:shape>
              </v:group>
            </v:group>
          </w:pict>
        </mc:Fallback>
      </mc:AlternateContent>
    </w:r>
    <w:r>
      <w:rPr>
        <w:noProof/>
        <w:color w:val="000000" w:themeColor="text1"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7BDBC05C" wp14:editId="386F7638">
              <wp:simplePos x="0" y="0"/>
              <wp:positionH relativeFrom="column">
                <wp:posOffset>-13970</wp:posOffset>
              </wp:positionH>
              <wp:positionV relativeFrom="paragraph">
                <wp:posOffset>3872865</wp:posOffset>
              </wp:positionV>
              <wp:extent cx="6411422" cy="1805940"/>
              <wp:effectExtent l="0" t="0" r="8890" b="3810"/>
              <wp:wrapNone/>
              <wp:docPr id="29" name="Group 29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1422" cy="1805940"/>
                        <a:chOff x="0" y="0"/>
                        <a:chExt cx="6411422" cy="1805940"/>
                      </a:xfrm>
                    </wpg:grpSpPr>
                    <wpg:grpSp>
                      <wpg:cNvPr id="31" name="Group 31" descr="decorative element"/>
                      <wpg:cNvGrpSpPr/>
                      <wpg:grpSpPr>
                        <a:xfrm>
                          <a:off x="0" y="0"/>
                          <a:ext cx="3194570" cy="1805940"/>
                          <a:chOff x="168842" y="0"/>
                          <a:chExt cx="3027890" cy="1805940"/>
                        </a:xfrm>
                      </wpg:grpSpPr>
                      <pic:pic xmlns:pic="http://schemas.openxmlformats.org/drawingml/2006/picture">
                        <pic:nvPicPr>
                          <pic:cNvPr id="66" name="Picture 66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2" b="12312"/>
                          <a:stretch/>
                        </pic:blipFill>
                        <pic:spPr bwMode="auto">
                          <a:xfrm>
                            <a:off x="168842" y="0"/>
                            <a:ext cx="302789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8" name="Graphic 6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3290" y="172624"/>
                            <a:ext cx="2702859" cy="1461026"/>
                          </a:xfrm>
                          <a:prstGeom prst="rect">
                            <a:avLst/>
                          </a:prstGeom>
                        </pic:spPr>
                      </pic:pic>
                    </wpg:grpSp>
                    <wpg:grpSp>
                      <wpg:cNvPr id="70" name="Group 70" descr="decorative element"/>
                      <wpg:cNvGrpSpPr/>
                      <wpg:grpSpPr>
                        <a:xfrm>
                          <a:off x="3228110" y="0"/>
                          <a:ext cx="3183312" cy="1805940"/>
                          <a:chOff x="20784" y="0"/>
                          <a:chExt cx="3183880" cy="1805940"/>
                        </a:xfrm>
                      </wpg:grpSpPr>
                      <pic:pic xmlns:pic="http://schemas.openxmlformats.org/drawingml/2006/picture">
                        <pic:nvPicPr>
                          <pic:cNvPr id="71" name="Picture 71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79" b="12179"/>
                          <a:stretch/>
                        </pic:blipFill>
                        <pic:spPr bwMode="auto">
                          <a:xfrm>
                            <a:off x="20784" y="0"/>
                            <a:ext cx="318388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" name="Graphic 6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354" y="172624"/>
                            <a:ext cx="2857095" cy="1461026"/>
                          </a:xfrm>
                          <a:prstGeom prst="rect">
                            <a:avLst/>
                          </a:prstGeom>
                        </pic:spPr>
                      </pic:pic>
                    </wpg:grpSp>
                  </wpg:wgp>
                </a:graphicData>
              </a:graphic>
            </wp:anchor>
          </w:drawing>
        </mc:Choice>
        <mc:Fallback>
          <w:pict>
            <v:group w14:anchorId="2455D407" id="Group 29" o:spid="_x0000_s1026" alt="&quot;&quot;" style="position:absolute;margin-left:-1.1pt;margin-top:304.95pt;width:504.85pt;height:142.2pt;z-index:251686912" coordsize="64114,1805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">
              <v:group id="Group 31" o:spid="_x0000_s1027" alt="decorative element" style="position:absolute;width:31945;height:18059" coordorigin="1688" coordsize="30278,18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shape id="Picture 66" o:spid="_x0000_s1028" type="#_x0000_t75" alt="&quot;&quot;" style="position:absolute;left:1688;width:30279;height:18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">
                  <v:imagedata r:id="rId4" o:title="" croptop="8069f" cropbottom="8069f"/>
                </v:shape>
                <v:shape id="Graphic 6" o:spid="_x0000_s1029" type="#_x0000_t75" alt="&quot;&quot;" style="position:absolute;left:3132;top:1726;width:27029;height:14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">
                  <v:imagedata r:id="rId5" o:title=""/>
                </v:shape>
              </v:group>
              <v:group id="Group 70" o:spid="_x0000_s1030" alt="decorative element" style="position:absolute;left:32281;width:31833;height:18059" coordorigin="207" coordsize="31838,18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<v:shape id="Picture 71" o:spid="_x0000_s1031" type="#_x0000_t75" alt="&quot;&quot;" style="position:absolute;left:207;width:31839;height:18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">
                  <v:imagedata r:id="rId6" o:title="" croptop="7982f" cropbottom="7982f"/>
                </v:shape>
                <v:shape id="Graphic 6" o:spid="_x0000_s1032" type="#_x0000_t75" alt="&quot;&quot;" style="position:absolute;left:1593;top:1726;width:28571;height:14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">
                  <v:imagedata r:id="rId5" o:title=""/>
                </v:shape>
              </v:group>
            </v:group>
          </w:pict>
        </mc:Fallback>
      </mc:AlternateContent>
    </w:r>
    <w:r>
      <w:rPr>
        <w:noProof/>
        <w:color w:val="000000" w:themeColor="text1"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2717124B" wp14:editId="3B2599D1">
              <wp:simplePos x="0" y="0"/>
              <wp:positionH relativeFrom="column">
                <wp:posOffset>-13970</wp:posOffset>
              </wp:positionH>
              <wp:positionV relativeFrom="paragraph">
                <wp:posOffset>2049145</wp:posOffset>
              </wp:positionV>
              <wp:extent cx="6411422" cy="1805940"/>
              <wp:effectExtent l="0" t="0" r="8890" b="3810"/>
              <wp:wrapNone/>
              <wp:docPr id="3" name="Group 3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1422" cy="1805940"/>
                        <a:chOff x="0" y="0"/>
                        <a:chExt cx="6411422" cy="1805940"/>
                      </a:xfrm>
                    </wpg:grpSpPr>
                    <wpg:grpSp>
                      <wpg:cNvPr id="4" name="Group 4" descr="decorative element"/>
                      <wpg:cNvGrpSpPr/>
                      <wpg:grpSpPr>
                        <a:xfrm>
                          <a:off x="0" y="0"/>
                          <a:ext cx="3194570" cy="1805940"/>
                          <a:chOff x="168842" y="0"/>
                          <a:chExt cx="3027890" cy="1805940"/>
                        </a:xfrm>
                      </wpg:grpSpPr>
                      <pic:pic xmlns:pic="http://schemas.openxmlformats.org/drawingml/2006/picture">
                        <pic:nvPicPr>
                          <pic:cNvPr id="5" name="Picture 5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2" b="12312"/>
                          <a:stretch/>
                        </pic:blipFill>
                        <pic:spPr bwMode="auto">
                          <a:xfrm>
                            <a:off x="168842" y="0"/>
                            <a:ext cx="302789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Graphic 6" descr="decorative element"/>
                          <pic:cNvPicPr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3290" y="172624"/>
                            <a:ext cx="2702859" cy="1461026"/>
                          </a:xfrm>
                          <a:prstGeom prst="rect">
                            <a:avLst/>
                          </a:prstGeom>
                        </pic:spPr>
                      </pic:pic>
                    </wpg:grpSp>
                    <wpg:grpSp>
                      <wpg:cNvPr id="11" name="Group 11" descr="decorative element"/>
                      <wpg:cNvGrpSpPr/>
                      <wpg:grpSpPr>
                        <a:xfrm>
                          <a:off x="3228110" y="0"/>
                          <a:ext cx="3183312" cy="1805940"/>
                          <a:chOff x="20784" y="0"/>
                          <a:chExt cx="3183880" cy="1805940"/>
                        </a:xfrm>
                      </wpg:grpSpPr>
                      <pic:pic xmlns:pic="http://schemas.openxmlformats.org/drawingml/2006/picture">
                        <pic:nvPicPr>
                          <pic:cNvPr id="25" name="Picture 25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79" b="12179"/>
                          <a:stretch/>
                        </pic:blipFill>
                        <pic:spPr bwMode="auto">
                          <a:xfrm>
                            <a:off x="20784" y="0"/>
                            <a:ext cx="318388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" name="Graphic 6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354" y="172624"/>
                            <a:ext cx="2857095" cy="1461026"/>
                          </a:xfrm>
                          <a:prstGeom prst="rect">
                            <a:avLst/>
                          </a:prstGeom>
                        </pic:spPr>
                      </pic:pic>
                    </wpg:grpSp>
                  </wpg:wgp>
                </a:graphicData>
              </a:graphic>
            </wp:anchor>
          </w:drawing>
        </mc:Choice>
        <mc:Fallback>
          <w:pict>
            <v:group w14:anchorId="0EB44A0E" id="Group 3" o:spid="_x0000_s1026" alt="&quot;&quot;" style="position:absolute;margin-left:-1.1pt;margin-top:161.35pt;width:504.85pt;height:142.2pt;z-index:251684864" coordsize="64114,1805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">
              <v:group id="Group 4" o:spid="_x0000_s1027" alt="decorative element" style="position:absolute;width:31945;height:18059" coordorigin="1688" coordsize="30278,18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<v:shape id="Picture 5" o:spid="_x0000_s1028" type="#_x0000_t75" alt="&quot;&quot;" style="position:absolute;left:1688;width:30279;height:18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">
                  <v:imagedata r:id="rId4" o:title="" croptop="8069f" cropbottom="8069f"/>
                </v:shape>
                <v:shape id="Graphic 6" o:spid="_x0000_s1029" type="#_x0000_t75" alt="decorative element" style="position:absolute;left:3132;top:1726;width:27029;height:14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">
                  <v:imagedata r:id="rId5" o:title="decorative element"/>
                </v:shape>
              </v:group>
              <v:group id="Group 11" o:spid="_x0000_s1030" alt="decorative element" style="position:absolute;left:32281;width:31833;height:18059" coordorigin="207" coordsize="31838,18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<v:shape id="Picture 25" o:spid="_x0000_s1031" type="#_x0000_t75" alt="&quot;&quot;" style="position:absolute;left:207;width:31839;height:18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">
                  <v:imagedata r:id="rId6" o:title="" croptop="7982f" cropbottom="7982f"/>
                </v:shape>
                <v:shape id="Graphic 6" o:spid="_x0000_s1032" type="#_x0000_t75" alt="&quot;&quot;" style="position:absolute;left:1593;top:1726;width:28571;height:14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">
                  <v:imagedata r:id="rId5" o:title=""/>
                </v:shape>
              </v:group>
            </v:group>
          </w:pict>
        </mc:Fallback>
      </mc:AlternateContent>
    </w:r>
    <w:r>
      <w:rPr>
        <w:noProof/>
        <w:color w:val="000000" w:themeColor="text1"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2C8AC736" wp14:editId="630925C0">
              <wp:simplePos x="0" y="0"/>
              <wp:positionH relativeFrom="column">
                <wp:posOffset>-13335</wp:posOffset>
              </wp:positionH>
              <wp:positionV relativeFrom="paragraph">
                <wp:posOffset>225425</wp:posOffset>
              </wp:positionV>
              <wp:extent cx="6411422" cy="1805940"/>
              <wp:effectExtent l="0" t="0" r="8890" b="3810"/>
              <wp:wrapNone/>
              <wp:docPr id="2" name="Group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1422" cy="1805940"/>
                        <a:chOff x="0" y="0"/>
                        <a:chExt cx="6411422" cy="1805940"/>
                      </a:xfrm>
                    </wpg:grpSpPr>
                    <wpg:grpSp>
                      <wpg:cNvPr id="64" name="Group 64" descr="decorative element"/>
                      <wpg:cNvGrpSpPr/>
                      <wpg:grpSpPr>
                        <a:xfrm>
                          <a:off x="0" y="0"/>
                          <a:ext cx="3194570" cy="1805940"/>
                          <a:chOff x="168842" y="0"/>
                          <a:chExt cx="3027890" cy="1805940"/>
                        </a:xfrm>
                      </wpg:grpSpPr>
                      <pic:pic xmlns:pic="http://schemas.openxmlformats.org/drawingml/2006/picture">
                        <pic:nvPicPr>
                          <pic:cNvPr id="10" name="Picture 10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2" b="12312"/>
                          <a:stretch/>
                        </pic:blipFill>
                        <pic:spPr bwMode="auto">
                          <a:xfrm>
                            <a:off x="168842" y="0"/>
                            <a:ext cx="302789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Graphic 6">
                            <a:extLst>
                              <a:ext uri="{FF2B5EF4-FFF2-40B4-BE49-F238E27FC236}">
                                <a16:creationId xmlns:a16="http://schemas.microsoft.com/office/drawing/2014/main" id="{9598267C-5B69-634B-9442-F1C6F73F015B}"/>
                              </a:ex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3290" y="172624"/>
                            <a:ext cx="2702859" cy="1461026"/>
                          </a:xfrm>
                          <a:prstGeom prst="rect">
                            <a:avLst/>
                          </a:prstGeom>
                        </pic:spPr>
                      </pic:pic>
                    </wpg:grpSp>
                    <wpg:grpSp>
                      <wpg:cNvPr id="82" name="Group 82" descr="decorative element"/>
                      <wpg:cNvGrpSpPr/>
                      <wpg:grpSpPr>
                        <a:xfrm>
                          <a:off x="3228110" y="0"/>
                          <a:ext cx="3183312" cy="1805940"/>
                          <a:chOff x="20784" y="0"/>
                          <a:chExt cx="3183880" cy="1805940"/>
                        </a:xfrm>
                      </wpg:grpSpPr>
                      <pic:pic xmlns:pic="http://schemas.openxmlformats.org/drawingml/2006/picture">
                        <pic:nvPicPr>
                          <pic:cNvPr id="83" name="Picture 83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79" b="12179"/>
                          <a:stretch/>
                        </pic:blipFill>
                        <pic:spPr bwMode="auto">
                          <a:xfrm>
                            <a:off x="20784" y="0"/>
                            <a:ext cx="318388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5" name="Graphic 6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354" y="172624"/>
                            <a:ext cx="2857095" cy="1461026"/>
                          </a:xfrm>
                          <a:prstGeom prst="rect">
                            <a:avLst/>
                          </a:prstGeom>
                        </pic:spPr>
                      </pic:pic>
                    </wpg:grpSp>
                  </wpg:wgp>
                </a:graphicData>
              </a:graphic>
            </wp:anchor>
          </w:drawing>
        </mc:Choice>
        <mc:Fallback>
          <w:pict>
            <v:group w14:anchorId="578B7FA8" id="Group 2" o:spid="_x0000_s1026" alt="&quot;&quot;" style="position:absolute;margin-left:-1.05pt;margin-top:17.75pt;width:504.85pt;height:142.2pt;z-index:251682816" coordsize="64114,1805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">
              <v:group id="Group 64" o:spid="_x0000_s1027" alt="decorative element" style="position:absolute;width:31945;height:18059" coordorigin="1688" coordsize="30278,18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Ldk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D7g+SX8ALn4BwAA//8DAFBLAQItABQABgAIAAAAIQDb4fbL7gAAAIUBAAATAAAAAAAAAAAA&#10;AAAAAAAAAABbQ29udGVudF9UeXBlc10ueG1sUEsBAi0AFAAGAAgAAAAhAFr0LFu/AAAAFQEAAAsA&#10;AAAAAAAAAAAAAAAAHwEAAF9yZWxzLy5yZWxzUEsBAi0AFAAGAAgAAAAhAMoAt2TEAAAA2wAAAA8A&#10;AAAAAAAAAAAAAAAABwIAAGRycy9kb3ducmV2LnhtbFBLBQYAAAAAAwADALcAAAD4AgAAAAA=&#10;">
                <v:shape id="Picture 10" o:spid="_x0000_s1028" type="#_x0000_t75" alt="&quot;&quot;" style="position:absolute;left:1688;width:30279;height:18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">
                  <v:imagedata r:id="rId4" o:title="" croptop="8069f" cropbottom="8069f"/>
                </v:shape>
                <v:shape id="Graphic 6" o:spid="_x0000_s1029" type="#_x0000_t75" alt="&quot;&quot;" style="position:absolute;left:3132;top:1726;width:27029;height:14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">
                  <v:imagedata r:id="rId5" o:title=""/>
                </v:shape>
              </v:group>
              <v:group id="Group 82" o:spid="_x0000_s1030" alt="decorative element" style="position:absolute;left:32281;width:31833;height:18059" coordorigin="207" coordsize="31838,18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<v:shape id="Picture 83" o:spid="_x0000_s1031" type="#_x0000_t75" alt="&quot;&quot;" style="position:absolute;left:207;width:31839;height:18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">
                  <v:imagedata r:id="rId6" o:title="" croptop="7982f" cropbottom="7982f"/>
                </v:shape>
                <v:shape id="Graphic 6" o:spid="_x0000_s1032" type="#_x0000_t75" alt="&quot;&quot;" style="position:absolute;left:1593;top:1726;width:28571;height:14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">
                  <v:imagedata r:id="rId5" o:title=""/>
                </v:shape>
              </v:group>
            </v:group>
          </w:pict>
        </mc:Fallback>
      </mc:AlternateContent>
    </w:r>
    <w:r w:rsidR="00860232" w:rsidRPr="00E72FB2">
      <w:rPr>
        <w:noProof/>
        <w:color w:val="000000" w:themeColor="text1"/>
      </w:rPr>
      <mc:AlternateContent>
        <mc:Choice Requires="wpg">
          <w:drawing>
            <wp:anchor distT="0" distB="0" distL="114300" distR="114300" simplePos="0" relativeHeight="251671551" behindDoc="1" locked="0" layoutInCell="1" allowOverlap="1" wp14:anchorId="70FA2D5C" wp14:editId="48AB10DE">
              <wp:simplePos x="0" y="0"/>
              <wp:positionH relativeFrom="page">
                <wp:posOffset>0</wp:posOffset>
              </wp:positionH>
              <wp:positionV relativeFrom="page">
                <wp:posOffset>-1905</wp:posOffset>
              </wp:positionV>
              <wp:extent cx="7772400" cy="10058400"/>
              <wp:effectExtent l="0" t="0" r="19050" b="19050"/>
              <wp:wrapNone/>
              <wp:docPr id="12" name="Group 1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58400"/>
                        <a:chOff x="0" y="0"/>
                        <a:chExt cx="7772400" cy="10058400"/>
                      </a:xfrm>
                    </wpg:grpSpPr>
                    <wpg:grpSp>
                      <wpg:cNvPr id="13" name="Group 13"/>
                      <wpg:cNvGrpSpPr/>
                      <wpg:grpSpPr>
                        <a:xfrm>
                          <a:off x="0" y="457200"/>
                          <a:ext cx="7772400" cy="9144000"/>
                          <a:chOff x="0" y="0"/>
                          <a:chExt cx="7772400" cy="9144000"/>
                        </a:xfrm>
                      </wpg:grpSpPr>
                      <wps:wsp>
                        <wps:cNvPr id="14" name="Straight Connector 1"/>
                        <wps:cNvCnPr/>
                        <wps:spPr>
                          <a:xfrm>
                            <a:off x="0" y="0"/>
                            <a:ext cx="77724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Straight Connector 2"/>
                        <wps:cNvCnPr/>
                        <wps:spPr>
                          <a:xfrm>
                            <a:off x="0" y="1828800"/>
                            <a:ext cx="77724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Straight Connector 3"/>
                        <wps:cNvCnPr/>
                        <wps:spPr>
                          <a:xfrm>
                            <a:off x="0" y="3657600"/>
                            <a:ext cx="77724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Connector 4"/>
                        <wps:cNvCnPr/>
                        <wps:spPr>
                          <a:xfrm>
                            <a:off x="0" y="5486400"/>
                            <a:ext cx="77724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Connector 5"/>
                        <wps:cNvCnPr/>
                        <wps:spPr>
                          <a:xfrm>
                            <a:off x="0" y="7315200"/>
                            <a:ext cx="77724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6"/>
                        <wps:cNvCnPr/>
                        <wps:spPr>
                          <a:xfrm>
                            <a:off x="0" y="9144000"/>
                            <a:ext cx="77724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grpSp>
                    <wpg:grpSp>
                      <wpg:cNvPr id="20" name="Group 20"/>
                      <wpg:cNvGrpSpPr/>
                      <wpg:grpSpPr>
                        <a:xfrm>
                          <a:off x="685800" y="0"/>
                          <a:ext cx="6381750" cy="10058400"/>
                          <a:chOff x="0" y="0"/>
                          <a:chExt cx="6381750" cy="10058400"/>
                        </a:xfrm>
                      </wpg:grpSpPr>
                      <wps:wsp>
                        <wps:cNvPr id="21" name="Straight Connector 8"/>
                        <wps:cNvCnPr/>
                        <wps:spPr>
                          <a:xfrm>
                            <a:off x="0" y="0"/>
                            <a:ext cx="0" cy="100584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Connector 9"/>
                        <wps:cNvCnPr/>
                        <wps:spPr>
                          <a:xfrm>
                            <a:off x="3190875" y="0"/>
                            <a:ext cx="0" cy="100584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Connector 10"/>
                        <wps:cNvCnPr/>
                        <wps:spPr>
                          <a:xfrm>
                            <a:off x="6381750" y="0"/>
                            <a:ext cx="0" cy="100584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grp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469621B9" id="Group 12" o:spid="_x0000_s1026" alt="&quot;&quot;" style="position:absolute;margin-left:0;margin-top:-.15pt;width:612pt;height:11in;z-index:-251644929;mso-position-horizontal-relative:page;mso-position-vertical-relative:page;mso-width-relative:margin" coordsize="7772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">
              <v:group id="Group 13" o:spid="_x0000_s1027" style="position:absolute;top:4572;width:77724;height:91440" coordsize="77724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<v:line id="Straight Connector 1" o:spid="_x0000_s1028" style="position:absolute;visibility:visible;mso-wrap-style:square" from="0,0" to="7772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" strokecolor="#d8d8d8 [2732]" strokeweight=".5pt">
                  <v:stroke dashstyle="dash" joinstyle="miter"/>
                </v:line>
                <v:line id="Straight Connector 2" o:spid="_x0000_s1029" style="position:absolute;visibility:visible;mso-wrap-style:square" from="0,18288" to="77724,18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" strokecolor="#d8d8d8 [2732]" strokeweight=".5pt">
                  <v:stroke dashstyle="dash" joinstyle="miter"/>
                </v:line>
                <v:line id="Straight Connector 3" o:spid="_x0000_s1030" style="position:absolute;visibility:visible;mso-wrap-style:square" from="0,36576" to="77724,36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" strokecolor="#d8d8d8 [2732]" strokeweight=".5pt">
                  <v:stroke dashstyle="dash" joinstyle="miter"/>
                </v:line>
                <v:line id="Straight Connector 4" o:spid="_x0000_s1031" style="position:absolute;visibility:visible;mso-wrap-style:square" from="0,54864" to="77724,54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" strokecolor="#d8d8d8 [2732]" strokeweight=".5pt">
                  <v:stroke dashstyle="dash" joinstyle="miter"/>
                </v:line>
                <v:line id="Straight Connector 5" o:spid="_x0000_s1032" style="position:absolute;visibility:visible;mso-wrap-style:square" from="0,73152" to="77724,731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" strokecolor="#d8d8d8 [2732]" strokeweight=".5pt">
                  <v:stroke dashstyle="dash" joinstyle="miter"/>
                </v:line>
                <v:line id="Straight Connector 6" o:spid="_x0000_s1033" style="position:absolute;visibility:visible;mso-wrap-style:square" from="0,91440" to="77724,91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" strokecolor="#d8d8d8 [2732]" strokeweight=".5pt">
                  <v:stroke dashstyle="dash" joinstyle="miter"/>
                </v:line>
              </v:group>
              <v:group id="Group 20" o:spid="_x0000_s1034" style="position:absolute;left:6858;width:63817;height:100584" coordsize="63817,100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<v:line id="Straight Connector 8" o:spid="_x0000_s1035" style="position:absolute;visibility:visible;mso-wrap-style:square" from="0,0" to="0,100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" strokecolor="#d8d8d8 [2732]" strokeweight=".5pt">
                  <v:stroke dashstyle="dash" joinstyle="miter"/>
                </v:line>
                <v:line id="Straight Connector 9" o:spid="_x0000_s1036" style="position:absolute;visibility:visible;mso-wrap-style:square" from="31908,0" to="31908,100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" strokecolor="#d8d8d8 [2732]" strokeweight=".5pt">
                  <v:stroke dashstyle="dash" joinstyle="miter"/>
                </v:line>
                <v:line id="Straight Connector 10" o:spid="_x0000_s1037" style="position:absolute;visibility:visible;mso-wrap-style:square" from="63817,0" to="63817,100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" strokecolor="#d8d8d8 [2732]" strokeweight=".5pt">
                  <v:stroke dashstyle="dash" joinstyle="miter"/>
                </v:line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83D875FE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FAA8C144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0922AF6E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AAA07FC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922C5078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7DA24E6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B9A2656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E441D5E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4300FD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E7C2BE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0147BC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403259019">
    <w:abstractNumId w:val="9"/>
  </w:num>
  <w:num w:numId="2" w16cid:durableId="339696978">
    <w:abstractNumId w:val="7"/>
  </w:num>
  <w:num w:numId="3" w16cid:durableId="555356177">
    <w:abstractNumId w:val="6"/>
  </w:num>
  <w:num w:numId="4" w16cid:durableId="570507057">
    <w:abstractNumId w:val="5"/>
  </w:num>
  <w:num w:numId="5" w16cid:durableId="407385065">
    <w:abstractNumId w:val="4"/>
  </w:num>
  <w:num w:numId="6" w16cid:durableId="1148589406">
    <w:abstractNumId w:val="8"/>
  </w:num>
  <w:num w:numId="7" w16cid:durableId="638849620">
    <w:abstractNumId w:val="3"/>
  </w:num>
  <w:num w:numId="8" w16cid:durableId="537671128">
    <w:abstractNumId w:val="2"/>
  </w:num>
  <w:num w:numId="9" w16cid:durableId="1899048065">
    <w:abstractNumId w:val="1"/>
  </w:num>
  <w:num w:numId="10" w16cid:durableId="1023943260">
    <w:abstractNumId w:val="0"/>
  </w:num>
  <w:num w:numId="11" w16cid:durableId="168042869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D5F"/>
    <w:rsid w:val="00001D59"/>
    <w:rsid w:val="00002E3D"/>
    <w:rsid w:val="0000615F"/>
    <w:rsid w:val="00021FEF"/>
    <w:rsid w:val="00032039"/>
    <w:rsid w:val="0003215B"/>
    <w:rsid w:val="000845B1"/>
    <w:rsid w:val="000C3826"/>
    <w:rsid w:val="000D7258"/>
    <w:rsid w:val="000F355E"/>
    <w:rsid w:val="000F4690"/>
    <w:rsid w:val="00144458"/>
    <w:rsid w:val="00154E2D"/>
    <w:rsid w:val="001B4778"/>
    <w:rsid w:val="001B6AE9"/>
    <w:rsid w:val="0020511A"/>
    <w:rsid w:val="00230B92"/>
    <w:rsid w:val="00293087"/>
    <w:rsid w:val="00314858"/>
    <w:rsid w:val="00333B97"/>
    <w:rsid w:val="00360D51"/>
    <w:rsid w:val="003E5C92"/>
    <w:rsid w:val="003F09D5"/>
    <w:rsid w:val="003F1705"/>
    <w:rsid w:val="00426B41"/>
    <w:rsid w:val="00474E9B"/>
    <w:rsid w:val="00496895"/>
    <w:rsid w:val="004A4411"/>
    <w:rsid w:val="00501A0B"/>
    <w:rsid w:val="00530AD1"/>
    <w:rsid w:val="0053760C"/>
    <w:rsid w:val="005556C6"/>
    <w:rsid w:val="00570F39"/>
    <w:rsid w:val="00596FF5"/>
    <w:rsid w:val="005A35D3"/>
    <w:rsid w:val="005F3B06"/>
    <w:rsid w:val="00632651"/>
    <w:rsid w:val="006444BE"/>
    <w:rsid w:val="006A2CAB"/>
    <w:rsid w:val="006C6684"/>
    <w:rsid w:val="006E0AA0"/>
    <w:rsid w:val="00720B45"/>
    <w:rsid w:val="0072404D"/>
    <w:rsid w:val="00747040"/>
    <w:rsid w:val="007B07B7"/>
    <w:rsid w:val="00801F57"/>
    <w:rsid w:val="00841A7B"/>
    <w:rsid w:val="00843B08"/>
    <w:rsid w:val="00860232"/>
    <w:rsid w:val="008917A4"/>
    <w:rsid w:val="008A3E0C"/>
    <w:rsid w:val="008C6947"/>
    <w:rsid w:val="00925D83"/>
    <w:rsid w:val="0093710A"/>
    <w:rsid w:val="00947032"/>
    <w:rsid w:val="00953059"/>
    <w:rsid w:val="0096129F"/>
    <w:rsid w:val="0097702D"/>
    <w:rsid w:val="009A6BAE"/>
    <w:rsid w:val="009B2209"/>
    <w:rsid w:val="009D78A3"/>
    <w:rsid w:val="009F09DC"/>
    <w:rsid w:val="00A0584F"/>
    <w:rsid w:val="00A2581E"/>
    <w:rsid w:val="00A33706"/>
    <w:rsid w:val="00A44B39"/>
    <w:rsid w:val="00AF015F"/>
    <w:rsid w:val="00B008EB"/>
    <w:rsid w:val="00B129EC"/>
    <w:rsid w:val="00B33D21"/>
    <w:rsid w:val="00B42F65"/>
    <w:rsid w:val="00BA4DCD"/>
    <w:rsid w:val="00BB415F"/>
    <w:rsid w:val="00BD7D5F"/>
    <w:rsid w:val="00C307D8"/>
    <w:rsid w:val="00C515E4"/>
    <w:rsid w:val="00C93EFD"/>
    <w:rsid w:val="00CA2CBB"/>
    <w:rsid w:val="00CE01A6"/>
    <w:rsid w:val="00D154D3"/>
    <w:rsid w:val="00D30004"/>
    <w:rsid w:val="00DC7680"/>
    <w:rsid w:val="00E31C30"/>
    <w:rsid w:val="00EB2548"/>
    <w:rsid w:val="00EF5B11"/>
    <w:rsid w:val="00F16789"/>
    <w:rsid w:val="00F253F9"/>
    <w:rsid w:val="00F82F9E"/>
    <w:rsid w:val="00F93795"/>
    <w:rsid w:val="00FE6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AB314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color w:val="44546A" w:themeColor="text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0232"/>
    <w:pPr>
      <w:spacing w:before="60"/>
    </w:pPr>
    <w:rPr>
      <w:color w:val="auto"/>
      <w:sz w:val="18"/>
    </w:rPr>
  </w:style>
  <w:style w:type="paragraph" w:styleId="Heading1">
    <w:name w:val="heading 1"/>
    <w:basedOn w:val="Normal"/>
    <w:next w:val="Normal"/>
    <w:link w:val="Heading1Char"/>
    <w:uiPriority w:val="9"/>
    <w:semiHidden/>
    <w:rsid w:val="00333B9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71E5C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rsid w:val="00333B9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571E5C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3B9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3A143D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3B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571E5C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3B9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571E5C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3B97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3A143D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3B97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3A143D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3B97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3B97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ame">
    <w:name w:val="Name"/>
    <w:basedOn w:val="Normal"/>
    <w:uiPriority w:val="1"/>
    <w:qFormat/>
    <w:rsid w:val="00EB2548"/>
    <w:rPr>
      <w:rFonts w:asciiTheme="majorHAnsi" w:eastAsiaTheme="majorEastAsia" w:hAnsiTheme="majorHAnsi" w:cstheme="majorBidi"/>
      <w:b/>
      <w:caps/>
      <w:color w:val="75287C" w:themeColor="accent1"/>
      <w:sz w:val="22"/>
      <w:szCs w:val="32"/>
    </w:rPr>
  </w:style>
  <w:style w:type="character" w:styleId="Strong">
    <w:name w:val="Strong"/>
    <w:basedOn w:val="DefaultParagraphFont"/>
    <w:uiPriority w:val="1"/>
    <w:semiHidden/>
    <w:rPr>
      <w:b w:val="0"/>
      <w:bCs w:val="0"/>
      <w:color w:val="75287C" w:themeColor="accent1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333B97"/>
  </w:style>
  <w:style w:type="paragraph" w:styleId="BlockText">
    <w:name w:val="Block Text"/>
    <w:basedOn w:val="Normal"/>
    <w:uiPriority w:val="99"/>
    <w:semiHidden/>
    <w:unhideWhenUsed/>
    <w:rsid w:val="00333B97"/>
    <w:pPr>
      <w:pBdr>
        <w:top w:val="single" w:sz="2" w:space="10" w:color="75287C" w:themeColor="accent1" w:shadow="1" w:frame="1"/>
        <w:left w:val="single" w:sz="2" w:space="10" w:color="75287C" w:themeColor="accent1" w:shadow="1" w:frame="1"/>
        <w:bottom w:val="single" w:sz="2" w:space="10" w:color="75287C" w:themeColor="accent1" w:shadow="1" w:frame="1"/>
        <w:right w:val="single" w:sz="2" w:space="10" w:color="75287C" w:themeColor="accent1" w:shadow="1" w:frame="1"/>
      </w:pBdr>
      <w:ind w:left="1152" w:right="1152"/>
    </w:pPr>
    <w:rPr>
      <w:i/>
      <w:iCs/>
      <w:color w:val="75287C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333B9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333B97"/>
  </w:style>
  <w:style w:type="paragraph" w:styleId="BodyText2">
    <w:name w:val="Body Text 2"/>
    <w:basedOn w:val="Normal"/>
    <w:link w:val="BodyText2Char"/>
    <w:uiPriority w:val="99"/>
    <w:semiHidden/>
    <w:unhideWhenUsed/>
    <w:rsid w:val="00333B97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333B97"/>
  </w:style>
  <w:style w:type="paragraph" w:styleId="BodyText3">
    <w:name w:val="Body Text 3"/>
    <w:basedOn w:val="Normal"/>
    <w:link w:val="BodyText3Char"/>
    <w:uiPriority w:val="99"/>
    <w:semiHidden/>
    <w:unhideWhenUsed/>
    <w:rsid w:val="00333B97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333B97"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333B97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333B97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333B97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333B97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333B97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333B97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333B97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333B97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333B97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333B97"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333B97"/>
    <w:rPr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33B97"/>
    <w:pPr>
      <w:spacing w:after="200"/>
    </w:pPr>
    <w:rPr>
      <w:i/>
      <w:iCs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333B97"/>
    <w:pPr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333B97"/>
  </w:style>
  <w:style w:type="table" w:styleId="ColorfulGrid">
    <w:name w:val="Colorful Grid"/>
    <w:basedOn w:val="TableNormal"/>
    <w:uiPriority w:val="73"/>
    <w:semiHidden/>
    <w:unhideWhenUsed/>
    <w:rsid w:val="00333B97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333B97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BCAEE" w:themeFill="accent1" w:themeFillTint="33"/>
    </w:tcPr>
    <w:tblStylePr w:type="firstRow">
      <w:rPr>
        <w:b/>
        <w:bCs/>
      </w:rPr>
      <w:tblPr/>
      <w:tcPr>
        <w:shd w:val="clear" w:color="auto" w:fill="D796DD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96DD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71E5C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71E5C" w:themeFill="accent1" w:themeFillShade="BF"/>
      </w:tcPr>
    </w:tblStylePr>
    <w:tblStylePr w:type="band1Vert">
      <w:tblPr/>
      <w:tcPr>
        <w:shd w:val="clear" w:color="auto" w:fill="CD7CD5" w:themeFill="accent1" w:themeFillTint="7F"/>
      </w:tcPr>
    </w:tblStylePr>
    <w:tblStylePr w:type="band1Horz">
      <w:tblPr/>
      <w:tcPr>
        <w:shd w:val="clear" w:color="auto" w:fill="CD7CD5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333B97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E0E7" w:themeFill="accent2" w:themeFillTint="33"/>
    </w:tcPr>
    <w:tblStylePr w:type="firstRow">
      <w:rPr>
        <w:b/>
        <w:bCs/>
      </w:rPr>
      <w:tblPr/>
      <w:tcPr>
        <w:shd w:val="clear" w:color="auto" w:fill="E1C2C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1C2C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8E466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8E4664" w:themeFill="accent2" w:themeFillShade="BF"/>
      </w:tcPr>
    </w:tblStylePr>
    <w:tblStylePr w:type="band1Vert">
      <w:tblPr/>
      <w:tcPr>
        <w:shd w:val="clear" w:color="auto" w:fill="D9B3C3" w:themeFill="accent2" w:themeFillTint="7F"/>
      </w:tcPr>
    </w:tblStylePr>
    <w:tblStylePr w:type="band1Horz">
      <w:tblPr/>
      <w:tcPr>
        <w:shd w:val="clear" w:color="auto" w:fill="D9B3C3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333B97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9CFDD" w:themeFill="accent3" w:themeFillTint="33"/>
    </w:tcPr>
    <w:tblStylePr w:type="firstRow">
      <w:rPr>
        <w:b/>
        <w:bCs/>
      </w:rPr>
      <w:tblPr/>
      <w:tcPr>
        <w:shd w:val="clear" w:color="auto" w:fill="F39FB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39FB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A01443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A01443" w:themeFill="accent3" w:themeFillShade="BF"/>
      </w:tcPr>
    </w:tblStylePr>
    <w:tblStylePr w:type="band1Vert">
      <w:tblPr/>
      <w:tcPr>
        <w:shd w:val="clear" w:color="auto" w:fill="F088AB" w:themeFill="accent3" w:themeFillTint="7F"/>
      </w:tcPr>
    </w:tblStylePr>
    <w:tblStylePr w:type="band1Horz">
      <w:tblPr/>
      <w:tcPr>
        <w:shd w:val="clear" w:color="auto" w:fill="F088AB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333B97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F1F1" w:themeFill="accent4" w:themeFillTint="33"/>
    </w:tcPr>
    <w:tblStylePr w:type="firstRow">
      <w:rPr>
        <w:b/>
        <w:bCs/>
      </w:rPr>
      <w:tblPr/>
      <w:tcPr>
        <w:shd w:val="clear" w:color="auto" w:fill="FBE3E3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E3E3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E75C5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E75C5A" w:themeFill="accent4" w:themeFillShade="BF"/>
      </w:tcPr>
    </w:tblStylePr>
    <w:tblStylePr w:type="band1Vert">
      <w:tblPr/>
      <w:tcPr>
        <w:shd w:val="clear" w:color="auto" w:fill="FADCDC" w:themeFill="accent4" w:themeFillTint="7F"/>
      </w:tcPr>
    </w:tblStylePr>
    <w:tblStylePr w:type="band1Horz">
      <w:tblPr/>
      <w:tcPr>
        <w:shd w:val="clear" w:color="auto" w:fill="FADCDC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333B97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9F5F2" w:themeFill="accent5" w:themeFillTint="33"/>
    </w:tcPr>
    <w:tblStylePr w:type="firstRow">
      <w:rPr>
        <w:b/>
        <w:bCs/>
      </w:rPr>
      <w:tblPr/>
      <w:tcPr>
        <w:shd w:val="clear" w:color="auto" w:fill="F4ECE6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4ECE6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C39A79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C39A79" w:themeFill="accent5" w:themeFillShade="BF"/>
      </w:tcPr>
    </w:tblStylePr>
    <w:tblStylePr w:type="band1Vert">
      <w:tblPr/>
      <w:tcPr>
        <w:shd w:val="clear" w:color="auto" w:fill="F1E8E1" w:themeFill="accent5" w:themeFillTint="7F"/>
      </w:tcPr>
    </w:tblStylePr>
    <w:tblStylePr w:type="band1Horz">
      <w:tblPr/>
      <w:tcPr>
        <w:shd w:val="clear" w:color="auto" w:fill="F1E8E1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333B97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E4D2" w:themeFill="accent6" w:themeFillTint="33"/>
    </w:tcPr>
    <w:tblStylePr w:type="firstRow">
      <w:rPr>
        <w:b/>
        <w:bCs/>
      </w:rPr>
      <w:tblPr/>
      <w:tcPr>
        <w:shd w:val="clear" w:color="auto" w:fill="FAC9A5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AC9A5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C4580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C45809" w:themeFill="accent6" w:themeFillShade="BF"/>
      </w:tcPr>
    </w:tblStylePr>
    <w:tblStylePr w:type="band1Vert">
      <w:tblPr/>
      <w:tcPr>
        <w:shd w:val="clear" w:color="auto" w:fill="F9BC8F" w:themeFill="accent6" w:themeFillTint="7F"/>
      </w:tcPr>
    </w:tblStylePr>
    <w:tblStylePr w:type="band1Horz">
      <w:tblPr/>
      <w:tcPr>
        <w:shd w:val="clear" w:color="auto" w:fill="F9BC8F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333B97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74B6B" w:themeFill="accent2" w:themeFillShade="CC"/>
      </w:tcPr>
    </w:tblStylePr>
    <w:tblStylePr w:type="lastRow">
      <w:rPr>
        <w:b/>
        <w:bCs/>
        <w:color w:val="974B6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333B97"/>
    <w:rPr>
      <w:color w:val="000000" w:themeColor="text1"/>
    </w:rPr>
    <w:tblPr>
      <w:tblStyleRowBandSize w:val="1"/>
      <w:tblStyleColBandSize w:val="1"/>
    </w:tblPr>
    <w:tcPr>
      <w:shd w:val="clear" w:color="auto" w:fill="F5E5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74B6B" w:themeFill="accent2" w:themeFillShade="CC"/>
      </w:tcPr>
    </w:tblStylePr>
    <w:tblStylePr w:type="lastRow">
      <w:rPr>
        <w:b/>
        <w:bCs/>
        <w:color w:val="974B6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BEEA" w:themeFill="accent1" w:themeFillTint="3F"/>
      </w:tcPr>
    </w:tblStylePr>
    <w:tblStylePr w:type="band1Horz">
      <w:tblPr/>
      <w:tcPr>
        <w:shd w:val="clear" w:color="auto" w:fill="EBCAEE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333B97"/>
    <w:rPr>
      <w:color w:val="000000" w:themeColor="text1"/>
    </w:rPr>
    <w:tblPr>
      <w:tblStyleRowBandSize w:val="1"/>
      <w:tblStyleColBandSize w:val="1"/>
    </w:tblPr>
    <w:tcPr>
      <w:shd w:val="clear" w:color="auto" w:fill="F7F0F3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74B6B" w:themeFill="accent2" w:themeFillShade="CC"/>
      </w:tcPr>
    </w:tblStylePr>
    <w:tblStylePr w:type="lastRow">
      <w:rPr>
        <w:b/>
        <w:bCs/>
        <w:color w:val="974B6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D9E1" w:themeFill="accent2" w:themeFillTint="3F"/>
      </w:tcPr>
    </w:tblStylePr>
    <w:tblStylePr w:type="band1Horz">
      <w:tblPr/>
      <w:tcPr>
        <w:shd w:val="clear" w:color="auto" w:fill="F0E0E7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333B97"/>
    <w:rPr>
      <w:color w:val="000000" w:themeColor="text1"/>
    </w:rPr>
    <w:tblPr>
      <w:tblStyleRowBandSize w:val="1"/>
      <w:tblStyleColBandSize w:val="1"/>
    </w:tblPr>
    <w:tcPr>
      <w:shd w:val="clear" w:color="auto" w:fill="FCE7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A6F6D" w:themeFill="accent4" w:themeFillShade="CC"/>
      </w:tcPr>
    </w:tblStylePr>
    <w:tblStylePr w:type="lastRow">
      <w:rPr>
        <w:b/>
        <w:bCs/>
        <w:color w:val="EA6F6D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C3D5" w:themeFill="accent3" w:themeFillTint="3F"/>
      </w:tcPr>
    </w:tblStylePr>
    <w:tblStylePr w:type="band1Horz">
      <w:tblPr/>
      <w:tcPr>
        <w:shd w:val="clear" w:color="auto" w:fill="F9CFD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333B97"/>
    <w:rPr>
      <w:color w:val="000000" w:themeColor="text1"/>
    </w:rPr>
    <w:tblPr>
      <w:tblStyleRowBandSize w:val="1"/>
      <w:tblStyleColBandSize w:val="1"/>
    </w:tblPr>
    <w:tcPr>
      <w:shd w:val="clear" w:color="auto" w:fill="FEF8F8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AB1548" w:themeFill="accent3" w:themeFillShade="CC"/>
      </w:tcPr>
    </w:tblStylePr>
    <w:tblStylePr w:type="lastRow">
      <w:rPr>
        <w:b/>
        <w:bCs/>
        <w:color w:val="AB1548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EDED" w:themeFill="accent4" w:themeFillTint="3F"/>
      </w:tcPr>
    </w:tblStylePr>
    <w:tblStylePr w:type="band1Horz">
      <w:tblPr/>
      <w:tcPr>
        <w:shd w:val="clear" w:color="auto" w:fill="FDF1F1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333B97"/>
    <w:rPr>
      <w:color w:val="000000" w:themeColor="text1"/>
    </w:rPr>
    <w:tblPr>
      <w:tblStyleRowBandSize w:val="1"/>
      <w:tblStyleColBandSize w:val="1"/>
    </w:tblPr>
    <w:tcPr>
      <w:shd w:val="clear" w:color="auto" w:fill="FCFA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E0A" w:themeFill="accent6" w:themeFillShade="CC"/>
      </w:tcPr>
    </w:tblStylePr>
    <w:tblStylePr w:type="lastRow">
      <w:rPr>
        <w:b/>
        <w:bCs/>
        <w:color w:val="D25E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F3F0" w:themeFill="accent5" w:themeFillTint="3F"/>
      </w:tcPr>
    </w:tblStylePr>
    <w:tblStylePr w:type="band1Horz">
      <w:tblPr/>
      <w:tcPr>
        <w:shd w:val="clear" w:color="auto" w:fill="F9F5F2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333B97"/>
    <w:rPr>
      <w:color w:val="000000" w:themeColor="text1"/>
    </w:rPr>
    <w:tblPr>
      <w:tblStyleRowBandSize w:val="1"/>
      <w:tblStyleColBandSize w:val="1"/>
    </w:tblPr>
    <w:tcPr>
      <w:shd w:val="clear" w:color="auto" w:fill="FEF1E9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9A588" w:themeFill="accent5" w:themeFillShade="CC"/>
      </w:tcPr>
    </w:tblStylePr>
    <w:tblStylePr w:type="lastRow">
      <w:rPr>
        <w:b/>
        <w:bCs/>
        <w:color w:val="C9A588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DDC7" w:themeFill="accent6" w:themeFillTint="3F"/>
      </w:tcPr>
    </w:tblStylePr>
    <w:tblStylePr w:type="band1Horz">
      <w:tblPr/>
      <w:tcPr>
        <w:shd w:val="clear" w:color="auto" w:fill="FCE4D2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333B97"/>
    <w:rPr>
      <w:color w:val="000000" w:themeColor="text1"/>
    </w:rPr>
    <w:tblPr>
      <w:tblStyleRowBandSize w:val="1"/>
      <w:tblStyleColBandSize w:val="1"/>
      <w:tblBorders>
        <w:top w:val="single" w:sz="24" w:space="0" w:color="B46888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4688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333B97"/>
    <w:rPr>
      <w:color w:val="000000" w:themeColor="text1"/>
    </w:rPr>
    <w:tblPr>
      <w:tblStyleRowBandSize w:val="1"/>
      <w:tblStyleColBandSize w:val="1"/>
      <w:tblBorders>
        <w:top w:val="single" w:sz="24" w:space="0" w:color="B46888" w:themeColor="accent2"/>
        <w:left w:val="single" w:sz="4" w:space="0" w:color="75287C" w:themeColor="accent1"/>
        <w:bottom w:val="single" w:sz="4" w:space="0" w:color="75287C" w:themeColor="accent1"/>
        <w:right w:val="single" w:sz="4" w:space="0" w:color="75287C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E5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4688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5184A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5184A" w:themeColor="accent1" w:themeShade="99"/>
          <w:insideV w:val="nil"/>
        </w:tcBorders>
        <w:shd w:val="clear" w:color="auto" w:fill="45184A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184A" w:themeFill="accent1" w:themeFillShade="99"/>
      </w:tcPr>
    </w:tblStylePr>
    <w:tblStylePr w:type="band1Vert">
      <w:tblPr/>
      <w:tcPr>
        <w:shd w:val="clear" w:color="auto" w:fill="D796DD" w:themeFill="accent1" w:themeFillTint="66"/>
      </w:tcPr>
    </w:tblStylePr>
    <w:tblStylePr w:type="band1Horz">
      <w:tblPr/>
      <w:tcPr>
        <w:shd w:val="clear" w:color="auto" w:fill="CD7CD5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333B97"/>
    <w:rPr>
      <w:color w:val="000000" w:themeColor="text1"/>
    </w:rPr>
    <w:tblPr>
      <w:tblStyleRowBandSize w:val="1"/>
      <w:tblStyleColBandSize w:val="1"/>
      <w:tblBorders>
        <w:top w:val="single" w:sz="24" w:space="0" w:color="B46888" w:themeColor="accent2"/>
        <w:left w:val="single" w:sz="4" w:space="0" w:color="B46888" w:themeColor="accent2"/>
        <w:bottom w:val="single" w:sz="4" w:space="0" w:color="B46888" w:themeColor="accent2"/>
        <w:right w:val="single" w:sz="4" w:space="0" w:color="B46888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0F3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4688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1385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13850" w:themeColor="accent2" w:themeShade="99"/>
          <w:insideV w:val="nil"/>
        </w:tcBorders>
        <w:shd w:val="clear" w:color="auto" w:fill="71385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13850" w:themeFill="accent2" w:themeFillShade="99"/>
      </w:tcPr>
    </w:tblStylePr>
    <w:tblStylePr w:type="band1Vert">
      <w:tblPr/>
      <w:tcPr>
        <w:shd w:val="clear" w:color="auto" w:fill="E1C2CF" w:themeFill="accent2" w:themeFillTint="66"/>
      </w:tcPr>
    </w:tblStylePr>
    <w:tblStylePr w:type="band1Horz">
      <w:tblPr/>
      <w:tcPr>
        <w:shd w:val="clear" w:color="auto" w:fill="D9B3C3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333B97"/>
    <w:rPr>
      <w:color w:val="000000" w:themeColor="text1"/>
    </w:rPr>
    <w:tblPr>
      <w:tblStyleRowBandSize w:val="1"/>
      <w:tblStyleColBandSize w:val="1"/>
      <w:tblBorders>
        <w:top w:val="single" w:sz="24" w:space="0" w:color="F5BAB9" w:themeColor="accent4"/>
        <w:left w:val="single" w:sz="4" w:space="0" w:color="D61B5B" w:themeColor="accent3"/>
        <w:bottom w:val="single" w:sz="4" w:space="0" w:color="D61B5B" w:themeColor="accent3"/>
        <w:right w:val="single" w:sz="4" w:space="0" w:color="D61B5B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E7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5BAB9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01036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01036" w:themeColor="accent3" w:themeShade="99"/>
          <w:insideV w:val="nil"/>
        </w:tcBorders>
        <w:shd w:val="clear" w:color="auto" w:fill="801036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1036" w:themeFill="accent3" w:themeFillShade="99"/>
      </w:tcPr>
    </w:tblStylePr>
    <w:tblStylePr w:type="band1Vert">
      <w:tblPr/>
      <w:tcPr>
        <w:shd w:val="clear" w:color="auto" w:fill="F39FBB" w:themeFill="accent3" w:themeFillTint="66"/>
      </w:tcPr>
    </w:tblStylePr>
    <w:tblStylePr w:type="band1Horz">
      <w:tblPr/>
      <w:tcPr>
        <w:shd w:val="clear" w:color="auto" w:fill="F088AB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333B97"/>
    <w:rPr>
      <w:color w:val="000000" w:themeColor="text1"/>
    </w:rPr>
    <w:tblPr>
      <w:tblStyleRowBandSize w:val="1"/>
      <w:tblStyleColBandSize w:val="1"/>
      <w:tblBorders>
        <w:top w:val="single" w:sz="24" w:space="0" w:color="D61B5B" w:themeColor="accent3"/>
        <w:left w:val="single" w:sz="4" w:space="0" w:color="F5BAB9" w:themeColor="accent4"/>
        <w:bottom w:val="single" w:sz="4" w:space="0" w:color="F5BAB9" w:themeColor="accent4"/>
        <w:right w:val="single" w:sz="4" w:space="0" w:color="F5BAB9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8F8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61B5B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DF252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DF2522" w:themeColor="accent4" w:themeShade="99"/>
          <w:insideV w:val="nil"/>
        </w:tcBorders>
        <w:shd w:val="clear" w:color="auto" w:fill="DF252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2522" w:themeFill="accent4" w:themeFillShade="99"/>
      </w:tcPr>
    </w:tblStylePr>
    <w:tblStylePr w:type="band1Vert">
      <w:tblPr/>
      <w:tcPr>
        <w:shd w:val="clear" w:color="auto" w:fill="FBE3E3" w:themeFill="accent4" w:themeFillTint="66"/>
      </w:tcPr>
    </w:tblStylePr>
    <w:tblStylePr w:type="band1Horz">
      <w:tblPr/>
      <w:tcPr>
        <w:shd w:val="clear" w:color="auto" w:fill="FADCDC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333B97"/>
    <w:rPr>
      <w:color w:val="000000" w:themeColor="text1"/>
    </w:rPr>
    <w:tblPr>
      <w:tblStyleRowBandSize w:val="1"/>
      <w:tblStyleColBandSize w:val="1"/>
      <w:tblBorders>
        <w:top w:val="single" w:sz="24" w:space="0" w:color="F47920" w:themeColor="accent6"/>
        <w:left w:val="single" w:sz="4" w:space="0" w:color="E4D2C3" w:themeColor="accent5"/>
        <w:bottom w:val="single" w:sz="4" w:space="0" w:color="E4D2C3" w:themeColor="accent5"/>
        <w:right w:val="single" w:sz="4" w:space="0" w:color="E4D2C3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A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47920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E7A4E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E7A4E" w:themeColor="accent5" w:themeShade="99"/>
          <w:insideV w:val="nil"/>
        </w:tcBorders>
        <w:shd w:val="clear" w:color="auto" w:fill="AE7A4E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7A4E" w:themeFill="accent5" w:themeFillShade="99"/>
      </w:tcPr>
    </w:tblStylePr>
    <w:tblStylePr w:type="band1Vert">
      <w:tblPr/>
      <w:tcPr>
        <w:shd w:val="clear" w:color="auto" w:fill="F4ECE6" w:themeFill="accent5" w:themeFillTint="66"/>
      </w:tcPr>
    </w:tblStylePr>
    <w:tblStylePr w:type="band1Horz">
      <w:tblPr/>
      <w:tcPr>
        <w:shd w:val="clear" w:color="auto" w:fill="F1E8E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333B97"/>
    <w:rPr>
      <w:color w:val="000000" w:themeColor="text1"/>
    </w:rPr>
    <w:tblPr>
      <w:tblStyleRowBandSize w:val="1"/>
      <w:tblStyleColBandSize w:val="1"/>
      <w:tblBorders>
        <w:top w:val="single" w:sz="24" w:space="0" w:color="E4D2C3" w:themeColor="accent5"/>
        <w:left w:val="single" w:sz="4" w:space="0" w:color="F47920" w:themeColor="accent6"/>
        <w:bottom w:val="single" w:sz="4" w:space="0" w:color="F47920" w:themeColor="accent6"/>
        <w:right w:val="single" w:sz="4" w:space="0" w:color="F47920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1E9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4D2C3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607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607" w:themeColor="accent6" w:themeShade="99"/>
          <w:insideV w:val="nil"/>
        </w:tcBorders>
        <w:shd w:val="clear" w:color="auto" w:fill="9D4607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607" w:themeFill="accent6" w:themeFillShade="99"/>
      </w:tcPr>
    </w:tblStylePr>
    <w:tblStylePr w:type="band1Vert">
      <w:tblPr/>
      <w:tcPr>
        <w:shd w:val="clear" w:color="auto" w:fill="FAC9A5" w:themeFill="accent6" w:themeFillTint="66"/>
      </w:tcPr>
    </w:tblStylePr>
    <w:tblStylePr w:type="band1Horz">
      <w:tblPr/>
      <w:tcPr>
        <w:shd w:val="clear" w:color="auto" w:fill="F9BC8F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333B97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33B97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33B97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33B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33B97"/>
    <w:rPr>
      <w:b/>
      <w:bCs/>
      <w:szCs w:val="20"/>
    </w:rPr>
  </w:style>
  <w:style w:type="table" w:styleId="DarkList">
    <w:name w:val="Dark List"/>
    <w:basedOn w:val="TableNormal"/>
    <w:uiPriority w:val="70"/>
    <w:semiHidden/>
    <w:unhideWhenUsed/>
    <w:rsid w:val="00333B97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333B97"/>
    <w:rPr>
      <w:color w:val="FFFFFF" w:themeColor="background1"/>
    </w:rPr>
    <w:tblPr>
      <w:tblStyleRowBandSize w:val="1"/>
      <w:tblStyleColBandSize w:val="1"/>
    </w:tblPr>
    <w:tcPr>
      <w:shd w:val="clear" w:color="auto" w:fill="75287C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A143D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71E5C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71E5C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1E5C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1E5C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333B97"/>
    <w:rPr>
      <w:color w:val="FFFFFF" w:themeColor="background1"/>
    </w:rPr>
    <w:tblPr>
      <w:tblStyleRowBandSize w:val="1"/>
      <w:tblStyleColBandSize w:val="1"/>
    </w:tblPr>
    <w:tcPr>
      <w:shd w:val="clear" w:color="auto" w:fill="B46888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E2F42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E466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E466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66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4664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333B97"/>
    <w:rPr>
      <w:color w:val="FFFFFF" w:themeColor="background1"/>
    </w:rPr>
    <w:tblPr>
      <w:tblStyleRowBandSize w:val="1"/>
      <w:tblStyleColBandSize w:val="1"/>
    </w:tblPr>
    <w:tcPr>
      <w:shd w:val="clear" w:color="auto" w:fill="D61B5B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A0D2D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01443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01443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01443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01443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333B97"/>
    <w:rPr>
      <w:color w:val="FFFFFF" w:themeColor="background1"/>
    </w:rPr>
    <w:tblPr>
      <w:tblStyleRowBandSize w:val="1"/>
      <w:tblStyleColBandSize w:val="1"/>
    </w:tblPr>
    <w:tcPr>
      <w:shd w:val="clear" w:color="auto" w:fill="F5BAB9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BB1D1A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75C5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75C5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75C5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75C5A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333B97"/>
    <w:rPr>
      <w:color w:val="FFFFFF" w:themeColor="background1"/>
    </w:rPr>
    <w:tblPr>
      <w:tblStyleRowBandSize w:val="1"/>
      <w:tblStyleColBandSize w:val="1"/>
    </w:tblPr>
    <w:tcPr>
      <w:shd w:val="clear" w:color="auto" w:fill="E4D2C3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16541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39A79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39A79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39A79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39A79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333B97"/>
    <w:rPr>
      <w:color w:val="FFFFFF" w:themeColor="background1"/>
    </w:rPr>
    <w:tblPr>
      <w:tblStyleRowBandSize w:val="1"/>
      <w:tblStyleColBandSize w:val="1"/>
    </w:tblPr>
    <w:tcPr>
      <w:shd w:val="clear" w:color="auto" w:fill="F47920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A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80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8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8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809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333B97"/>
  </w:style>
  <w:style w:type="character" w:customStyle="1" w:styleId="DateChar">
    <w:name w:val="Date Char"/>
    <w:basedOn w:val="DefaultParagraphFont"/>
    <w:link w:val="Date"/>
    <w:uiPriority w:val="99"/>
    <w:semiHidden/>
    <w:rsid w:val="00333B97"/>
  </w:style>
  <w:style w:type="paragraph" w:styleId="DocumentMap">
    <w:name w:val="Document Map"/>
    <w:basedOn w:val="Normal"/>
    <w:link w:val="DocumentMapChar"/>
    <w:uiPriority w:val="99"/>
    <w:semiHidden/>
    <w:unhideWhenUsed/>
    <w:rsid w:val="00333B97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33B97"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333B97"/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333B97"/>
  </w:style>
  <w:style w:type="character" w:styleId="Emphasis">
    <w:name w:val="Emphasis"/>
    <w:basedOn w:val="DefaultParagraphFont"/>
    <w:uiPriority w:val="20"/>
    <w:semiHidden/>
    <w:unhideWhenUsed/>
    <w:qFormat/>
    <w:rsid w:val="00333B97"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sid w:val="00333B97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33B97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33B97"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333B97"/>
    <w:pPr>
      <w:framePr w:w="7920" w:h="1980" w:hRule="exact" w:hSpace="180" w:wrap="auto" w:hAnchor="page" w:xAlign="center" w:yAlign="bottom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333B97"/>
    <w:rPr>
      <w:rFonts w:asciiTheme="majorHAnsi" w:eastAsiaTheme="majorEastAsia" w:hAnsiTheme="majorHAnsi" w:cstheme="majorBidi"/>
    </w:rPr>
  </w:style>
  <w:style w:type="character" w:styleId="FollowedHyperlink">
    <w:name w:val="FollowedHyperlink"/>
    <w:basedOn w:val="DefaultParagraphFont"/>
    <w:uiPriority w:val="99"/>
    <w:semiHidden/>
    <w:unhideWhenUsed/>
    <w:rsid w:val="00333B97"/>
    <w:rPr>
      <w:color w:val="B46888" w:themeColor="followedHyperlink"/>
      <w:u w:val="single"/>
    </w:rPr>
  </w:style>
  <w:style w:type="paragraph" w:styleId="Footer">
    <w:name w:val="footer"/>
    <w:basedOn w:val="Normal"/>
    <w:link w:val="FooterChar"/>
    <w:uiPriority w:val="99"/>
    <w:semiHidden/>
    <w:rsid w:val="00720B45"/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720B45"/>
    <w:rPr>
      <w:color w:val="auto"/>
      <w:sz w:val="16"/>
    </w:rPr>
  </w:style>
  <w:style w:type="character" w:styleId="FootnoteReference">
    <w:name w:val="footnote reference"/>
    <w:basedOn w:val="DefaultParagraphFont"/>
    <w:uiPriority w:val="99"/>
    <w:semiHidden/>
    <w:unhideWhenUsed/>
    <w:rsid w:val="00333B97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33B97"/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33B97"/>
    <w:rPr>
      <w:szCs w:val="20"/>
    </w:rPr>
  </w:style>
  <w:style w:type="table" w:styleId="GridTable1Light">
    <w:name w:val="Grid Table 1 Light"/>
    <w:basedOn w:val="TableNormal"/>
    <w:uiPriority w:val="46"/>
    <w:rsid w:val="00333B97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333B97"/>
    <w:tblPr>
      <w:tblStyleRowBandSize w:val="1"/>
      <w:tblStyleColBandSize w:val="1"/>
      <w:tblBorders>
        <w:top w:val="single" w:sz="4" w:space="0" w:color="D796DD" w:themeColor="accent1" w:themeTint="66"/>
        <w:left w:val="single" w:sz="4" w:space="0" w:color="D796DD" w:themeColor="accent1" w:themeTint="66"/>
        <w:bottom w:val="single" w:sz="4" w:space="0" w:color="D796DD" w:themeColor="accent1" w:themeTint="66"/>
        <w:right w:val="single" w:sz="4" w:space="0" w:color="D796DD" w:themeColor="accent1" w:themeTint="66"/>
        <w:insideH w:val="single" w:sz="4" w:space="0" w:color="D796DD" w:themeColor="accent1" w:themeTint="66"/>
        <w:insideV w:val="single" w:sz="4" w:space="0" w:color="D796DD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C362C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362C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333B97"/>
    <w:tblPr>
      <w:tblStyleRowBandSize w:val="1"/>
      <w:tblStyleColBandSize w:val="1"/>
      <w:tblBorders>
        <w:top w:val="single" w:sz="4" w:space="0" w:color="E1C2CF" w:themeColor="accent2" w:themeTint="66"/>
        <w:left w:val="single" w:sz="4" w:space="0" w:color="E1C2CF" w:themeColor="accent2" w:themeTint="66"/>
        <w:bottom w:val="single" w:sz="4" w:space="0" w:color="E1C2CF" w:themeColor="accent2" w:themeTint="66"/>
        <w:right w:val="single" w:sz="4" w:space="0" w:color="E1C2CF" w:themeColor="accent2" w:themeTint="66"/>
        <w:insideH w:val="single" w:sz="4" w:space="0" w:color="E1C2CF" w:themeColor="accent2" w:themeTint="66"/>
        <w:insideV w:val="single" w:sz="4" w:space="0" w:color="E1C2CF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2A4B7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2A4B7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333B97"/>
    <w:tblPr>
      <w:tblStyleRowBandSize w:val="1"/>
      <w:tblStyleColBandSize w:val="1"/>
      <w:tblBorders>
        <w:top w:val="single" w:sz="4" w:space="0" w:color="F39FBB" w:themeColor="accent3" w:themeTint="66"/>
        <w:left w:val="single" w:sz="4" w:space="0" w:color="F39FBB" w:themeColor="accent3" w:themeTint="66"/>
        <w:bottom w:val="single" w:sz="4" w:space="0" w:color="F39FBB" w:themeColor="accent3" w:themeTint="66"/>
        <w:right w:val="single" w:sz="4" w:space="0" w:color="F39FBB" w:themeColor="accent3" w:themeTint="66"/>
        <w:insideH w:val="single" w:sz="4" w:space="0" w:color="F39FBB" w:themeColor="accent3" w:themeTint="66"/>
        <w:insideV w:val="single" w:sz="4" w:space="0" w:color="F39FB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ED6F9A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D6F9A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333B97"/>
    <w:tblPr>
      <w:tblStyleRowBandSize w:val="1"/>
      <w:tblStyleColBandSize w:val="1"/>
      <w:tblBorders>
        <w:top w:val="single" w:sz="4" w:space="0" w:color="FBE3E3" w:themeColor="accent4" w:themeTint="66"/>
        <w:left w:val="single" w:sz="4" w:space="0" w:color="FBE3E3" w:themeColor="accent4" w:themeTint="66"/>
        <w:bottom w:val="single" w:sz="4" w:space="0" w:color="FBE3E3" w:themeColor="accent4" w:themeTint="66"/>
        <w:right w:val="single" w:sz="4" w:space="0" w:color="FBE3E3" w:themeColor="accent4" w:themeTint="66"/>
        <w:insideH w:val="single" w:sz="4" w:space="0" w:color="FBE3E3" w:themeColor="accent4" w:themeTint="66"/>
        <w:insideV w:val="single" w:sz="4" w:space="0" w:color="FBE3E3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9D5D5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9D5D5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333B97"/>
    <w:tblPr>
      <w:tblStyleRowBandSize w:val="1"/>
      <w:tblStyleColBandSize w:val="1"/>
      <w:tblBorders>
        <w:top w:val="single" w:sz="4" w:space="0" w:color="F4ECE6" w:themeColor="accent5" w:themeTint="66"/>
        <w:left w:val="single" w:sz="4" w:space="0" w:color="F4ECE6" w:themeColor="accent5" w:themeTint="66"/>
        <w:bottom w:val="single" w:sz="4" w:space="0" w:color="F4ECE6" w:themeColor="accent5" w:themeTint="66"/>
        <w:right w:val="single" w:sz="4" w:space="0" w:color="F4ECE6" w:themeColor="accent5" w:themeTint="66"/>
        <w:insideH w:val="single" w:sz="4" w:space="0" w:color="F4ECE6" w:themeColor="accent5" w:themeTint="66"/>
        <w:insideV w:val="single" w:sz="4" w:space="0" w:color="F4ECE6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EEE3DA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EE3DA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333B97"/>
    <w:tblPr>
      <w:tblStyleRowBandSize w:val="1"/>
      <w:tblStyleColBandSize w:val="1"/>
      <w:tblBorders>
        <w:top w:val="single" w:sz="4" w:space="0" w:color="FAC9A5" w:themeColor="accent6" w:themeTint="66"/>
        <w:left w:val="single" w:sz="4" w:space="0" w:color="FAC9A5" w:themeColor="accent6" w:themeTint="66"/>
        <w:bottom w:val="single" w:sz="4" w:space="0" w:color="FAC9A5" w:themeColor="accent6" w:themeTint="66"/>
        <w:right w:val="single" w:sz="4" w:space="0" w:color="FAC9A5" w:themeColor="accent6" w:themeTint="66"/>
        <w:insideH w:val="single" w:sz="4" w:space="0" w:color="FAC9A5" w:themeColor="accent6" w:themeTint="66"/>
        <w:insideV w:val="single" w:sz="4" w:space="0" w:color="FAC9A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8AE78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8AE7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333B97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333B97"/>
    <w:tblPr>
      <w:tblStyleRowBandSize w:val="1"/>
      <w:tblStyleColBandSize w:val="1"/>
      <w:tblBorders>
        <w:top w:val="single" w:sz="2" w:space="0" w:color="C362CC" w:themeColor="accent1" w:themeTint="99"/>
        <w:bottom w:val="single" w:sz="2" w:space="0" w:color="C362CC" w:themeColor="accent1" w:themeTint="99"/>
        <w:insideH w:val="single" w:sz="2" w:space="0" w:color="C362CC" w:themeColor="accent1" w:themeTint="99"/>
        <w:insideV w:val="single" w:sz="2" w:space="0" w:color="C362CC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362CC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362CC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CAEE" w:themeFill="accent1" w:themeFillTint="33"/>
      </w:tcPr>
    </w:tblStylePr>
    <w:tblStylePr w:type="band1Horz">
      <w:tblPr/>
      <w:tcPr>
        <w:shd w:val="clear" w:color="auto" w:fill="EBCAEE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333B97"/>
    <w:tblPr>
      <w:tblStyleRowBandSize w:val="1"/>
      <w:tblStyleColBandSize w:val="1"/>
      <w:tblBorders>
        <w:top w:val="single" w:sz="2" w:space="0" w:color="D2A4B7" w:themeColor="accent2" w:themeTint="99"/>
        <w:bottom w:val="single" w:sz="2" w:space="0" w:color="D2A4B7" w:themeColor="accent2" w:themeTint="99"/>
        <w:insideH w:val="single" w:sz="2" w:space="0" w:color="D2A4B7" w:themeColor="accent2" w:themeTint="99"/>
        <w:insideV w:val="single" w:sz="2" w:space="0" w:color="D2A4B7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2A4B7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2A4B7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E0E7" w:themeFill="accent2" w:themeFillTint="33"/>
      </w:tcPr>
    </w:tblStylePr>
    <w:tblStylePr w:type="band1Horz">
      <w:tblPr/>
      <w:tcPr>
        <w:shd w:val="clear" w:color="auto" w:fill="F0E0E7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333B97"/>
    <w:tblPr>
      <w:tblStyleRowBandSize w:val="1"/>
      <w:tblStyleColBandSize w:val="1"/>
      <w:tblBorders>
        <w:top w:val="single" w:sz="2" w:space="0" w:color="ED6F9A" w:themeColor="accent3" w:themeTint="99"/>
        <w:bottom w:val="single" w:sz="2" w:space="0" w:color="ED6F9A" w:themeColor="accent3" w:themeTint="99"/>
        <w:insideH w:val="single" w:sz="2" w:space="0" w:color="ED6F9A" w:themeColor="accent3" w:themeTint="99"/>
        <w:insideV w:val="single" w:sz="2" w:space="0" w:color="ED6F9A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D6F9A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D6F9A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CFDD" w:themeFill="accent3" w:themeFillTint="33"/>
      </w:tcPr>
    </w:tblStylePr>
    <w:tblStylePr w:type="band1Horz">
      <w:tblPr/>
      <w:tcPr>
        <w:shd w:val="clear" w:color="auto" w:fill="F9CFDD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333B97"/>
    <w:tblPr>
      <w:tblStyleRowBandSize w:val="1"/>
      <w:tblStyleColBandSize w:val="1"/>
      <w:tblBorders>
        <w:top w:val="single" w:sz="2" w:space="0" w:color="F9D5D5" w:themeColor="accent4" w:themeTint="99"/>
        <w:bottom w:val="single" w:sz="2" w:space="0" w:color="F9D5D5" w:themeColor="accent4" w:themeTint="99"/>
        <w:insideH w:val="single" w:sz="2" w:space="0" w:color="F9D5D5" w:themeColor="accent4" w:themeTint="99"/>
        <w:insideV w:val="single" w:sz="2" w:space="0" w:color="F9D5D5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9D5D5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9D5D5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1F1" w:themeFill="accent4" w:themeFillTint="33"/>
      </w:tcPr>
    </w:tblStylePr>
    <w:tblStylePr w:type="band1Horz">
      <w:tblPr/>
      <w:tcPr>
        <w:shd w:val="clear" w:color="auto" w:fill="FDF1F1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333B97"/>
    <w:tblPr>
      <w:tblStyleRowBandSize w:val="1"/>
      <w:tblStyleColBandSize w:val="1"/>
      <w:tblBorders>
        <w:top w:val="single" w:sz="2" w:space="0" w:color="EEE3DA" w:themeColor="accent5" w:themeTint="99"/>
        <w:bottom w:val="single" w:sz="2" w:space="0" w:color="EEE3DA" w:themeColor="accent5" w:themeTint="99"/>
        <w:insideH w:val="single" w:sz="2" w:space="0" w:color="EEE3DA" w:themeColor="accent5" w:themeTint="99"/>
        <w:insideV w:val="single" w:sz="2" w:space="0" w:color="EEE3DA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EE3DA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EE3DA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F5F2" w:themeFill="accent5" w:themeFillTint="33"/>
      </w:tcPr>
    </w:tblStylePr>
    <w:tblStylePr w:type="band1Horz">
      <w:tblPr/>
      <w:tcPr>
        <w:shd w:val="clear" w:color="auto" w:fill="F9F5F2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333B97"/>
    <w:tblPr>
      <w:tblStyleRowBandSize w:val="1"/>
      <w:tblStyleColBandSize w:val="1"/>
      <w:tblBorders>
        <w:top w:val="single" w:sz="2" w:space="0" w:color="F8AE78" w:themeColor="accent6" w:themeTint="99"/>
        <w:bottom w:val="single" w:sz="2" w:space="0" w:color="F8AE78" w:themeColor="accent6" w:themeTint="99"/>
        <w:insideH w:val="single" w:sz="2" w:space="0" w:color="F8AE78" w:themeColor="accent6" w:themeTint="99"/>
        <w:insideV w:val="single" w:sz="2" w:space="0" w:color="F8AE78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8AE78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8AE78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4D2" w:themeFill="accent6" w:themeFillTint="33"/>
      </w:tcPr>
    </w:tblStylePr>
    <w:tblStylePr w:type="band1Horz">
      <w:tblPr/>
      <w:tcPr>
        <w:shd w:val="clear" w:color="auto" w:fill="FCE4D2" w:themeFill="accent6" w:themeFillTint="33"/>
      </w:tcPr>
    </w:tblStylePr>
  </w:style>
  <w:style w:type="table" w:styleId="GridTable3">
    <w:name w:val="Grid Table 3"/>
    <w:basedOn w:val="TableNormal"/>
    <w:uiPriority w:val="48"/>
    <w:rsid w:val="00333B97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333B97"/>
    <w:tblPr>
      <w:tblStyleRowBandSize w:val="1"/>
      <w:tblStyleColBandSize w:val="1"/>
      <w:tblBorders>
        <w:top w:val="single" w:sz="4" w:space="0" w:color="C362CC" w:themeColor="accent1" w:themeTint="99"/>
        <w:left w:val="single" w:sz="4" w:space="0" w:color="C362CC" w:themeColor="accent1" w:themeTint="99"/>
        <w:bottom w:val="single" w:sz="4" w:space="0" w:color="C362CC" w:themeColor="accent1" w:themeTint="99"/>
        <w:right w:val="single" w:sz="4" w:space="0" w:color="C362CC" w:themeColor="accent1" w:themeTint="99"/>
        <w:insideH w:val="single" w:sz="4" w:space="0" w:color="C362CC" w:themeColor="accent1" w:themeTint="99"/>
        <w:insideV w:val="single" w:sz="4" w:space="0" w:color="C362CC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BCAEE" w:themeFill="accent1" w:themeFillTint="33"/>
      </w:tcPr>
    </w:tblStylePr>
    <w:tblStylePr w:type="band1Horz">
      <w:tblPr/>
      <w:tcPr>
        <w:shd w:val="clear" w:color="auto" w:fill="EBCAEE" w:themeFill="accent1" w:themeFillTint="33"/>
      </w:tcPr>
    </w:tblStylePr>
    <w:tblStylePr w:type="neCell">
      <w:tblPr/>
      <w:tcPr>
        <w:tcBorders>
          <w:bottom w:val="single" w:sz="4" w:space="0" w:color="C362CC" w:themeColor="accent1" w:themeTint="99"/>
        </w:tcBorders>
      </w:tcPr>
    </w:tblStylePr>
    <w:tblStylePr w:type="nwCell">
      <w:tblPr/>
      <w:tcPr>
        <w:tcBorders>
          <w:bottom w:val="single" w:sz="4" w:space="0" w:color="C362CC" w:themeColor="accent1" w:themeTint="99"/>
        </w:tcBorders>
      </w:tcPr>
    </w:tblStylePr>
    <w:tblStylePr w:type="seCell">
      <w:tblPr/>
      <w:tcPr>
        <w:tcBorders>
          <w:top w:val="single" w:sz="4" w:space="0" w:color="C362CC" w:themeColor="accent1" w:themeTint="99"/>
        </w:tcBorders>
      </w:tcPr>
    </w:tblStylePr>
    <w:tblStylePr w:type="swCell">
      <w:tblPr/>
      <w:tcPr>
        <w:tcBorders>
          <w:top w:val="single" w:sz="4" w:space="0" w:color="C362CC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333B97"/>
    <w:tblPr>
      <w:tblStyleRowBandSize w:val="1"/>
      <w:tblStyleColBandSize w:val="1"/>
      <w:tblBorders>
        <w:top w:val="single" w:sz="4" w:space="0" w:color="D2A4B7" w:themeColor="accent2" w:themeTint="99"/>
        <w:left w:val="single" w:sz="4" w:space="0" w:color="D2A4B7" w:themeColor="accent2" w:themeTint="99"/>
        <w:bottom w:val="single" w:sz="4" w:space="0" w:color="D2A4B7" w:themeColor="accent2" w:themeTint="99"/>
        <w:right w:val="single" w:sz="4" w:space="0" w:color="D2A4B7" w:themeColor="accent2" w:themeTint="99"/>
        <w:insideH w:val="single" w:sz="4" w:space="0" w:color="D2A4B7" w:themeColor="accent2" w:themeTint="99"/>
        <w:insideV w:val="single" w:sz="4" w:space="0" w:color="D2A4B7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E0E7" w:themeFill="accent2" w:themeFillTint="33"/>
      </w:tcPr>
    </w:tblStylePr>
    <w:tblStylePr w:type="band1Horz">
      <w:tblPr/>
      <w:tcPr>
        <w:shd w:val="clear" w:color="auto" w:fill="F0E0E7" w:themeFill="accent2" w:themeFillTint="33"/>
      </w:tcPr>
    </w:tblStylePr>
    <w:tblStylePr w:type="neCell">
      <w:tblPr/>
      <w:tcPr>
        <w:tcBorders>
          <w:bottom w:val="single" w:sz="4" w:space="0" w:color="D2A4B7" w:themeColor="accent2" w:themeTint="99"/>
        </w:tcBorders>
      </w:tcPr>
    </w:tblStylePr>
    <w:tblStylePr w:type="nwCell">
      <w:tblPr/>
      <w:tcPr>
        <w:tcBorders>
          <w:bottom w:val="single" w:sz="4" w:space="0" w:color="D2A4B7" w:themeColor="accent2" w:themeTint="99"/>
        </w:tcBorders>
      </w:tcPr>
    </w:tblStylePr>
    <w:tblStylePr w:type="seCell">
      <w:tblPr/>
      <w:tcPr>
        <w:tcBorders>
          <w:top w:val="single" w:sz="4" w:space="0" w:color="D2A4B7" w:themeColor="accent2" w:themeTint="99"/>
        </w:tcBorders>
      </w:tcPr>
    </w:tblStylePr>
    <w:tblStylePr w:type="swCell">
      <w:tblPr/>
      <w:tcPr>
        <w:tcBorders>
          <w:top w:val="single" w:sz="4" w:space="0" w:color="D2A4B7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333B97"/>
    <w:tblPr>
      <w:tblStyleRowBandSize w:val="1"/>
      <w:tblStyleColBandSize w:val="1"/>
      <w:tblBorders>
        <w:top w:val="single" w:sz="4" w:space="0" w:color="ED6F9A" w:themeColor="accent3" w:themeTint="99"/>
        <w:left w:val="single" w:sz="4" w:space="0" w:color="ED6F9A" w:themeColor="accent3" w:themeTint="99"/>
        <w:bottom w:val="single" w:sz="4" w:space="0" w:color="ED6F9A" w:themeColor="accent3" w:themeTint="99"/>
        <w:right w:val="single" w:sz="4" w:space="0" w:color="ED6F9A" w:themeColor="accent3" w:themeTint="99"/>
        <w:insideH w:val="single" w:sz="4" w:space="0" w:color="ED6F9A" w:themeColor="accent3" w:themeTint="99"/>
        <w:insideV w:val="single" w:sz="4" w:space="0" w:color="ED6F9A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9CFDD" w:themeFill="accent3" w:themeFillTint="33"/>
      </w:tcPr>
    </w:tblStylePr>
    <w:tblStylePr w:type="band1Horz">
      <w:tblPr/>
      <w:tcPr>
        <w:shd w:val="clear" w:color="auto" w:fill="F9CFDD" w:themeFill="accent3" w:themeFillTint="33"/>
      </w:tcPr>
    </w:tblStylePr>
    <w:tblStylePr w:type="neCell">
      <w:tblPr/>
      <w:tcPr>
        <w:tcBorders>
          <w:bottom w:val="single" w:sz="4" w:space="0" w:color="ED6F9A" w:themeColor="accent3" w:themeTint="99"/>
        </w:tcBorders>
      </w:tcPr>
    </w:tblStylePr>
    <w:tblStylePr w:type="nwCell">
      <w:tblPr/>
      <w:tcPr>
        <w:tcBorders>
          <w:bottom w:val="single" w:sz="4" w:space="0" w:color="ED6F9A" w:themeColor="accent3" w:themeTint="99"/>
        </w:tcBorders>
      </w:tcPr>
    </w:tblStylePr>
    <w:tblStylePr w:type="seCell">
      <w:tblPr/>
      <w:tcPr>
        <w:tcBorders>
          <w:top w:val="single" w:sz="4" w:space="0" w:color="ED6F9A" w:themeColor="accent3" w:themeTint="99"/>
        </w:tcBorders>
      </w:tcPr>
    </w:tblStylePr>
    <w:tblStylePr w:type="swCell">
      <w:tblPr/>
      <w:tcPr>
        <w:tcBorders>
          <w:top w:val="single" w:sz="4" w:space="0" w:color="ED6F9A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333B97"/>
    <w:tblPr>
      <w:tblStyleRowBandSize w:val="1"/>
      <w:tblStyleColBandSize w:val="1"/>
      <w:tblBorders>
        <w:top w:val="single" w:sz="4" w:space="0" w:color="F9D5D5" w:themeColor="accent4" w:themeTint="99"/>
        <w:left w:val="single" w:sz="4" w:space="0" w:color="F9D5D5" w:themeColor="accent4" w:themeTint="99"/>
        <w:bottom w:val="single" w:sz="4" w:space="0" w:color="F9D5D5" w:themeColor="accent4" w:themeTint="99"/>
        <w:right w:val="single" w:sz="4" w:space="0" w:color="F9D5D5" w:themeColor="accent4" w:themeTint="99"/>
        <w:insideH w:val="single" w:sz="4" w:space="0" w:color="F9D5D5" w:themeColor="accent4" w:themeTint="99"/>
        <w:insideV w:val="single" w:sz="4" w:space="0" w:color="F9D5D5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F1F1" w:themeFill="accent4" w:themeFillTint="33"/>
      </w:tcPr>
    </w:tblStylePr>
    <w:tblStylePr w:type="band1Horz">
      <w:tblPr/>
      <w:tcPr>
        <w:shd w:val="clear" w:color="auto" w:fill="FDF1F1" w:themeFill="accent4" w:themeFillTint="33"/>
      </w:tcPr>
    </w:tblStylePr>
    <w:tblStylePr w:type="neCell">
      <w:tblPr/>
      <w:tcPr>
        <w:tcBorders>
          <w:bottom w:val="single" w:sz="4" w:space="0" w:color="F9D5D5" w:themeColor="accent4" w:themeTint="99"/>
        </w:tcBorders>
      </w:tcPr>
    </w:tblStylePr>
    <w:tblStylePr w:type="nwCell">
      <w:tblPr/>
      <w:tcPr>
        <w:tcBorders>
          <w:bottom w:val="single" w:sz="4" w:space="0" w:color="F9D5D5" w:themeColor="accent4" w:themeTint="99"/>
        </w:tcBorders>
      </w:tcPr>
    </w:tblStylePr>
    <w:tblStylePr w:type="seCell">
      <w:tblPr/>
      <w:tcPr>
        <w:tcBorders>
          <w:top w:val="single" w:sz="4" w:space="0" w:color="F9D5D5" w:themeColor="accent4" w:themeTint="99"/>
        </w:tcBorders>
      </w:tcPr>
    </w:tblStylePr>
    <w:tblStylePr w:type="swCell">
      <w:tblPr/>
      <w:tcPr>
        <w:tcBorders>
          <w:top w:val="single" w:sz="4" w:space="0" w:color="F9D5D5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333B97"/>
    <w:tblPr>
      <w:tblStyleRowBandSize w:val="1"/>
      <w:tblStyleColBandSize w:val="1"/>
      <w:tblBorders>
        <w:top w:val="single" w:sz="4" w:space="0" w:color="EEE3DA" w:themeColor="accent5" w:themeTint="99"/>
        <w:left w:val="single" w:sz="4" w:space="0" w:color="EEE3DA" w:themeColor="accent5" w:themeTint="99"/>
        <w:bottom w:val="single" w:sz="4" w:space="0" w:color="EEE3DA" w:themeColor="accent5" w:themeTint="99"/>
        <w:right w:val="single" w:sz="4" w:space="0" w:color="EEE3DA" w:themeColor="accent5" w:themeTint="99"/>
        <w:insideH w:val="single" w:sz="4" w:space="0" w:color="EEE3DA" w:themeColor="accent5" w:themeTint="99"/>
        <w:insideV w:val="single" w:sz="4" w:space="0" w:color="EEE3DA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9F5F2" w:themeFill="accent5" w:themeFillTint="33"/>
      </w:tcPr>
    </w:tblStylePr>
    <w:tblStylePr w:type="band1Horz">
      <w:tblPr/>
      <w:tcPr>
        <w:shd w:val="clear" w:color="auto" w:fill="F9F5F2" w:themeFill="accent5" w:themeFillTint="33"/>
      </w:tcPr>
    </w:tblStylePr>
    <w:tblStylePr w:type="neCell">
      <w:tblPr/>
      <w:tcPr>
        <w:tcBorders>
          <w:bottom w:val="single" w:sz="4" w:space="0" w:color="EEE3DA" w:themeColor="accent5" w:themeTint="99"/>
        </w:tcBorders>
      </w:tcPr>
    </w:tblStylePr>
    <w:tblStylePr w:type="nwCell">
      <w:tblPr/>
      <w:tcPr>
        <w:tcBorders>
          <w:bottom w:val="single" w:sz="4" w:space="0" w:color="EEE3DA" w:themeColor="accent5" w:themeTint="99"/>
        </w:tcBorders>
      </w:tcPr>
    </w:tblStylePr>
    <w:tblStylePr w:type="seCell">
      <w:tblPr/>
      <w:tcPr>
        <w:tcBorders>
          <w:top w:val="single" w:sz="4" w:space="0" w:color="EEE3DA" w:themeColor="accent5" w:themeTint="99"/>
        </w:tcBorders>
      </w:tcPr>
    </w:tblStylePr>
    <w:tblStylePr w:type="swCell">
      <w:tblPr/>
      <w:tcPr>
        <w:tcBorders>
          <w:top w:val="single" w:sz="4" w:space="0" w:color="EEE3DA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333B97"/>
    <w:tblPr>
      <w:tblStyleRowBandSize w:val="1"/>
      <w:tblStyleColBandSize w:val="1"/>
      <w:tblBorders>
        <w:top w:val="single" w:sz="4" w:space="0" w:color="F8AE78" w:themeColor="accent6" w:themeTint="99"/>
        <w:left w:val="single" w:sz="4" w:space="0" w:color="F8AE78" w:themeColor="accent6" w:themeTint="99"/>
        <w:bottom w:val="single" w:sz="4" w:space="0" w:color="F8AE78" w:themeColor="accent6" w:themeTint="99"/>
        <w:right w:val="single" w:sz="4" w:space="0" w:color="F8AE78" w:themeColor="accent6" w:themeTint="99"/>
        <w:insideH w:val="single" w:sz="4" w:space="0" w:color="F8AE78" w:themeColor="accent6" w:themeTint="99"/>
        <w:insideV w:val="single" w:sz="4" w:space="0" w:color="F8AE78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E4D2" w:themeFill="accent6" w:themeFillTint="33"/>
      </w:tcPr>
    </w:tblStylePr>
    <w:tblStylePr w:type="band1Horz">
      <w:tblPr/>
      <w:tcPr>
        <w:shd w:val="clear" w:color="auto" w:fill="FCE4D2" w:themeFill="accent6" w:themeFillTint="33"/>
      </w:tcPr>
    </w:tblStylePr>
    <w:tblStylePr w:type="neCell">
      <w:tblPr/>
      <w:tcPr>
        <w:tcBorders>
          <w:bottom w:val="single" w:sz="4" w:space="0" w:color="F8AE78" w:themeColor="accent6" w:themeTint="99"/>
        </w:tcBorders>
      </w:tcPr>
    </w:tblStylePr>
    <w:tblStylePr w:type="nwCell">
      <w:tblPr/>
      <w:tcPr>
        <w:tcBorders>
          <w:bottom w:val="single" w:sz="4" w:space="0" w:color="F8AE78" w:themeColor="accent6" w:themeTint="99"/>
        </w:tcBorders>
      </w:tcPr>
    </w:tblStylePr>
    <w:tblStylePr w:type="seCell">
      <w:tblPr/>
      <w:tcPr>
        <w:tcBorders>
          <w:top w:val="single" w:sz="4" w:space="0" w:color="F8AE78" w:themeColor="accent6" w:themeTint="99"/>
        </w:tcBorders>
      </w:tcPr>
    </w:tblStylePr>
    <w:tblStylePr w:type="swCell">
      <w:tblPr/>
      <w:tcPr>
        <w:tcBorders>
          <w:top w:val="single" w:sz="4" w:space="0" w:color="F8AE78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333B97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333B97"/>
    <w:tblPr>
      <w:tblStyleRowBandSize w:val="1"/>
      <w:tblStyleColBandSize w:val="1"/>
      <w:tblBorders>
        <w:top w:val="single" w:sz="4" w:space="0" w:color="C362CC" w:themeColor="accent1" w:themeTint="99"/>
        <w:left w:val="single" w:sz="4" w:space="0" w:color="C362CC" w:themeColor="accent1" w:themeTint="99"/>
        <w:bottom w:val="single" w:sz="4" w:space="0" w:color="C362CC" w:themeColor="accent1" w:themeTint="99"/>
        <w:right w:val="single" w:sz="4" w:space="0" w:color="C362CC" w:themeColor="accent1" w:themeTint="99"/>
        <w:insideH w:val="single" w:sz="4" w:space="0" w:color="C362CC" w:themeColor="accent1" w:themeTint="99"/>
        <w:insideV w:val="single" w:sz="4" w:space="0" w:color="C362C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5287C" w:themeColor="accent1"/>
          <w:left w:val="single" w:sz="4" w:space="0" w:color="75287C" w:themeColor="accent1"/>
          <w:bottom w:val="single" w:sz="4" w:space="0" w:color="75287C" w:themeColor="accent1"/>
          <w:right w:val="single" w:sz="4" w:space="0" w:color="75287C" w:themeColor="accent1"/>
          <w:insideH w:val="nil"/>
          <w:insideV w:val="nil"/>
        </w:tcBorders>
        <w:shd w:val="clear" w:color="auto" w:fill="75287C" w:themeFill="accent1"/>
      </w:tcPr>
    </w:tblStylePr>
    <w:tblStylePr w:type="lastRow">
      <w:rPr>
        <w:b/>
        <w:bCs/>
      </w:rPr>
      <w:tblPr/>
      <w:tcPr>
        <w:tcBorders>
          <w:top w:val="double" w:sz="4" w:space="0" w:color="75287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CAEE" w:themeFill="accent1" w:themeFillTint="33"/>
      </w:tcPr>
    </w:tblStylePr>
    <w:tblStylePr w:type="band1Horz">
      <w:tblPr/>
      <w:tcPr>
        <w:shd w:val="clear" w:color="auto" w:fill="EBCAEE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333B97"/>
    <w:tblPr>
      <w:tblStyleRowBandSize w:val="1"/>
      <w:tblStyleColBandSize w:val="1"/>
      <w:tblBorders>
        <w:top w:val="single" w:sz="4" w:space="0" w:color="D2A4B7" w:themeColor="accent2" w:themeTint="99"/>
        <w:left w:val="single" w:sz="4" w:space="0" w:color="D2A4B7" w:themeColor="accent2" w:themeTint="99"/>
        <w:bottom w:val="single" w:sz="4" w:space="0" w:color="D2A4B7" w:themeColor="accent2" w:themeTint="99"/>
        <w:right w:val="single" w:sz="4" w:space="0" w:color="D2A4B7" w:themeColor="accent2" w:themeTint="99"/>
        <w:insideH w:val="single" w:sz="4" w:space="0" w:color="D2A4B7" w:themeColor="accent2" w:themeTint="99"/>
        <w:insideV w:val="single" w:sz="4" w:space="0" w:color="D2A4B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46888" w:themeColor="accent2"/>
          <w:left w:val="single" w:sz="4" w:space="0" w:color="B46888" w:themeColor="accent2"/>
          <w:bottom w:val="single" w:sz="4" w:space="0" w:color="B46888" w:themeColor="accent2"/>
          <w:right w:val="single" w:sz="4" w:space="0" w:color="B46888" w:themeColor="accent2"/>
          <w:insideH w:val="nil"/>
          <w:insideV w:val="nil"/>
        </w:tcBorders>
        <w:shd w:val="clear" w:color="auto" w:fill="B46888" w:themeFill="accent2"/>
      </w:tcPr>
    </w:tblStylePr>
    <w:tblStylePr w:type="lastRow">
      <w:rPr>
        <w:b/>
        <w:bCs/>
      </w:rPr>
      <w:tblPr/>
      <w:tcPr>
        <w:tcBorders>
          <w:top w:val="double" w:sz="4" w:space="0" w:color="B4688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E0E7" w:themeFill="accent2" w:themeFillTint="33"/>
      </w:tcPr>
    </w:tblStylePr>
    <w:tblStylePr w:type="band1Horz">
      <w:tblPr/>
      <w:tcPr>
        <w:shd w:val="clear" w:color="auto" w:fill="F0E0E7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333B97"/>
    <w:tblPr>
      <w:tblStyleRowBandSize w:val="1"/>
      <w:tblStyleColBandSize w:val="1"/>
      <w:tblBorders>
        <w:top w:val="single" w:sz="4" w:space="0" w:color="ED6F9A" w:themeColor="accent3" w:themeTint="99"/>
        <w:left w:val="single" w:sz="4" w:space="0" w:color="ED6F9A" w:themeColor="accent3" w:themeTint="99"/>
        <w:bottom w:val="single" w:sz="4" w:space="0" w:color="ED6F9A" w:themeColor="accent3" w:themeTint="99"/>
        <w:right w:val="single" w:sz="4" w:space="0" w:color="ED6F9A" w:themeColor="accent3" w:themeTint="99"/>
        <w:insideH w:val="single" w:sz="4" w:space="0" w:color="ED6F9A" w:themeColor="accent3" w:themeTint="99"/>
        <w:insideV w:val="single" w:sz="4" w:space="0" w:color="ED6F9A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61B5B" w:themeColor="accent3"/>
          <w:left w:val="single" w:sz="4" w:space="0" w:color="D61B5B" w:themeColor="accent3"/>
          <w:bottom w:val="single" w:sz="4" w:space="0" w:color="D61B5B" w:themeColor="accent3"/>
          <w:right w:val="single" w:sz="4" w:space="0" w:color="D61B5B" w:themeColor="accent3"/>
          <w:insideH w:val="nil"/>
          <w:insideV w:val="nil"/>
        </w:tcBorders>
        <w:shd w:val="clear" w:color="auto" w:fill="D61B5B" w:themeFill="accent3"/>
      </w:tcPr>
    </w:tblStylePr>
    <w:tblStylePr w:type="lastRow">
      <w:rPr>
        <w:b/>
        <w:bCs/>
      </w:rPr>
      <w:tblPr/>
      <w:tcPr>
        <w:tcBorders>
          <w:top w:val="double" w:sz="4" w:space="0" w:color="D61B5B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CFDD" w:themeFill="accent3" w:themeFillTint="33"/>
      </w:tcPr>
    </w:tblStylePr>
    <w:tblStylePr w:type="band1Horz">
      <w:tblPr/>
      <w:tcPr>
        <w:shd w:val="clear" w:color="auto" w:fill="F9CFD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333B97"/>
    <w:tblPr>
      <w:tblStyleRowBandSize w:val="1"/>
      <w:tblStyleColBandSize w:val="1"/>
      <w:tblBorders>
        <w:top w:val="single" w:sz="4" w:space="0" w:color="F9D5D5" w:themeColor="accent4" w:themeTint="99"/>
        <w:left w:val="single" w:sz="4" w:space="0" w:color="F9D5D5" w:themeColor="accent4" w:themeTint="99"/>
        <w:bottom w:val="single" w:sz="4" w:space="0" w:color="F9D5D5" w:themeColor="accent4" w:themeTint="99"/>
        <w:right w:val="single" w:sz="4" w:space="0" w:color="F9D5D5" w:themeColor="accent4" w:themeTint="99"/>
        <w:insideH w:val="single" w:sz="4" w:space="0" w:color="F9D5D5" w:themeColor="accent4" w:themeTint="99"/>
        <w:insideV w:val="single" w:sz="4" w:space="0" w:color="F9D5D5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5BAB9" w:themeColor="accent4"/>
          <w:left w:val="single" w:sz="4" w:space="0" w:color="F5BAB9" w:themeColor="accent4"/>
          <w:bottom w:val="single" w:sz="4" w:space="0" w:color="F5BAB9" w:themeColor="accent4"/>
          <w:right w:val="single" w:sz="4" w:space="0" w:color="F5BAB9" w:themeColor="accent4"/>
          <w:insideH w:val="nil"/>
          <w:insideV w:val="nil"/>
        </w:tcBorders>
        <w:shd w:val="clear" w:color="auto" w:fill="F5BAB9" w:themeFill="accent4"/>
      </w:tcPr>
    </w:tblStylePr>
    <w:tblStylePr w:type="lastRow">
      <w:rPr>
        <w:b/>
        <w:bCs/>
      </w:rPr>
      <w:tblPr/>
      <w:tcPr>
        <w:tcBorders>
          <w:top w:val="double" w:sz="4" w:space="0" w:color="F5BAB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1F1" w:themeFill="accent4" w:themeFillTint="33"/>
      </w:tcPr>
    </w:tblStylePr>
    <w:tblStylePr w:type="band1Horz">
      <w:tblPr/>
      <w:tcPr>
        <w:shd w:val="clear" w:color="auto" w:fill="FDF1F1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333B97"/>
    <w:tblPr>
      <w:tblStyleRowBandSize w:val="1"/>
      <w:tblStyleColBandSize w:val="1"/>
      <w:tblBorders>
        <w:top w:val="single" w:sz="4" w:space="0" w:color="EEE3DA" w:themeColor="accent5" w:themeTint="99"/>
        <w:left w:val="single" w:sz="4" w:space="0" w:color="EEE3DA" w:themeColor="accent5" w:themeTint="99"/>
        <w:bottom w:val="single" w:sz="4" w:space="0" w:color="EEE3DA" w:themeColor="accent5" w:themeTint="99"/>
        <w:right w:val="single" w:sz="4" w:space="0" w:color="EEE3DA" w:themeColor="accent5" w:themeTint="99"/>
        <w:insideH w:val="single" w:sz="4" w:space="0" w:color="EEE3DA" w:themeColor="accent5" w:themeTint="99"/>
        <w:insideV w:val="single" w:sz="4" w:space="0" w:color="EEE3DA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4D2C3" w:themeColor="accent5"/>
          <w:left w:val="single" w:sz="4" w:space="0" w:color="E4D2C3" w:themeColor="accent5"/>
          <w:bottom w:val="single" w:sz="4" w:space="0" w:color="E4D2C3" w:themeColor="accent5"/>
          <w:right w:val="single" w:sz="4" w:space="0" w:color="E4D2C3" w:themeColor="accent5"/>
          <w:insideH w:val="nil"/>
          <w:insideV w:val="nil"/>
        </w:tcBorders>
        <w:shd w:val="clear" w:color="auto" w:fill="E4D2C3" w:themeFill="accent5"/>
      </w:tcPr>
    </w:tblStylePr>
    <w:tblStylePr w:type="lastRow">
      <w:rPr>
        <w:b/>
        <w:bCs/>
      </w:rPr>
      <w:tblPr/>
      <w:tcPr>
        <w:tcBorders>
          <w:top w:val="double" w:sz="4" w:space="0" w:color="E4D2C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F5F2" w:themeFill="accent5" w:themeFillTint="33"/>
      </w:tcPr>
    </w:tblStylePr>
    <w:tblStylePr w:type="band1Horz">
      <w:tblPr/>
      <w:tcPr>
        <w:shd w:val="clear" w:color="auto" w:fill="F9F5F2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333B97"/>
    <w:tblPr>
      <w:tblStyleRowBandSize w:val="1"/>
      <w:tblStyleColBandSize w:val="1"/>
      <w:tblBorders>
        <w:top w:val="single" w:sz="4" w:space="0" w:color="F8AE78" w:themeColor="accent6" w:themeTint="99"/>
        <w:left w:val="single" w:sz="4" w:space="0" w:color="F8AE78" w:themeColor="accent6" w:themeTint="99"/>
        <w:bottom w:val="single" w:sz="4" w:space="0" w:color="F8AE78" w:themeColor="accent6" w:themeTint="99"/>
        <w:right w:val="single" w:sz="4" w:space="0" w:color="F8AE78" w:themeColor="accent6" w:themeTint="99"/>
        <w:insideH w:val="single" w:sz="4" w:space="0" w:color="F8AE78" w:themeColor="accent6" w:themeTint="99"/>
        <w:insideV w:val="single" w:sz="4" w:space="0" w:color="F8AE78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47920" w:themeColor="accent6"/>
          <w:left w:val="single" w:sz="4" w:space="0" w:color="F47920" w:themeColor="accent6"/>
          <w:bottom w:val="single" w:sz="4" w:space="0" w:color="F47920" w:themeColor="accent6"/>
          <w:right w:val="single" w:sz="4" w:space="0" w:color="F47920" w:themeColor="accent6"/>
          <w:insideH w:val="nil"/>
          <w:insideV w:val="nil"/>
        </w:tcBorders>
        <w:shd w:val="clear" w:color="auto" w:fill="F47920" w:themeFill="accent6"/>
      </w:tcPr>
    </w:tblStylePr>
    <w:tblStylePr w:type="lastRow">
      <w:rPr>
        <w:b/>
        <w:bCs/>
      </w:rPr>
      <w:tblPr/>
      <w:tcPr>
        <w:tcBorders>
          <w:top w:val="double" w:sz="4" w:space="0" w:color="F4792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4D2" w:themeFill="accent6" w:themeFillTint="33"/>
      </w:tcPr>
    </w:tblStylePr>
    <w:tblStylePr w:type="band1Horz">
      <w:tblPr/>
      <w:tcPr>
        <w:shd w:val="clear" w:color="auto" w:fill="FCE4D2" w:themeFill="accent6" w:themeFillTint="33"/>
      </w:tcPr>
    </w:tblStylePr>
  </w:style>
  <w:style w:type="table" w:styleId="GridTable5Dark">
    <w:name w:val="Grid Table 5 Dark"/>
    <w:basedOn w:val="TableNormal"/>
    <w:uiPriority w:val="50"/>
    <w:rsid w:val="00333B97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333B97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CAEE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5287C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5287C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5287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5287C" w:themeFill="accent1"/>
      </w:tcPr>
    </w:tblStylePr>
    <w:tblStylePr w:type="band1Vert">
      <w:tblPr/>
      <w:tcPr>
        <w:shd w:val="clear" w:color="auto" w:fill="D796DD" w:themeFill="accent1" w:themeFillTint="66"/>
      </w:tcPr>
    </w:tblStylePr>
    <w:tblStylePr w:type="band1Horz">
      <w:tblPr/>
      <w:tcPr>
        <w:shd w:val="clear" w:color="auto" w:fill="D796DD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333B97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E0E7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46888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46888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4688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46888" w:themeFill="accent2"/>
      </w:tcPr>
    </w:tblStylePr>
    <w:tblStylePr w:type="band1Vert">
      <w:tblPr/>
      <w:tcPr>
        <w:shd w:val="clear" w:color="auto" w:fill="E1C2CF" w:themeFill="accent2" w:themeFillTint="66"/>
      </w:tcPr>
    </w:tblStylePr>
    <w:tblStylePr w:type="band1Horz">
      <w:tblPr/>
      <w:tcPr>
        <w:shd w:val="clear" w:color="auto" w:fill="E1C2CF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333B97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9CF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61B5B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61B5B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61B5B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61B5B" w:themeFill="accent3"/>
      </w:tcPr>
    </w:tblStylePr>
    <w:tblStylePr w:type="band1Vert">
      <w:tblPr/>
      <w:tcPr>
        <w:shd w:val="clear" w:color="auto" w:fill="F39FBB" w:themeFill="accent3" w:themeFillTint="66"/>
      </w:tcPr>
    </w:tblStylePr>
    <w:tblStylePr w:type="band1Horz">
      <w:tblPr/>
      <w:tcPr>
        <w:shd w:val="clear" w:color="auto" w:fill="F39FB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333B97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1F1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5BAB9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5BAB9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5BAB9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5BAB9" w:themeFill="accent4"/>
      </w:tcPr>
    </w:tblStylePr>
    <w:tblStylePr w:type="band1Vert">
      <w:tblPr/>
      <w:tcPr>
        <w:shd w:val="clear" w:color="auto" w:fill="FBE3E3" w:themeFill="accent4" w:themeFillTint="66"/>
      </w:tcPr>
    </w:tblStylePr>
    <w:tblStylePr w:type="band1Horz">
      <w:tblPr/>
      <w:tcPr>
        <w:shd w:val="clear" w:color="auto" w:fill="FBE3E3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333B97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9F5F2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4D2C3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4D2C3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4D2C3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4D2C3" w:themeFill="accent5"/>
      </w:tcPr>
    </w:tblStylePr>
    <w:tblStylePr w:type="band1Vert">
      <w:tblPr/>
      <w:tcPr>
        <w:shd w:val="clear" w:color="auto" w:fill="F4ECE6" w:themeFill="accent5" w:themeFillTint="66"/>
      </w:tcPr>
    </w:tblStylePr>
    <w:tblStylePr w:type="band1Horz">
      <w:tblPr/>
      <w:tcPr>
        <w:shd w:val="clear" w:color="auto" w:fill="F4ECE6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333B97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E4D2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47920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47920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47920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47920" w:themeFill="accent6"/>
      </w:tcPr>
    </w:tblStylePr>
    <w:tblStylePr w:type="band1Vert">
      <w:tblPr/>
      <w:tcPr>
        <w:shd w:val="clear" w:color="auto" w:fill="FAC9A5" w:themeFill="accent6" w:themeFillTint="66"/>
      </w:tcPr>
    </w:tblStylePr>
    <w:tblStylePr w:type="band1Horz">
      <w:tblPr/>
      <w:tcPr>
        <w:shd w:val="clear" w:color="auto" w:fill="FAC9A5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333B97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333B97"/>
    <w:rPr>
      <w:color w:val="571E5C" w:themeColor="accent1" w:themeShade="BF"/>
    </w:rPr>
    <w:tblPr>
      <w:tblStyleRowBandSize w:val="1"/>
      <w:tblStyleColBandSize w:val="1"/>
      <w:tblBorders>
        <w:top w:val="single" w:sz="4" w:space="0" w:color="C362CC" w:themeColor="accent1" w:themeTint="99"/>
        <w:left w:val="single" w:sz="4" w:space="0" w:color="C362CC" w:themeColor="accent1" w:themeTint="99"/>
        <w:bottom w:val="single" w:sz="4" w:space="0" w:color="C362CC" w:themeColor="accent1" w:themeTint="99"/>
        <w:right w:val="single" w:sz="4" w:space="0" w:color="C362CC" w:themeColor="accent1" w:themeTint="99"/>
        <w:insideH w:val="single" w:sz="4" w:space="0" w:color="C362CC" w:themeColor="accent1" w:themeTint="99"/>
        <w:insideV w:val="single" w:sz="4" w:space="0" w:color="C362CC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C362C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362C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CAEE" w:themeFill="accent1" w:themeFillTint="33"/>
      </w:tcPr>
    </w:tblStylePr>
    <w:tblStylePr w:type="band1Horz">
      <w:tblPr/>
      <w:tcPr>
        <w:shd w:val="clear" w:color="auto" w:fill="EBCAEE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333B97"/>
    <w:rPr>
      <w:color w:val="8E4664" w:themeColor="accent2" w:themeShade="BF"/>
    </w:rPr>
    <w:tblPr>
      <w:tblStyleRowBandSize w:val="1"/>
      <w:tblStyleColBandSize w:val="1"/>
      <w:tblBorders>
        <w:top w:val="single" w:sz="4" w:space="0" w:color="D2A4B7" w:themeColor="accent2" w:themeTint="99"/>
        <w:left w:val="single" w:sz="4" w:space="0" w:color="D2A4B7" w:themeColor="accent2" w:themeTint="99"/>
        <w:bottom w:val="single" w:sz="4" w:space="0" w:color="D2A4B7" w:themeColor="accent2" w:themeTint="99"/>
        <w:right w:val="single" w:sz="4" w:space="0" w:color="D2A4B7" w:themeColor="accent2" w:themeTint="99"/>
        <w:insideH w:val="single" w:sz="4" w:space="0" w:color="D2A4B7" w:themeColor="accent2" w:themeTint="99"/>
        <w:insideV w:val="single" w:sz="4" w:space="0" w:color="D2A4B7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D2A4B7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2A4B7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E0E7" w:themeFill="accent2" w:themeFillTint="33"/>
      </w:tcPr>
    </w:tblStylePr>
    <w:tblStylePr w:type="band1Horz">
      <w:tblPr/>
      <w:tcPr>
        <w:shd w:val="clear" w:color="auto" w:fill="F0E0E7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333B97"/>
    <w:rPr>
      <w:color w:val="A01443" w:themeColor="accent3" w:themeShade="BF"/>
    </w:rPr>
    <w:tblPr>
      <w:tblStyleRowBandSize w:val="1"/>
      <w:tblStyleColBandSize w:val="1"/>
      <w:tblBorders>
        <w:top w:val="single" w:sz="4" w:space="0" w:color="ED6F9A" w:themeColor="accent3" w:themeTint="99"/>
        <w:left w:val="single" w:sz="4" w:space="0" w:color="ED6F9A" w:themeColor="accent3" w:themeTint="99"/>
        <w:bottom w:val="single" w:sz="4" w:space="0" w:color="ED6F9A" w:themeColor="accent3" w:themeTint="99"/>
        <w:right w:val="single" w:sz="4" w:space="0" w:color="ED6F9A" w:themeColor="accent3" w:themeTint="99"/>
        <w:insideH w:val="single" w:sz="4" w:space="0" w:color="ED6F9A" w:themeColor="accent3" w:themeTint="99"/>
        <w:insideV w:val="single" w:sz="4" w:space="0" w:color="ED6F9A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ED6F9A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D6F9A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CFDD" w:themeFill="accent3" w:themeFillTint="33"/>
      </w:tcPr>
    </w:tblStylePr>
    <w:tblStylePr w:type="band1Horz">
      <w:tblPr/>
      <w:tcPr>
        <w:shd w:val="clear" w:color="auto" w:fill="F9CFDD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333B97"/>
    <w:rPr>
      <w:color w:val="E75C5A" w:themeColor="accent4" w:themeShade="BF"/>
    </w:rPr>
    <w:tblPr>
      <w:tblStyleRowBandSize w:val="1"/>
      <w:tblStyleColBandSize w:val="1"/>
      <w:tblBorders>
        <w:top w:val="single" w:sz="4" w:space="0" w:color="F9D5D5" w:themeColor="accent4" w:themeTint="99"/>
        <w:left w:val="single" w:sz="4" w:space="0" w:color="F9D5D5" w:themeColor="accent4" w:themeTint="99"/>
        <w:bottom w:val="single" w:sz="4" w:space="0" w:color="F9D5D5" w:themeColor="accent4" w:themeTint="99"/>
        <w:right w:val="single" w:sz="4" w:space="0" w:color="F9D5D5" w:themeColor="accent4" w:themeTint="99"/>
        <w:insideH w:val="single" w:sz="4" w:space="0" w:color="F9D5D5" w:themeColor="accent4" w:themeTint="99"/>
        <w:insideV w:val="single" w:sz="4" w:space="0" w:color="F9D5D5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9D5D5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9D5D5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1F1" w:themeFill="accent4" w:themeFillTint="33"/>
      </w:tcPr>
    </w:tblStylePr>
    <w:tblStylePr w:type="band1Horz">
      <w:tblPr/>
      <w:tcPr>
        <w:shd w:val="clear" w:color="auto" w:fill="FDF1F1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333B97"/>
    <w:rPr>
      <w:color w:val="C39A79" w:themeColor="accent5" w:themeShade="BF"/>
    </w:rPr>
    <w:tblPr>
      <w:tblStyleRowBandSize w:val="1"/>
      <w:tblStyleColBandSize w:val="1"/>
      <w:tblBorders>
        <w:top w:val="single" w:sz="4" w:space="0" w:color="EEE3DA" w:themeColor="accent5" w:themeTint="99"/>
        <w:left w:val="single" w:sz="4" w:space="0" w:color="EEE3DA" w:themeColor="accent5" w:themeTint="99"/>
        <w:bottom w:val="single" w:sz="4" w:space="0" w:color="EEE3DA" w:themeColor="accent5" w:themeTint="99"/>
        <w:right w:val="single" w:sz="4" w:space="0" w:color="EEE3DA" w:themeColor="accent5" w:themeTint="99"/>
        <w:insideH w:val="single" w:sz="4" w:space="0" w:color="EEE3DA" w:themeColor="accent5" w:themeTint="99"/>
        <w:insideV w:val="single" w:sz="4" w:space="0" w:color="EEE3DA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EEE3DA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EE3DA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F5F2" w:themeFill="accent5" w:themeFillTint="33"/>
      </w:tcPr>
    </w:tblStylePr>
    <w:tblStylePr w:type="band1Horz">
      <w:tblPr/>
      <w:tcPr>
        <w:shd w:val="clear" w:color="auto" w:fill="F9F5F2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333B97"/>
    <w:rPr>
      <w:color w:val="C45809" w:themeColor="accent6" w:themeShade="BF"/>
    </w:rPr>
    <w:tblPr>
      <w:tblStyleRowBandSize w:val="1"/>
      <w:tblStyleColBandSize w:val="1"/>
      <w:tblBorders>
        <w:top w:val="single" w:sz="4" w:space="0" w:color="F8AE78" w:themeColor="accent6" w:themeTint="99"/>
        <w:left w:val="single" w:sz="4" w:space="0" w:color="F8AE78" w:themeColor="accent6" w:themeTint="99"/>
        <w:bottom w:val="single" w:sz="4" w:space="0" w:color="F8AE78" w:themeColor="accent6" w:themeTint="99"/>
        <w:right w:val="single" w:sz="4" w:space="0" w:color="F8AE78" w:themeColor="accent6" w:themeTint="99"/>
        <w:insideH w:val="single" w:sz="4" w:space="0" w:color="F8AE78" w:themeColor="accent6" w:themeTint="99"/>
        <w:insideV w:val="single" w:sz="4" w:space="0" w:color="F8AE78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F8AE78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8AE7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4D2" w:themeFill="accent6" w:themeFillTint="33"/>
      </w:tcPr>
    </w:tblStylePr>
    <w:tblStylePr w:type="band1Horz">
      <w:tblPr/>
      <w:tcPr>
        <w:shd w:val="clear" w:color="auto" w:fill="FCE4D2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333B97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333B97"/>
    <w:rPr>
      <w:color w:val="571E5C" w:themeColor="accent1" w:themeShade="BF"/>
    </w:rPr>
    <w:tblPr>
      <w:tblStyleRowBandSize w:val="1"/>
      <w:tblStyleColBandSize w:val="1"/>
      <w:tblBorders>
        <w:top w:val="single" w:sz="4" w:space="0" w:color="C362CC" w:themeColor="accent1" w:themeTint="99"/>
        <w:left w:val="single" w:sz="4" w:space="0" w:color="C362CC" w:themeColor="accent1" w:themeTint="99"/>
        <w:bottom w:val="single" w:sz="4" w:space="0" w:color="C362CC" w:themeColor="accent1" w:themeTint="99"/>
        <w:right w:val="single" w:sz="4" w:space="0" w:color="C362CC" w:themeColor="accent1" w:themeTint="99"/>
        <w:insideH w:val="single" w:sz="4" w:space="0" w:color="C362CC" w:themeColor="accent1" w:themeTint="99"/>
        <w:insideV w:val="single" w:sz="4" w:space="0" w:color="C362CC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BCAEE" w:themeFill="accent1" w:themeFillTint="33"/>
      </w:tcPr>
    </w:tblStylePr>
    <w:tblStylePr w:type="band1Horz">
      <w:tblPr/>
      <w:tcPr>
        <w:shd w:val="clear" w:color="auto" w:fill="EBCAEE" w:themeFill="accent1" w:themeFillTint="33"/>
      </w:tcPr>
    </w:tblStylePr>
    <w:tblStylePr w:type="neCell">
      <w:tblPr/>
      <w:tcPr>
        <w:tcBorders>
          <w:bottom w:val="single" w:sz="4" w:space="0" w:color="C362CC" w:themeColor="accent1" w:themeTint="99"/>
        </w:tcBorders>
      </w:tcPr>
    </w:tblStylePr>
    <w:tblStylePr w:type="nwCell">
      <w:tblPr/>
      <w:tcPr>
        <w:tcBorders>
          <w:bottom w:val="single" w:sz="4" w:space="0" w:color="C362CC" w:themeColor="accent1" w:themeTint="99"/>
        </w:tcBorders>
      </w:tcPr>
    </w:tblStylePr>
    <w:tblStylePr w:type="seCell">
      <w:tblPr/>
      <w:tcPr>
        <w:tcBorders>
          <w:top w:val="single" w:sz="4" w:space="0" w:color="C362CC" w:themeColor="accent1" w:themeTint="99"/>
        </w:tcBorders>
      </w:tcPr>
    </w:tblStylePr>
    <w:tblStylePr w:type="swCell">
      <w:tblPr/>
      <w:tcPr>
        <w:tcBorders>
          <w:top w:val="single" w:sz="4" w:space="0" w:color="C362CC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333B97"/>
    <w:rPr>
      <w:color w:val="8E4664" w:themeColor="accent2" w:themeShade="BF"/>
    </w:rPr>
    <w:tblPr>
      <w:tblStyleRowBandSize w:val="1"/>
      <w:tblStyleColBandSize w:val="1"/>
      <w:tblBorders>
        <w:top w:val="single" w:sz="4" w:space="0" w:color="D2A4B7" w:themeColor="accent2" w:themeTint="99"/>
        <w:left w:val="single" w:sz="4" w:space="0" w:color="D2A4B7" w:themeColor="accent2" w:themeTint="99"/>
        <w:bottom w:val="single" w:sz="4" w:space="0" w:color="D2A4B7" w:themeColor="accent2" w:themeTint="99"/>
        <w:right w:val="single" w:sz="4" w:space="0" w:color="D2A4B7" w:themeColor="accent2" w:themeTint="99"/>
        <w:insideH w:val="single" w:sz="4" w:space="0" w:color="D2A4B7" w:themeColor="accent2" w:themeTint="99"/>
        <w:insideV w:val="single" w:sz="4" w:space="0" w:color="D2A4B7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E0E7" w:themeFill="accent2" w:themeFillTint="33"/>
      </w:tcPr>
    </w:tblStylePr>
    <w:tblStylePr w:type="band1Horz">
      <w:tblPr/>
      <w:tcPr>
        <w:shd w:val="clear" w:color="auto" w:fill="F0E0E7" w:themeFill="accent2" w:themeFillTint="33"/>
      </w:tcPr>
    </w:tblStylePr>
    <w:tblStylePr w:type="neCell">
      <w:tblPr/>
      <w:tcPr>
        <w:tcBorders>
          <w:bottom w:val="single" w:sz="4" w:space="0" w:color="D2A4B7" w:themeColor="accent2" w:themeTint="99"/>
        </w:tcBorders>
      </w:tcPr>
    </w:tblStylePr>
    <w:tblStylePr w:type="nwCell">
      <w:tblPr/>
      <w:tcPr>
        <w:tcBorders>
          <w:bottom w:val="single" w:sz="4" w:space="0" w:color="D2A4B7" w:themeColor="accent2" w:themeTint="99"/>
        </w:tcBorders>
      </w:tcPr>
    </w:tblStylePr>
    <w:tblStylePr w:type="seCell">
      <w:tblPr/>
      <w:tcPr>
        <w:tcBorders>
          <w:top w:val="single" w:sz="4" w:space="0" w:color="D2A4B7" w:themeColor="accent2" w:themeTint="99"/>
        </w:tcBorders>
      </w:tcPr>
    </w:tblStylePr>
    <w:tblStylePr w:type="swCell">
      <w:tblPr/>
      <w:tcPr>
        <w:tcBorders>
          <w:top w:val="single" w:sz="4" w:space="0" w:color="D2A4B7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333B97"/>
    <w:rPr>
      <w:color w:val="A01443" w:themeColor="accent3" w:themeShade="BF"/>
    </w:rPr>
    <w:tblPr>
      <w:tblStyleRowBandSize w:val="1"/>
      <w:tblStyleColBandSize w:val="1"/>
      <w:tblBorders>
        <w:top w:val="single" w:sz="4" w:space="0" w:color="ED6F9A" w:themeColor="accent3" w:themeTint="99"/>
        <w:left w:val="single" w:sz="4" w:space="0" w:color="ED6F9A" w:themeColor="accent3" w:themeTint="99"/>
        <w:bottom w:val="single" w:sz="4" w:space="0" w:color="ED6F9A" w:themeColor="accent3" w:themeTint="99"/>
        <w:right w:val="single" w:sz="4" w:space="0" w:color="ED6F9A" w:themeColor="accent3" w:themeTint="99"/>
        <w:insideH w:val="single" w:sz="4" w:space="0" w:color="ED6F9A" w:themeColor="accent3" w:themeTint="99"/>
        <w:insideV w:val="single" w:sz="4" w:space="0" w:color="ED6F9A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9CFDD" w:themeFill="accent3" w:themeFillTint="33"/>
      </w:tcPr>
    </w:tblStylePr>
    <w:tblStylePr w:type="band1Horz">
      <w:tblPr/>
      <w:tcPr>
        <w:shd w:val="clear" w:color="auto" w:fill="F9CFDD" w:themeFill="accent3" w:themeFillTint="33"/>
      </w:tcPr>
    </w:tblStylePr>
    <w:tblStylePr w:type="neCell">
      <w:tblPr/>
      <w:tcPr>
        <w:tcBorders>
          <w:bottom w:val="single" w:sz="4" w:space="0" w:color="ED6F9A" w:themeColor="accent3" w:themeTint="99"/>
        </w:tcBorders>
      </w:tcPr>
    </w:tblStylePr>
    <w:tblStylePr w:type="nwCell">
      <w:tblPr/>
      <w:tcPr>
        <w:tcBorders>
          <w:bottom w:val="single" w:sz="4" w:space="0" w:color="ED6F9A" w:themeColor="accent3" w:themeTint="99"/>
        </w:tcBorders>
      </w:tcPr>
    </w:tblStylePr>
    <w:tblStylePr w:type="seCell">
      <w:tblPr/>
      <w:tcPr>
        <w:tcBorders>
          <w:top w:val="single" w:sz="4" w:space="0" w:color="ED6F9A" w:themeColor="accent3" w:themeTint="99"/>
        </w:tcBorders>
      </w:tcPr>
    </w:tblStylePr>
    <w:tblStylePr w:type="swCell">
      <w:tblPr/>
      <w:tcPr>
        <w:tcBorders>
          <w:top w:val="single" w:sz="4" w:space="0" w:color="ED6F9A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333B97"/>
    <w:rPr>
      <w:color w:val="E75C5A" w:themeColor="accent4" w:themeShade="BF"/>
    </w:rPr>
    <w:tblPr>
      <w:tblStyleRowBandSize w:val="1"/>
      <w:tblStyleColBandSize w:val="1"/>
      <w:tblBorders>
        <w:top w:val="single" w:sz="4" w:space="0" w:color="F9D5D5" w:themeColor="accent4" w:themeTint="99"/>
        <w:left w:val="single" w:sz="4" w:space="0" w:color="F9D5D5" w:themeColor="accent4" w:themeTint="99"/>
        <w:bottom w:val="single" w:sz="4" w:space="0" w:color="F9D5D5" w:themeColor="accent4" w:themeTint="99"/>
        <w:right w:val="single" w:sz="4" w:space="0" w:color="F9D5D5" w:themeColor="accent4" w:themeTint="99"/>
        <w:insideH w:val="single" w:sz="4" w:space="0" w:color="F9D5D5" w:themeColor="accent4" w:themeTint="99"/>
        <w:insideV w:val="single" w:sz="4" w:space="0" w:color="F9D5D5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F1F1" w:themeFill="accent4" w:themeFillTint="33"/>
      </w:tcPr>
    </w:tblStylePr>
    <w:tblStylePr w:type="band1Horz">
      <w:tblPr/>
      <w:tcPr>
        <w:shd w:val="clear" w:color="auto" w:fill="FDF1F1" w:themeFill="accent4" w:themeFillTint="33"/>
      </w:tcPr>
    </w:tblStylePr>
    <w:tblStylePr w:type="neCell">
      <w:tblPr/>
      <w:tcPr>
        <w:tcBorders>
          <w:bottom w:val="single" w:sz="4" w:space="0" w:color="F9D5D5" w:themeColor="accent4" w:themeTint="99"/>
        </w:tcBorders>
      </w:tcPr>
    </w:tblStylePr>
    <w:tblStylePr w:type="nwCell">
      <w:tblPr/>
      <w:tcPr>
        <w:tcBorders>
          <w:bottom w:val="single" w:sz="4" w:space="0" w:color="F9D5D5" w:themeColor="accent4" w:themeTint="99"/>
        </w:tcBorders>
      </w:tcPr>
    </w:tblStylePr>
    <w:tblStylePr w:type="seCell">
      <w:tblPr/>
      <w:tcPr>
        <w:tcBorders>
          <w:top w:val="single" w:sz="4" w:space="0" w:color="F9D5D5" w:themeColor="accent4" w:themeTint="99"/>
        </w:tcBorders>
      </w:tcPr>
    </w:tblStylePr>
    <w:tblStylePr w:type="swCell">
      <w:tblPr/>
      <w:tcPr>
        <w:tcBorders>
          <w:top w:val="single" w:sz="4" w:space="0" w:color="F9D5D5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333B97"/>
    <w:rPr>
      <w:color w:val="C39A79" w:themeColor="accent5" w:themeShade="BF"/>
    </w:rPr>
    <w:tblPr>
      <w:tblStyleRowBandSize w:val="1"/>
      <w:tblStyleColBandSize w:val="1"/>
      <w:tblBorders>
        <w:top w:val="single" w:sz="4" w:space="0" w:color="EEE3DA" w:themeColor="accent5" w:themeTint="99"/>
        <w:left w:val="single" w:sz="4" w:space="0" w:color="EEE3DA" w:themeColor="accent5" w:themeTint="99"/>
        <w:bottom w:val="single" w:sz="4" w:space="0" w:color="EEE3DA" w:themeColor="accent5" w:themeTint="99"/>
        <w:right w:val="single" w:sz="4" w:space="0" w:color="EEE3DA" w:themeColor="accent5" w:themeTint="99"/>
        <w:insideH w:val="single" w:sz="4" w:space="0" w:color="EEE3DA" w:themeColor="accent5" w:themeTint="99"/>
        <w:insideV w:val="single" w:sz="4" w:space="0" w:color="EEE3DA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9F5F2" w:themeFill="accent5" w:themeFillTint="33"/>
      </w:tcPr>
    </w:tblStylePr>
    <w:tblStylePr w:type="band1Horz">
      <w:tblPr/>
      <w:tcPr>
        <w:shd w:val="clear" w:color="auto" w:fill="F9F5F2" w:themeFill="accent5" w:themeFillTint="33"/>
      </w:tcPr>
    </w:tblStylePr>
    <w:tblStylePr w:type="neCell">
      <w:tblPr/>
      <w:tcPr>
        <w:tcBorders>
          <w:bottom w:val="single" w:sz="4" w:space="0" w:color="EEE3DA" w:themeColor="accent5" w:themeTint="99"/>
        </w:tcBorders>
      </w:tcPr>
    </w:tblStylePr>
    <w:tblStylePr w:type="nwCell">
      <w:tblPr/>
      <w:tcPr>
        <w:tcBorders>
          <w:bottom w:val="single" w:sz="4" w:space="0" w:color="EEE3DA" w:themeColor="accent5" w:themeTint="99"/>
        </w:tcBorders>
      </w:tcPr>
    </w:tblStylePr>
    <w:tblStylePr w:type="seCell">
      <w:tblPr/>
      <w:tcPr>
        <w:tcBorders>
          <w:top w:val="single" w:sz="4" w:space="0" w:color="EEE3DA" w:themeColor="accent5" w:themeTint="99"/>
        </w:tcBorders>
      </w:tcPr>
    </w:tblStylePr>
    <w:tblStylePr w:type="swCell">
      <w:tblPr/>
      <w:tcPr>
        <w:tcBorders>
          <w:top w:val="single" w:sz="4" w:space="0" w:color="EEE3DA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333B97"/>
    <w:rPr>
      <w:color w:val="C45809" w:themeColor="accent6" w:themeShade="BF"/>
    </w:rPr>
    <w:tblPr>
      <w:tblStyleRowBandSize w:val="1"/>
      <w:tblStyleColBandSize w:val="1"/>
      <w:tblBorders>
        <w:top w:val="single" w:sz="4" w:space="0" w:color="F8AE78" w:themeColor="accent6" w:themeTint="99"/>
        <w:left w:val="single" w:sz="4" w:space="0" w:color="F8AE78" w:themeColor="accent6" w:themeTint="99"/>
        <w:bottom w:val="single" w:sz="4" w:space="0" w:color="F8AE78" w:themeColor="accent6" w:themeTint="99"/>
        <w:right w:val="single" w:sz="4" w:space="0" w:color="F8AE78" w:themeColor="accent6" w:themeTint="99"/>
        <w:insideH w:val="single" w:sz="4" w:space="0" w:color="F8AE78" w:themeColor="accent6" w:themeTint="99"/>
        <w:insideV w:val="single" w:sz="4" w:space="0" w:color="F8AE78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E4D2" w:themeFill="accent6" w:themeFillTint="33"/>
      </w:tcPr>
    </w:tblStylePr>
    <w:tblStylePr w:type="band1Horz">
      <w:tblPr/>
      <w:tcPr>
        <w:shd w:val="clear" w:color="auto" w:fill="FCE4D2" w:themeFill="accent6" w:themeFillTint="33"/>
      </w:tcPr>
    </w:tblStylePr>
    <w:tblStylePr w:type="neCell">
      <w:tblPr/>
      <w:tcPr>
        <w:tcBorders>
          <w:bottom w:val="single" w:sz="4" w:space="0" w:color="F8AE78" w:themeColor="accent6" w:themeTint="99"/>
        </w:tcBorders>
      </w:tcPr>
    </w:tblStylePr>
    <w:tblStylePr w:type="nwCell">
      <w:tblPr/>
      <w:tcPr>
        <w:tcBorders>
          <w:bottom w:val="single" w:sz="4" w:space="0" w:color="F8AE78" w:themeColor="accent6" w:themeTint="99"/>
        </w:tcBorders>
      </w:tcPr>
    </w:tblStylePr>
    <w:tblStylePr w:type="seCell">
      <w:tblPr/>
      <w:tcPr>
        <w:tcBorders>
          <w:top w:val="single" w:sz="4" w:space="0" w:color="F8AE78" w:themeColor="accent6" w:themeTint="99"/>
        </w:tcBorders>
      </w:tcPr>
    </w:tblStylePr>
    <w:tblStylePr w:type="swCell">
      <w:tblPr/>
      <w:tcPr>
        <w:tcBorders>
          <w:top w:val="single" w:sz="4" w:space="0" w:color="F8AE78" w:themeColor="accent6" w:themeTint="99"/>
        </w:tcBorders>
      </w:tcPr>
    </w:tblStylePr>
  </w:style>
  <w:style w:type="paragraph" w:styleId="Header">
    <w:name w:val="header"/>
    <w:basedOn w:val="Normal"/>
    <w:link w:val="HeaderChar"/>
    <w:uiPriority w:val="99"/>
    <w:semiHidden/>
    <w:rsid w:val="006C6684"/>
    <w:rPr>
      <w:sz w:val="16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720B45"/>
    <w:rPr>
      <w:sz w:val="16"/>
    </w:rPr>
  </w:style>
  <w:style w:type="character" w:customStyle="1" w:styleId="Heading1Char">
    <w:name w:val="Heading 1 Char"/>
    <w:basedOn w:val="DefaultParagraphFont"/>
    <w:link w:val="Heading1"/>
    <w:uiPriority w:val="9"/>
    <w:semiHidden/>
    <w:rsid w:val="00720B45"/>
    <w:rPr>
      <w:rFonts w:asciiTheme="majorHAnsi" w:eastAsiaTheme="majorEastAsia" w:hAnsiTheme="majorHAnsi" w:cstheme="majorBidi"/>
      <w:color w:val="571E5C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0B45"/>
    <w:rPr>
      <w:rFonts w:asciiTheme="majorHAnsi" w:eastAsiaTheme="majorEastAsia" w:hAnsiTheme="majorHAnsi" w:cstheme="majorBidi"/>
      <w:color w:val="571E5C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3B97"/>
    <w:rPr>
      <w:rFonts w:asciiTheme="majorHAnsi" w:eastAsiaTheme="majorEastAsia" w:hAnsiTheme="majorHAnsi" w:cstheme="majorBidi"/>
      <w:color w:val="3A143D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3B97"/>
    <w:rPr>
      <w:rFonts w:asciiTheme="majorHAnsi" w:eastAsiaTheme="majorEastAsia" w:hAnsiTheme="majorHAnsi" w:cstheme="majorBidi"/>
      <w:i/>
      <w:iCs/>
      <w:color w:val="571E5C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3B97"/>
    <w:rPr>
      <w:rFonts w:asciiTheme="majorHAnsi" w:eastAsiaTheme="majorEastAsia" w:hAnsiTheme="majorHAnsi" w:cstheme="majorBidi"/>
      <w:color w:val="571E5C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3B97"/>
    <w:rPr>
      <w:rFonts w:asciiTheme="majorHAnsi" w:eastAsiaTheme="majorEastAsia" w:hAnsiTheme="majorHAnsi" w:cstheme="majorBidi"/>
      <w:color w:val="3A143D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3B97"/>
    <w:rPr>
      <w:rFonts w:asciiTheme="majorHAnsi" w:eastAsiaTheme="majorEastAsia" w:hAnsiTheme="majorHAnsi" w:cstheme="majorBidi"/>
      <w:i/>
      <w:iCs/>
      <w:color w:val="3A143D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3B97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3B97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333B97"/>
  </w:style>
  <w:style w:type="paragraph" w:styleId="HTMLAddress">
    <w:name w:val="HTML Address"/>
    <w:basedOn w:val="Normal"/>
    <w:link w:val="HTMLAddressChar"/>
    <w:uiPriority w:val="99"/>
    <w:semiHidden/>
    <w:unhideWhenUsed/>
    <w:rsid w:val="00333B97"/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333B97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333B97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333B97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333B97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333B97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33B97"/>
    <w:rPr>
      <w:rFonts w:ascii="Consolas" w:hAnsi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33B97"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333B97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333B97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333B97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6E0AA0"/>
    <w:rPr>
      <w:color w:val="BC1D1B" w:themeColor="accent4" w:themeShade="80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333B97"/>
    <w:pPr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333B97"/>
    <w:pPr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333B97"/>
    <w:pPr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333B97"/>
    <w:pPr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333B97"/>
    <w:pPr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333B97"/>
    <w:pPr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333B97"/>
    <w:pPr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333B97"/>
    <w:pPr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333B97"/>
    <w:pPr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333B97"/>
    <w:rPr>
      <w:rFonts w:asciiTheme="majorHAnsi" w:eastAsiaTheme="majorEastAsia" w:hAnsiTheme="majorHAnsi" w:cstheme="majorBidi"/>
      <w:b/>
      <w:bCs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333B97"/>
    <w:rPr>
      <w:i/>
      <w:iCs/>
      <w:color w:val="75287C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333B97"/>
    <w:pPr>
      <w:pBdr>
        <w:top w:val="single" w:sz="4" w:space="10" w:color="75287C" w:themeColor="accent1"/>
        <w:bottom w:val="single" w:sz="4" w:space="10" w:color="75287C" w:themeColor="accent1"/>
      </w:pBdr>
      <w:spacing w:before="360" w:after="360"/>
      <w:ind w:left="864" w:right="864"/>
    </w:pPr>
    <w:rPr>
      <w:i/>
      <w:iCs/>
      <w:color w:val="75287C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333B97"/>
    <w:rPr>
      <w:i/>
      <w:iCs/>
      <w:color w:val="75287C" w:themeColor="accent1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333B97"/>
    <w:rPr>
      <w:b/>
      <w:bCs/>
      <w:smallCaps/>
      <w:color w:val="75287C" w:themeColor="accent1"/>
      <w:spacing w:val="5"/>
    </w:rPr>
  </w:style>
  <w:style w:type="table" w:styleId="LightGrid">
    <w:name w:val="Light Grid"/>
    <w:basedOn w:val="TableNormal"/>
    <w:uiPriority w:val="62"/>
    <w:semiHidden/>
    <w:unhideWhenUsed/>
    <w:rsid w:val="00333B97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333B97"/>
    <w:tblPr>
      <w:tblStyleRowBandSize w:val="1"/>
      <w:tblStyleColBandSize w:val="1"/>
      <w:tblBorders>
        <w:top w:val="single" w:sz="8" w:space="0" w:color="75287C" w:themeColor="accent1"/>
        <w:left w:val="single" w:sz="8" w:space="0" w:color="75287C" w:themeColor="accent1"/>
        <w:bottom w:val="single" w:sz="8" w:space="0" w:color="75287C" w:themeColor="accent1"/>
        <w:right w:val="single" w:sz="8" w:space="0" w:color="75287C" w:themeColor="accent1"/>
        <w:insideH w:val="single" w:sz="8" w:space="0" w:color="75287C" w:themeColor="accent1"/>
        <w:insideV w:val="single" w:sz="8" w:space="0" w:color="75287C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5287C" w:themeColor="accent1"/>
          <w:left w:val="single" w:sz="8" w:space="0" w:color="75287C" w:themeColor="accent1"/>
          <w:bottom w:val="single" w:sz="18" w:space="0" w:color="75287C" w:themeColor="accent1"/>
          <w:right w:val="single" w:sz="8" w:space="0" w:color="75287C" w:themeColor="accent1"/>
          <w:insideH w:val="nil"/>
          <w:insideV w:val="single" w:sz="8" w:space="0" w:color="75287C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5287C" w:themeColor="accent1"/>
          <w:left w:val="single" w:sz="8" w:space="0" w:color="75287C" w:themeColor="accent1"/>
          <w:bottom w:val="single" w:sz="8" w:space="0" w:color="75287C" w:themeColor="accent1"/>
          <w:right w:val="single" w:sz="8" w:space="0" w:color="75287C" w:themeColor="accent1"/>
          <w:insideH w:val="nil"/>
          <w:insideV w:val="single" w:sz="8" w:space="0" w:color="75287C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5287C" w:themeColor="accent1"/>
          <w:left w:val="single" w:sz="8" w:space="0" w:color="75287C" w:themeColor="accent1"/>
          <w:bottom w:val="single" w:sz="8" w:space="0" w:color="75287C" w:themeColor="accent1"/>
          <w:right w:val="single" w:sz="8" w:space="0" w:color="75287C" w:themeColor="accent1"/>
        </w:tcBorders>
      </w:tcPr>
    </w:tblStylePr>
    <w:tblStylePr w:type="band1Vert">
      <w:tblPr/>
      <w:tcPr>
        <w:tcBorders>
          <w:top w:val="single" w:sz="8" w:space="0" w:color="75287C" w:themeColor="accent1"/>
          <w:left w:val="single" w:sz="8" w:space="0" w:color="75287C" w:themeColor="accent1"/>
          <w:bottom w:val="single" w:sz="8" w:space="0" w:color="75287C" w:themeColor="accent1"/>
          <w:right w:val="single" w:sz="8" w:space="0" w:color="75287C" w:themeColor="accent1"/>
        </w:tcBorders>
        <w:shd w:val="clear" w:color="auto" w:fill="E6BEEA" w:themeFill="accent1" w:themeFillTint="3F"/>
      </w:tcPr>
    </w:tblStylePr>
    <w:tblStylePr w:type="band1Horz">
      <w:tblPr/>
      <w:tcPr>
        <w:tcBorders>
          <w:top w:val="single" w:sz="8" w:space="0" w:color="75287C" w:themeColor="accent1"/>
          <w:left w:val="single" w:sz="8" w:space="0" w:color="75287C" w:themeColor="accent1"/>
          <w:bottom w:val="single" w:sz="8" w:space="0" w:color="75287C" w:themeColor="accent1"/>
          <w:right w:val="single" w:sz="8" w:space="0" w:color="75287C" w:themeColor="accent1"/>
          <w:insideV w:val="single" w:sz="8" w:space="0" w:color="75287C" w:themeColor="accent1"/>
        </w:tcBorders>
        <w:shd w:val="clear" w:color="auto" w:fill="E6BEEA" w:themeFill="accent1" w:themeFillTint="3F"/>
      </w:tcPr>
    </w:tblStylePr>
    <w:tblStylePr w:type="band2Horz">
      <w:tblPr/>
      <w:tcPr>
        <w:tcBorders>
          <w:top w:val="single" w:sz="8" w:space="0" w:color="75287C" w:themeColor="accent1"/>
          <w:left w:val="single" w:sz="8" w:space="0" w:color="75287C" w:themeColor="accent1"/>
          <w:bottom w:val="single" w:sz="8" w:space="0" w:color="75287C" w:themeColor="accent1"/>
          <w:right w:val="single" w:sz="8" w:space="0" w:color="75287C" w:themeColor="accent1"/>
          <w:insideV w:val="single" w:sz="8" w:space="0" w:color="75287C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333B97"/>
    <w:tblPr>
      <w:tblStyleRowBandSize w:val="1"/>
      <w:tblStyleColBandSize w:val="1"/>
      <w:tblBorders>
        <w:top w:val="single" w:sz="8" w:space="0" w:color="B46888" w:themeColor="accent2"/>
        <w:left w:val="single" w:sz="8" w:space="0" w:color="B46888" w:themeColor="accent2"/>
        <w:bottom w:val="single" w:sz="8" w:space="0" w:color="B46888" w:themeColor="accent2"/>
        <w:right w:val="single" w:sz="8" w:space="0" w:color="B46888" w:themeColor="accent2"/>
        <w:insideH w:val="single" w:sz="8" w:space="0" w:color="B46888" w:themeColor="accent2"/>
        <w:insideV w:val="single" w:sz="8" w:space="0" w:color="B46888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6888" w:themeColor="accent2"/>
          <w:left w:val="single" w:sz="8" w:space="0" w:color="B46888" w:themeColor="accent2"/>
          <w:bottom w:val="single" w:sz="18" w:space="0" w:color="B46888" w:themeColor="accent2"/>
          <w:right w:val="single" w:sz="8" w:space="0" w:color="B46888" w:themeColor="accent2"/>
          <w:insideH w:val="nil"/>
          <w:insideV w:val="single" w:sz="8" w:space="0" w:color="B46888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46888" w:themeColor="accent2"/>
          <w:left w:val="single" w:sz="8" w:space="0" w:color="B46888" w:themeColor="accent2"/>
          <w:bottom w:val="single" w:sz="8" w:space="0" w:color="B46888" w:themeColor="accent2"/>
          <w:right w:val="single" w:sz="8" w:space="0" w:color="B46888" w:themeColor="accent2"/>
          <w:insideH w:val="nil"/>
          <w:insideV w:val="single" w:sz="8" w:space="0" w:color="B46888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6888" w:themeColor="accent2"/>
          <w:left w:val="single" w:sz="8" w:space="0" w:color="B46888" w:themeColor="accent2"/>
          <w:bottom w:val="single" w:sz="8" w:space="0" w:color="B46888" w:themeColor="accent2"/>
          <w:right w:val="single" w:sz="8" w:space="0" w:color="B46888" w:themeColor="accent2"/>
        </w:tcBorders>
      </w:tcPr>
    </w:tblStylePr>
    <w:tblStylePr w:type="band1Vert">
      <w:tblPr/>
      <w:tcPr>
        <w:tcBorders>
          <w:top w:val="single" w:sz="8" w:space="0" w:color="B46888" w:themeColor="accent2"/>
          <w:left w:val="single" w:sz="8" w:space="0" w:color="B46888" w:themeColor="accent2"/>
          <w:bottom w:val="single" w:sz="8" w:space="0" w:color="B46888" w:themeColor="accent2"/>
          <w:right w:val="single" w:sz="8" w:space="0" w:color="B46888" w:themeColor="accent2"/>
        </w:tcBorders>
        <w:shd w:val="clear" w:color="auto" w:fill="ECD9E1" w:themeFill="accent2" w:themeFillTint="3F"/>
      </w:tcPr>
    </w:tblStylePr>
    <w:tblStylePr w:type="band1Horz">
      <w:tblPr/>
      <w:tcPr>
        <w:tcBorders>
          <w:top w:val="single" w:sz="8" w:space="0" w:color="B46888" w:themeColor="accent2"/>
          <w:left w:val="single" w:sz="8" w:space="0" w:color="B46888" w:themeColor="accent2"/>
          <w:bottom w:val="single" w:sz="8" w:space="0" w:color="B46888" w:themeColor="accent2"/>
          <w:right w:val="single" w:sz="8" w:space="0" w:color="B46888" w:themeColor="accent2"/>
          <w:insideV w:val="single" w:sz="8" w:space="0" w:color="B46888" w:themeColor="accent2"/>
        </w:tcBorders>
        <w:shd w:val="clear" w:color="auto" w:fill="ECD9E1" w:themeFill="accent2" w:themeFillTint="3F"/>
      </w:tcPr>
    </w:tblStylePr>
    <w:tblStylePr w:type="band2Horz">
      <w:tblPr/>
      <w:tcPr>
        <w:tcBorders>
          <w:top w:val="single" w:sz="8" w:space="0" w:color="B46888" w:themeColor="accent2"/>
          <w:left w:val="single" w:sz="8" w:space="0" w:color="B46888" w:themeColor="accent2"/>
          <w:bottom w:val="single" w:sz="8" w:space="0" w:color="B46888" w:themeColor="accent2"/>
          <w:right w:val="single" w:sz="8" w:space="0" w:color="B46888" w:themeColor="accent2"/>
          <w:insideV w:val="single" w:sz="8" w:space="0" w:color="B46888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333B97"/>
    <w:tblPr>
      <w:tblStyleRowBandSize w:val="1"/>
      <w:tblStyleColBandSize w:val="1"/>
      <w:tblBorders>
        <w:top w:val="single" w:sz="8" w:space="0" w:color="D61B5B" w:themeColor="accent3"/>
        <w:left w:val="single" w:sz="8" w:space="0" w:color="D61B5B" w:themeColor="accent3"/>
        <w:bottom w:val="single" w:sz="8" w:space="0" w:color="D61B5B" w:themeColor="accent3"/>
        <w:right w:val="single" w:sz="8" w:space="0" w:color="D61B5B" w:themeColor="accent3"/>
        <w:insideH w:val="single" w:sz="8" w:space="0" w:color="D61B5B" w:themeColor="accent3"/>
        <w:insideV w:val="single" w:sz="8" w:space="0" w:color="D61B5B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61B5B" w:themeColor="accent3"/>
          <w:left w:val="single" w:sz="8" w:space="0" w:color="D61B5B" w:themeColor="accent3"/>
          <w:bottom w:val="single" w:sz="18" w:space="0" w:color="D61B5B" w:themeColor="accent3"/>
          <w:right w:val="single" w:sz="8" w:space="0" w:color="D61B5B" w:themeColor="accent3"/>
          <w:insideH w:val="nil"/>
          <w:insideV w:val="single" w:sz="8" w:space="0" w:color="D61B5B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61B5B" w:themeColor="accent3"/>
          <w:left w:val="single" w:sz="8" w:space="0" w:color="D61B5B" w:themeColor="accent3"/>
          <w:bottom w:val="single" w:sz="8" w:space="0" w:color="D61B5B" w:themeColor="accent3"/>
          <w:right w:val="single" w:sz="8" w:space="0" w:color="D61B5B" w:themeColor="accent3"/>
          <w:insideH w:val="nil"/>
          <w:insideV w:val="single" w:sz="8" w:space="0" w:color="D61B5B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61B5B" w:themeColor="accent3"/>
          <w:left w:val="single" w:sz="8" w:space="0" w:color="D61B5B" w:themeColor="accent3"/>
          <w:bottom w:val="single" w:sz="8" w:space="0" w:color="D61B5B" w:themeColor="accent3"/>
          <w:right w:val="single" w:sz="8" w:space="0" w:color="D61B5B" w:themeColor="accent3"/>
        </w:tcBorders>
      </w:tcPr>
    </w:tblStylePr>
    <w:tblStylePr w:type="band1Vert">
      <w:tblPr/>
      <w:tcPr>
        <w:tcBorders>
          <w:top w:val="single" w:sz="8" w:space="0" w:color="D61B5B" w:themeColor="accent3"/>
          <w:left w:val="single" w:sz="8" w:space="0" w:color="D61B5B" w:themeColor="accent3"/>
          <w:bottom w:val="single" w:sz="8" w:space="0" w:color="D61B5B" w:themeColor="accent3"/>
          <w:right w:val="single" w:sz="8" w:space="0" w:color="D61B5B" w:themeColor="accent3"/>
        </w:tcBorders>
        <w:shd w:val="clear" w:color="auto" w:fill="F7C3D5" w:themeFill="accent3" w:themeFillTint="3F"/>
      </w:tcPr>
    </w:tblStylePr>
    <w:tblStylePr w:type="band1Horz">
      <w:tblPr/>
      <w:tcPr>
        <w:tcBorders>
          <w:top w:val="single" w:sz="8" w:space="0" w:color="D61B5B" w:themeColor="accent3"/>
          <w:left w:val="single" w:sz="8" w:space="0" w:color="D61B5B" w:themeColor="accent3"/>
          <w:bottom w:val="single" w:sz="8" w:space="0" w:color="D61B5B" w:themeColor="accent3"/>
          <w:right w:val="single" w:sz="8" w:space="0" w:color="D61B5B" w:themeColor="accent3"/>
          <w:insideV w:val="single" w:sz="8" w:space="0" w:color="D61B5B" w:themeColor="accent3"/>
        </w:tcBorders>
        <w:shd w:val="clear" w:color="auto" w:fill="F7C3D5" w:themeFill="accent3" w:themeFillTint="3F"/>
      </w:tcPr>
    </w:tblStylePr>
    <w:tblStylePr w:type="band2Horz">
      <w:tblPr/>
      <w:tcPr>
        <w:tcBorders>
          <w:top w:val="single" w:sz="8" w:space="0" w:color="D61B5B" w:themeColor="accent3"/>
          <w:left w:val="single" w:sz="8" w:space="0" w:color="D61B5B" w:themeColor="accent3"/>
          <w:bottom w:val="single" w:sz="8" w:space="0" w:color="D61B5B" w:themeColor="accent3"/>
          <w:right w:val="single" w:sz="8" w:space="0" w:color="D61B5B" w:themeColor="accent3"/>
          <w:insideV w:val="single" w:sz="8" w:space="0" w:color="D61B5B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333B97"/>
    <w:tblPr>
      <w:tblStyleRowBandSize w:val="1"/>
      <w:tblStyleColBandSize w:val="1"/>
      <w:tblBorders>
        <w:top w:val="single" w:sz="8" w:space="0" w:color="F5BAB9" w:themeColor="accent4"/>
        <w:left w:val="single" w:sz="8" w:space="0" w:color="F5BAB9" w:themeColor="accent4"/>
        <w:bottom w:val="single" w:sz="8" w:space="0" w:color="F5BAB9" w:themeColor="accent4"/>
        <w:right w:val="single" w:sz="8" w:space="0" w:color="F5BAB9" w:themeColor="accent4"/>
        <w:insideH w:val="single" w:sz="8" w:space="0" w:color="F5BAB9" w:themeColor="accent4"/>
        <w:insideV w:val="single" w:sz="8" w:space="0" w:color="F5BAB9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5BAB9" w:themeColor="accent4"/>
          <w:left w:val="single" w:sz="8" w:space="0" w:color="F5BAB9" w:themeColor="accent4"/>
          <w:bottom w:val="single" w:sz="18" w:space="0" w:color="F5BAB9" w:themeColor="accent4"/>
          <w:right w:val="single" w:sz="8" w:space="0" w:color="F5BAB9" w:themeColor="accent4"/>
          <w:insideH w:val="nil"/>
          <w:insideV w:val="single" w:sz="8" w:space="0" w:color="F5BAB9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5BAB9" w:themeColor="accent4"/>
          <w:left w:val="single" w:sz="8" w:space="0" w:color="F5BAB9" w:themeColor="accent4"/>
          <w:bottom w:val="single" w:sz="8" w:space="0" w:color="F5BAB9" w:themeColor="accent4"/>
          <w:right w:val="single" w:sz="8" w:space="0" w:color="F5BAB9" w:themeColor="accent4"/>
          <w:insideH w:val="nil"/>
          <w:insideV w:val="single" w:sz="8" w:space="0" w:color="F5BAB9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5BAB9" w:themeColor="accent4"/>
          <w:left w:val="single" w:sz="8" w:space="0" w:color="F5BAB9" w:themeColor="accent4"/>
          <w:bottom w:val="single" w:sz="8" w:space="0" w:color="F5BAB9" w:themeColor="accent4"/>
          <w:right w:val="single" w:sz="8" w:space="0" w:color="F5BAB9" w:themeColor="accent4"/>
        </w:tcBorders>
      </w:tcPr>
    </w:tblStylePr>
    <w:tblStylePr w:type="band1Vert">
      <w:tblPr/>
      <w:tcPr>
        <w:tcBorders>
          <w:top w:val="single" w:sz="8" w:space="0" w:color="F5BAB9" w:themeColor="accent4"/>
          <w:left w:val="single" w:sz="8" w:space="0" w:color="F5BAB9" w:themeColor="accent4"/>
          <w:bottom w:val="single" w:sz="8" w:space="0" w:color="F5BAB9" w:themeColor="accent4"/>
          <w:right w:val="single" w:sz="8" w:space="0" w:color="F5BAB9" w:themeColor="accent4"/>
        </w:tcBorders>
        <w:shd w:val="clear" w:color="auto" w:fill="FCEDED" w:themeFill="accent4" w:themeFillTint="3F"/>
      </w:tcPr>
    </w:tblStylePr>
    <w:tblStylePr w:type="band1Horz">
      <w:tblPr/>
      <w:tcPr>
        <w:tcBorders>
          <w:top w:val="single" w:sz="8" w:space="0" w:color="F5BAB9" w:themeColor="accent4"/>
          <w:left w:val="single" w:sz="8" w:space="0" w:color="F5BAB9" w:themeColor="accent4"/>
          <w:bottom w:val="single" w:sz="8" w:space="0" w:color="F5BAB9" w:themeColor="accent4"/>
          <w:right w:val="single" w:sz="8" w:space="0" w:color="F5BAB9" w:themeColor="accent4"/>
          <w:insideV w:val="single" w:sz="8" w:space="0" w:color="F5BAB9" w:themeColor="accent4"/>
        </w:tcBorders>
        <w:shd w:val="clear" w:color="auto" w:fill="FCEDED" w:themeFill="accent4" w:themeFillTint="3F"/>
      </w:tcPr>
    </w:tblStylePr>
    <w:tblStylePr w:type="band2Horz">
      <w:tblPr/>
      <w:tcPr>
        <w:tcBorders>
          <w:top w:val="single" w:sz="8" w:space="0" w:color="F5BAB9" w:themeColor="accent4"/>
          <w:left w:val="single" w:sz="8" w:space="0" w:color="F5BAB9" w:themeColor="accent4"/>
          <w:bottom w:val="single" w:sz="8" w:space="0" w:color="F5BAB9" w:themeColor="accent4"/>
          <w:right w:val="single" w:sz="8" w:space="0" w:color="F5BAB9" w:themeColor="accent4"/>
          <w:insideV w:val="single" w:sz="8" w:space="0" w:color="F5BAB9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333B97"/>
    <w:tblPr>
      <w:tblStyleRowBandSize w:val="1"/>
      <w:tblStyleColBandSize w:val="1"/>
      <w:tblBorders>
        <w:top w:val="single" w:sz="8" w:space="0" w:color="E4D2C3" w:themeColor="accent5"/>
        <w:left w:val="single" w:sz="8" w:space="0" w:color="E4D2C3" w:themeColor="accent5"/>
        <w:bottom w:val="single" w:sz="8" w:space="0" w:color="E4D2C3" w:themeColor="accent5"/>
        <w:right w:val="single" w:sz="8" w:space="0" w:color="E4D2C3" w:themeColor="accent5"/>
        <w:insideH w:val="single" w:sz="8" w:space="0" w:color="E4D2C3" w:themeColor="accent5"/>
        <w:insideV w:val="single" w:sz="8" w:space="0" w:color="E4D2C3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4D2C3" w:themeColor="accent5"/>
          <w:left w:val="single" w:sz="8" w:space="0" w:color="E4D2C3" w:themeColor="accent5"/>
          <w:bottom w:val="single" w:sz="18" w:space="0" w:color="E4D2C3" w:themeColor="accent5"/>
          <w:right w:val="single" w:sz="8" w:space="0" w:color="E4D2C3" w:themeColor="accent5"/>
          <w:insideH w:val="nil"/>
          <w:insideV w:val="single" w:sz="8" w:space="0" w:color="E4D2C3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4D2C3" w:themeColor="accent5"/>
          <w:left w:val="single" w:sz="8" w:space="0" w:color="E4D2C3" w:themeColor="accent5"/>
          <w:bottom w:val="single" w:sz="8" w:space="0" w:color="E4D2C3" w:themeColor="accent5"/>
          <w:right w:val="single" w:sz="8" w:space="0" w:color="E4D2C3" w:themeColor="accent5"/>
          <w:insideH w:val="nil"/>
          <w:insideV w:val="single" w:sz="8" w:space="0" w:color="E4D2C3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4D2C3" w:themeColor="accent5"/>
          <w:left w:val="single" w:sz="8" w:space="0" w:color="E4D2C3" w:themeColor="accent5"/>
          <w:bottom w:val="single" w:sz="8" w:space="0" w:color="E4D2C3" w:themeColor="accent5"/>
          <w:right w:val="single" w:sz="8" w:space="0" w:color="E4D2C3" w:themeColor="accent5"/>
        </w:tcBorders>
      </w:tcPr>
    </w:tblStylePr>
    <w:tblStylePr w:type="band1Vert">
      <w:tblPr/>
      <w:tcPr>
        <w:tcBorders>
          <w:top w:val="single" w:sz="8" w:space="0" w:color="E4D2C3" w:themeColor="accent5"/>
          <w:left w:val="single" w:sz="8" w:space="0" w:color="E4D2C3" w:themeColor="accent5"/>
          <w:bottom w:val="single" w:sz="8" w:space="0" w:color="E4D2C3" w:themeColor="accent5"/>
          <w:right w:val="single" w:sz="8" w:space="0" w:color="E4D2C3" w:themeColor="accent5"/>
        </w:tcBorders>
        <w:shd w:val="clear" w:color="auto" w:fill="F8F3F0" w:themeFill="accent5" w:themeFillTint="3F"/>
      </w:tcPr>
    </w:tblStylePr>
    <w:tblStylePr w:type="band1Horz">
      <w:tblPr/>
      <w:tcPr>
        <w:tcBorders>
          <w:top w:val="single" w:sz="8" w:space="0" w:color="E4D2C3" w:themeColor="accent5"/>
          <w:left w:val="single" w:sz="8" w:space="0" w:color="E4D2C3" w:themeColor="accent5"/>
          <w:bottom w:val="single" w:sz="8" w:space="0" w:color="E4D2C3" w:themeColor="accent5"/>
          <w:right w:val="single" w:sz="8" w:space="0" w:color="E4D2C3" w:themeColor="accent5"/>
          <w:insideV w:val="single" w:sz="8" w:space="0" w:color="E4D2C3" w:themeColor="accent5"/>
        </w:tcBorders>
        <w:shd w:val="clear" w:color="auto" w:fill="F8F3F0" w:themeFill="accent5" w:themeFillTint="3F"/>
      </w:tcPr>
    </w:tblStylePr>
    <w:tblStylePr w:type="band2Horz">
      <w:tblPr/>
      <w:tcPr>
        <w:tcBorders>
          <w:top w:val="single" w:sz="8" w:space="0" w:color="E4D2C3" w:themeColor="accent5"/>
          <w:left w:val="single" w:sz="8" w:space="0" w:color="E4D2C3" w:themeColor="accent5"/>
          <w:bottom w:val="single" w:sz="8" w:space="0" w:color="E4D2C3" w:themeColor="accent5"/>
          <w:right w:val="single" w:sz="8" w:space="0" w:color="E4D2C3" w:themeColor="accent5"/>
          <w:insideV w:val="single" w:sz="8" w:space="0" w:color="E4D2C3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333B97"/>
    <w:tblPr>
      <w:tblStyleRowBandSize w:val="1"/>
      <w:tblStyleColBandSize w:val="1"/>
      <w:tblBorders>
        <w:top w:val="single" w:sz="8" w:space="0" w:color="F47920" w:themeColor="accent6"/>
        <w:left w:val="single" w:sz="8" w:space="0" w:color="F47920" w:themeColor="accent6"/>
        <w:bottom w:val="single" w:sz="8" w:space="0" w:color="F47920" w:themeColor="accent6"/>
        <w:right w:val="single" w:sz="8" w:space="0" w:color="F47920" w:themeColor="accent6"/>
        <w:insideH w:val="single" w:sz="8" w:space="0" w:color="F47920" w:themeColor="accent6"/>
        <w:insideV w:val="single" w:sz="8" w:space="0" w:color="F47920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47920" w:themeColor="accent6"/>
          <w:left w:val="single" w:sz="8" w:space="0" w:color="F47920" w:themeColor="accent6"/>
          <w:bottom w:val="single" w:sz="18" w:space="0" w:color="F47920" w:themeColor="accent6"/>
          <w:right w:val="single" w:sz="8" w:space="0" w:color="F47920" w:themeColor="accent6"/>
          <w:insideH w:val="nil"/>
          <w:insideV w:val="single" w:sz="8" w:space="0" w:color="F47920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47920" w:themeColor="accent6"/>
          <w:left w:val="single" w:sz="8" w:space="0" w:color="F47920" w:themeColor="accent6"/>
          <w:bottom w:val="single" w:sz="8" w:space="0" w:color="F47920" w:themeColor="accent6"/>
          <w:right w:val="single" w:sz="8" w:space="0" w:color="F47920" w:themeColor="accent6"/>
          <w:insideH w:val="nil"/>
          <w:insideV w:val="single" w:sz="8" w:space="0" w:color="F47920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47920" w:themeColor="accent6"/>
          <w:left w:val="single" w:sz="8" w:space="0" w:color="F47920" w:themeColor="accent6"/>
          <w:bottom w:val="single" w:sz="8" w:space="0" w:color="F47920" w:themeColor="accent6"/>
          <w:right w:val="single" w:sz="8" w:space="0" w:color="F47920" w:themeColor="accent6"/>
        </w:tcBorders>
      </w:tcPr>
    </w:tblStylePr>
    <w:tblStylePr w:type="band1Vert">
      <w:tblPr/>
      <w:tcPr>
        <w:tcBorders>
          <w:top w:val="single" w:sz="8" w:space="0" w:color="F47920" w:themeColor="accent6"/>
          <w:left w:val="single" w:sz="8" w:space="0" w:color="F47920" w:themeColor="accent6"/>
          <w:bottom w:val="single" w:sz="8" w:space="0" w:color="F47920" w:themeColor="accent6"/>
          <w:right w:val="single" w:sz="8" w:space="0" w:color="F47920" w:themeColor="accent6"/>
        </w:tcBorders>
        <w:shd w:val="clear" w:color="auto" w:fill="FCDDC7" w:themeFill="accent6" w:themeFillTint="3F"/>
      </w:tcPr>
    </w:tblStylePr>
    <w:tblStylePr w:type="band1Horz">
      <w:tblPr/>
      <w:tcPr>
        <w:tcBorders>
          <w:top w:val="single" w:sz="8" w:space="0" w:color="F47920" w:themeColor="accent6"/>
          <w:left w:val="single" w:sz="8" w:space="0" w:color="F47920" w:themeColor="accent6"/>
          <w:bottom w:val="single" w:sz="8" w:space="0" w:color="F47920" w:themeColor="accent6"/>
          <w:right w:val="single" w:sz="8" w:space="0" w:color="F47920" w:themeColor="accent6"/>
          <w:insideV w:val="single" w:sz="8" w:space="0" w:color="F47920" w:themeColor="accent6"/>
        </w:tcBorders>
        <w:shd w:val="clear" w:color="auto" w:fill="FCDDC7" w:themeFill="accent6" w:themeFillTint="3F"/>
      </w:tcPr>
    </w:tblStylePr>
    <w:tblStylePr w:type="band2Horz">
      <w:tblPr/>
      <w:tcPr>
        <w:tcBorders>
          <w:top w:val="single" w:sz="8" w:space="0" w:color="F47920" w:themeColor="accent6"/>
          <w:left w:val="single" w:sz="8" w:space="0" w:color="F47920" w:themeColor="accent6"/>
          <w:bottom w:val="single" w:sz="8" w:space="0" w:color="F47920" w:themeColor="accent6"/>
          <w:right w:val="single" w:sz="8" w:space="0" w:color="F47920" w:themeColor="accent6"/>
          <w:insideV w:val="single" w:sz="8" w:space="0" w:color="F47920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333B97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333B97"/>
    <w:tblPr>
      <w:tblStyleRowBandSize w:val="1"/>
      <w:tblStyleColBandSize w:val="1"/>
      <w:tblBorders>
        <w:top w:val="single" w:sz="8" w:space="0" w:color="75287C" w:themeColor="accent1"/>
        <w:left w:val="single" w:sz="8" w:space="0" w:color="75287C" w:themeColor="accent1"/>
        <w:bottom w:val="single" w:sz="8" w:space="0" w:color="75287C" w:themeColor="accent1"/>
        <w:right w:val="single" w:sz="8" w:space="0" w:color="75287C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5287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5287C" w:themeColor="accent1"/>
          <w:left w:val="single" w:sz="8" w:space="0" w:color="75287C" w:themeColor="accent1"/>
          <w:bottom w:val="single" w:sz="8" w:space="0" w:color="75287C" w:themeColor="accent1"/>
          <w:right w:val="single" w:sz="8" w:space="0" w:color="75287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5287C" w:themeColor="accent1"/>
          <w:left w:val="single" w:sz="8" w:space="0" w:color="75287C" w:themeColor="accent1"/>
          <w:bottom w:val="single" w:sz="8" w:space="0" w:color="75287C" w:themeColor="accent1"/>
          <w:right w:val="single" w:sz="8" w:space="0" w:color="75287C" w:themeColor="accent1"/>
        </w:tcBorders>
      </w:tcPr>
    </w:tblStylePr>
    <w:tblStylePr w:type="band1Horz">
      <w:tblPr/>
      <w:tcPr>
        <w:tcBorders>
          <w:top w:val="single" w:sz="8" w:space="0" w:color="75287C" w:themeColor="accent1"/>
          <w:left w:val="single" w:sz="8" w:space="0" w:color="75287C" w:themeColor="accent1"/>
          <w:bottom w:val="single" w:sz="8" w:space="0" w:color="75287C" w:themeColor="accent1"/>
          <w:right w:val="single" w:sz="8" w:space="0" w:color="75287C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333B97"/>
    <w:tblPr>
      <w:tblStyleRowBandSize w:val="1"/>
      <w:tblStyleColBandSize w:val="1"/>
      <w:tblBorders>
        <w:top w:val="single" w:sz="8" w:space="0" w:color="B46888" w:themeColor="accent2"/>
        <w:left w:val="single" w:sz="8" w:space="0" w:color="B46888" w:themeColor="accent2"/>
        <w:bottom w:val="single" w:sz="8" w:space="0" w:color="B46888" w:themeColor="accent2"/>
        <w:right w:val="single" w:sz="8" w:space="0" w:color="B46888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4688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46888" w:themeColor="accent2"/>
          <w:left w:val="single" w:sz="8" w:space="0" w:color="B46888" w:themeColor="accent2"/>
          <w:bottom w:val="single" w:sz="8" w:space="0" w:color="B46888" w:themeColor="accent2"/>
          <w:right w:val="single" w:sz="8" w:space="0" w:color="B4688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46888" w:themeColor="accent2"/>
          <w:left w:val="single" w:sz="8" w:space="0" w:color="B46888" w:themeColor="accent2"/>
          <w:bottom w:val="single" w:sz="8" w:space="0" w:color="B46888" w:themeColor="accent2"/>
          <w:right w:val="single" w:sz="8" w:space="0" w:color="B46888" w:themeColor="accent2"/>
        </w:tcBorders>
      </w:tcPr>
    </w:tblStylePr>
    <w:tblStylePr w:type="band1Horz">
      <w:tblPr/>
      <w:tcPr>
        <w:tcBorders>
          <w:top w:val="single" w:sz="8" w:space="0" w:color="B46888" w:themeColor="accent2"/>
          <w:left w:val="single" w:sz="8" w:space="0" w:color="B46888" w:themeColor="accent2"/>
          <w:bottom w:val="single" w:sz="8" w:space="0" w:color="B46888" w:themeColor="accent2"/>
          <w:right w:val="single" w:sz="8" w:space="0" w:color="B46888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333B97"/>
    <w:tblPr>
      <w:tblStyleRowBandSize w:val="1"/>
      <w:tblStyleColBandSize w:val="1"/>
      <w:tblBorders>
        <w:top w:val="single" w:sz="8" w:space="0" w:color="D61B5B" w:themeColor="accent3"/>
        <w:left w:val="single" w:sz="8" w:space="0" w:color="D61B5B" w:themeColor="accent3"/>
        <w:bottom w:val="single" w:sz="8" w:space="0" w:color="D61B5B" w:themeColor="accent3"/>
        <w:right w:val="single" w:sz="8" w:space="0" w:color="D61B5B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61B5B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61B5B" w:themeColor="accent3"/>
          <w:left w:val="single" w:sz="8" w:space="0" w:color="D61B5B" w:themeColor="accent3"/>
          <w:bottom w:val="single" w:sz="8" w:space="0" w:color="D61B5B" w:themeColor="accent3"/>
          <w:right w:val="single" w:sz="8" w:space="0" w:color="D61B5B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61B5B" w:themeColor="accent3"/>
          <w:left w:val="single" w:sz="8" w:space="0" w:color="D61B5B" w:themeColor="accent3"/>
          <w:bottom w:val="single" w:sz="8" w:space="0" w:color="D61B5B" w:themeColor="accent3"/>
          <w:right w:val="single" w:sz="8" w:space="0" w:color="D61B5B" w:themeColor="accent3"/>
        </w:tcBorders>
      </w:tcPr>
    </w:tblStylePr>
    <w:tblStylePr w:type="band1Horz">
      <w:tblPr/>
      <w:tcPr>
        <w:tcBorders>
          <w:top w:val="single" w:sz="8" w:space="0" w:color="D61B5B" w:themeColor="accent3"/>
          <w:left w:val="single" w:sz="8" w:space="0" w:color="D61B5B" w:themeColor="accent3"/>
          <w:bottom w:val="single" w:sz="8" w:space="0" w:color="D61B5B" w:themeColor="accent3"/>
          <w:right w:val="single" w:sz="8" w:space="0" w:color="D61B5B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333B97"/>
    <w:tblPr>
      <w:tblStyleRowBandSize w:val="1"/>
      <w:tblStyleColBandSize w:val="1"/>
      <w:tblBorders>
        <w:top w:val="single" w:sz="8" w:space="0" w:color="F5BAB9" w:themeColor="accent4"/>
        <w:left w:val="single" w:sz="8" w:space="0" w:color="F5BAB9" w:themeColor="accent4"/>
        <w:bottom w:val="single" w:sz="8" w:space="0" w:color="F5BAB9" w:themeColor="accent4"/>
        <w:right w:val="single" w:sz="8" w:space="0" w:color="F5BAB9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5BAB9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5BAB9" w:themeColor="accent4"/>
          <w:left w:val="single" w:sz="8" w:space="0" w:color="F5BAB9" w:themeColor="accent4"/>
          <w:bottom w:val="single" w:sz="8" w:space="0" w:color="F5BAB9" w:themeColor="accent4"/>
          <w:right w:val="single" w:sz="8" w:space="0" w:color="F5BAB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5BAB9" w:themeColor="accent4"/>
          <w:left w:val="single" w:sz="8" w:space="0" w:color="F5BAB9" w:themeColor="accent4"/>
          <w:bottom w:val="single" w:sz="8" w:space="0" w:color="F5BAB9" w:themeColor="accent4"/>
          <w:right w:val="single" w:sz="8" w:space="0" w:color="F5BAB9" w:themeColor="accent4"/>
        </w:tcBorders>
      </w:tcPr>
    </w:tblStylePr>
    <w:tblStylePr w:type="band1Horz">
      <w:tblPr/>
      <w:tcPr>
        <w:tcBorders>
          <w:top w:val="single" w:sz="8" w:space="0" w:color="F5BAB9" w:themeColor="accent4"/>
          <w:left w:val="single" w:sz="8" w:space="0" w:color="F5BAB9" w:themeColor="accent4"/>
          <w:bottom w:val="single" w:sz="8" w:space="0" w:color="F5BAB9" w:themeColor="accent4"/>
          <w:right w:val="single" w:sz="8" w:space="0" w:color="F5BAB9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333B97"/>
    <w:tblPr>
      <w:tblStyleRowBandSize w:val="1"/>
      <w:tblStyleColBandSize w:val="1"/>
      <w:tblBorders>
        <w:top w:val="single" w:sz="8" w:space="0" w:color="E4D2C3" w:themeColor="accent5"/>
        <w:left w:val="single" w:sz="8" w:space="0" w:color="E4D2C3" w:themeColor="accent5"/>
        <w:bottom w:val="single" w:sz="8" w:space="0" w:color="E4D2C3" w:themeColor="accent5"/>
        <w:right w:val="single" w:sz="8" w:space="0" w:color="E4D2C3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4D2C3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4D2C3" w:themeColor="accent5"/>
          <w:left w:val="single" w:sz="8" w:space="0" w:color="E4D2C3" w:themeColor="accent5"/>
          <w:bottom w:val="single" w:sz="8" w:space="0" w:color="E4D2C3" w:themeColor="accent5"/>
          <w:right w:val="single" w:sz="8" w:space="0" w:color="E4D2C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4D2C3" w:themeColor="accent5"/>
          <w:left w:val="single" w:sz="8" w:space="0" w:color="E4D2C3" w:themeColor="accent5"/>
          <w:bottom w:val="single" w:sz="8" w:space="0" w:color="E4D2C3" w:themeColor="accent5"/>
          <w:right w:val="single" w:sz="8" w:space="0" w:color="E4D2C3" w:themeColor="accent5"/>
        </w:tcBorders>
      </w:tcPr>
    </w:tblStylePr>
    <w:tblStylePr w:type="band1Horz">
      <w:tblPr/>
      <w:tcPr>
        <w:tcBorders>
          <w:top w:val="single" w:sz="8" w:space="0" w:color="E4D2C3" w:themeColor="accent5"/>
          <w:left w:val="single" w:sz="8" w:space="0" w:color="E4D2C3" w:themeColor="accent5"/>
          <w:bottom w:val="single" w:sz="8" w:space="0" w:color="E4D2C3" w:themeColor="accent5"/>
          <w:right w:val="single" w:sz="8" w:space="0" w:color="E4D2C3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333B97"/>
    <w:tblPr>
      <w:tblStyleRowBandSize w:val="1"/>
      <w:tblStyleColBandSize w:val="1"/>
      <w:tblBorders>
        <w:top w:val="single" w:sz="8" w:space="0" w:color="F47920" w:themeColor="accent6"/>
        <w:left w:val="single" w:sz="8" w:space="0" w:color="F47920" w:themeColor="accent6"/>
        <w:bottom w:val="single" w:sz="8" w:space="0" w:color="F47920" w:themeColor="accent6"/>
        <w:right w:val="single" w:sz="8" w:space="0" w:color="F47920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47920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47920" w:themeColor="accent6"/>
          <w:left w:val="single" w:sz="8" w:space="0" w:color="F47920" w:themeColor="accent6"/>
          <w:bottom w:val="single" w:sz="8" w:space="0" w:color="F47920" w:themeColor="accent6"/>
          <w:right w:val="single" w:sz="8" w:space="0" w:color="F4792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47920" w:themeColor="accent6"/>
          <w:left w:val="single" w:sz="8" w:space="0" w:color="F47920" w:themeColor="accent6"/>
          <w:bottom w:val="single" w:sz="8" w:space="0" w:color="F47920" w:themeColor="accent6"/>
          <w:right w:val="single" w:sz="8" w:space="0" w:color="F47920" w:themeColor="accent6"/>
        </w:tcBorders>
      </w:tcPr>
    </w:tblStylePr>
    <w:tblStylePr w:type="band1Horz">
      <w:tblPr/>
      <w:tcPr>
        <w:tcBorders>
          <w:top w:val="single" w:sz="8" w:space="0" w:color="F47920" w:themeColor="accent6"/>
          <w:left w:val="single" w:sz="8" w:space="0" w:color="F47920" w:themeColor="accent6"/>
          <w:bottom w:val="single" w:sz="8" w:space="0" w:color="F47920" w:themeColor="accent6"/>
          <w:right w:val="single" w:sz="8" w:space="0" w:color="F47920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333B97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333B97"/>
    <w:rPr>
      <w:color w:val="571E5C" w:themeColor="accent1" w:themeShade="BF"/>
    </w:rPr>
    <w:tblPr>
      <w:tblStyleRowBandSize w:val="1"/>
      <w:tblStyleColBandSize w:val="1"/>
      <w:tblBorders>
        <w:top w:val="single" w:sz="8" w:space="0" w:color="75287C" w:themeColor="accent1"/>
        <w:bottom w:val="single" w:sz="8" w:space="0" w:color="75287C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5287C" w:themeColor="accent1"/>
          <w:left w:val="nil"/>
          <w:bottom w:val="single" w:sz="8" w:space="0" w:color="75287C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5287C" w:themeColor="accent1"/>
          <w:left w:val="nil"/>
          <w:bottom w:val="single" w:sz="8" w:space="0" w:color="75287C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BEEA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BEEA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333B97"/>
    <w:rPr>
      <w:color w:val="8E4664" w:themeColor="accent2" w:themeShade="BF"/>
    </w:rPr>
    <w:tblPr>
      <w:tblStyleRowBandSize w:val="1"/>
      <w:tblStyleColBandSize w:val="1"/>
      <w:tblBorders>
        <w:top w:val="single" w:sz="8" w:space="0" w:color="B46888" w:themeColor="accent2"/>
        <w:bottom w:val="single" w:sz="8" w:space="0" w:color="B46888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6888" w:themeColor="accent2"/>
          <w:left w:val="nil"/>
          <w:bottom w:val="single" w:sz="8" w:space="0" w:color="B46888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6888" w:themeColor="accent2"/>
          <w:left w:val="nil"/>
          <w:bottom w:val="single" w:sz="8" w:space="0" w:color="B46888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D9E1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CD9E1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333B97"/>
    <w:rPr>
      <w:color w:val="A01443" w:themeColor="accent3" w:themeShade="BF"/>
    </w:rPr>
    <w:tblPr>
      <w:tblStyleRowBandSize w:val="1"/>
      <w:tblStyleColBandSize w:val="1"/>
      <w:tblBorders>
        <w:top w:val="single" w:sz="8" w:space="0" w:color="D61B5B" w:themeColor="accent3"/>
        <w:bottom w:val="single" w:sz="8" w:space="0" w:color="D61B5B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61B5B" w:themeColor="accent3"/>
          <w:left w:val="nil"/>
          <w:bottom w:val="single" w:sz="8" w:space="0" w:color="D61B5B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61B5B" w:themeColor="accent3"/>
          <w:left w:val="nil"/>
          <w:bottom w:val="single" w:sz="8" w:space="0" w:color="D61B5B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C3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7C3D5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333B97"/>
    <w:rPr>
      <w:color w:val="E75C5A" w:themeColor="accent4" w:themeShade="BF"/>
    </w:rPr>
    <w:tblPr>
      <w:tblStyleRowBandSize w:val="1"/>
      <w:tblStyleColBandSize w:val="1"/>
      <w:tblBorders>
        <w:top w:val="single" w:sz="8" w:space="0" w:color="F5BAB9" w:themeColor="accent4"/>
        <w:bottom w:val="single" w:sz="8" w:space="0" w:color="F5BAB9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5BAB9" w:themeColor="accent4"/>
          <w:left w:val="nil"/>
          <w:bottom w:val="single" w:sz="8" w:space="0" w:color="F5BAB9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5BAB9" w:themeColor="accent4"/>
          <w:left w:val="nil"/>
          <w:bottom w:val="single" w:sz="8" w:space="0" w:color="F5BAB9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EDED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CEDED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333B97"/>
    <w:rPr>
      <w:color w:val="C39A79" w:themeColor="accent5" w:themeShade="BF"/>
    </w:rPr>
    <w:tblPr>
      <w:tblStyleRowBandSize w:val="1"/>
      <w:tblStyleColBandSize w:val="1"/>
      <w:tblBorders>
        <w:top w:val="single" w:sz="8" w:space="0" w:color="E4D2C3" w:themeColor="accent5"/>
        <w:bottom w:val="single" w:sz="8" w:space="0" w:color="E4D2C3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4D2C3" w:themeColor="accent5"/>
          <w:left w:val="nil"/>
          <w:bottom w:val="single" w:sz="8" w:space="0" w:color="E4D2C3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4D2C3" w:themeColor="accent5"/>
          <w:left w:val="nil"/>
          <w:bottom w:val="single" w:sz="8" w:space="0" w:color="E4D2C3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F3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8F3F0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333B97"/>
    <w:rPr>
      <w:color w:val="C45809" w:themeColor="accent6" w:themeShade="BF"/>
    </w:rPr>
    <w:tblPr>
      <w:tblStyleRowBandSize w:val="1"/>
      <w:tblStyleColBandSize w:val="1"/>
      <w:tblBorders>
        <w:top w:val="single" w:sz="8" w:space="0" w:color="F47920" w:themeColor="accent6"/>
        <w:bottom w:val="single" w:sz="8" w:space="0" w:color="F47920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47920" w:themeColor="accent6"/>
          <w:left w:val="nil"/>
          <w:bottom w:val="single" w:sz="8" w:space="0" w:color="F47920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47920" w:themeColor="accent6"/>
          <w:left w:val="nil"/>
          <w:bottom w:val="single" w:sz="8" w:space="0" w:color="F47920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DDC7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CDDC7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333B97"/>
  </w:style>
  <w:style w:type="paragraph" w:styleId="List">
    <w:name w:val="List"/>
    <w:basedOn w:val="Normal"/>
    <w:uiPriority w:val="99"/>
    <w:semiHidden/>
    <w:unhideWhenUsed/>
    <w:rsid w:val="00333B97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333B97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333B97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333B97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333B97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333B97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333B97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333B97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333B97"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333B97"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333B97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333B97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333B97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333B97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333B97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333B97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333B97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333B97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333B97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333B97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rsid w:val="00333B97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333B9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333B9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362CC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362C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CAEE" w:themeFill="accent1" w:themeFillTint="33"/>
      </w:tcPr>
    </w:tblStylePr>
    <w:tblStylePr w:type="band1Horz">
      <w:tblPr/>
      <w:tcPr>
        <w:shd w:val="clear" w:color="auto" w:fill="EBCAEE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333B9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2A4B7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2A4B7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E0E7" w:themeFill="accent2" w:themeFillTint="33"/>
      </w:tcPr>
    </w:tblStylePr>
    <w:tblStylePr w:type="band1Horz">
      <w:tblPr/>
      <w:tcPr>
        <w:shd w:val="clear" w:color="auto" w:fill="F0E0E7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333B9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D6F9A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D6F9A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CFDD" w:themeFill="accent3" w:themeFillTint="33"/>
      </w:tcPr>
    </w:tblStylePr>
    <w:tblStylePr w:type="band1Horz">
      <w:tblPr/>
      <w:tcPr>
        <w:shd w:val="clear" w:color="auto" w:fill="F9CFD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333B9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9D5D5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9D5D5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1F1" w:themeFill="accent4" w:themeFillTint="33"/>
      </w:tcPr>
    </w:tblStylePr>
    <w:tblStylePr w:type="band1Horz">
      <w:tblPr/>
      <w:tcPr>
        <w:shd w:val="clear" w:color="auto" w:fill="FDF1F1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333B9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EE3DA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EE3DA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F5F2" w:themeFill="accent5" w:themeFillTint="33"/>
      </w:tcPr>
    </w:tblStylePr>
    <w:tblStylePr w:type="band1Horz">
      <w:tblPr/>
      <w:tcPr>
        <w:shd w:val="clear" w:color="auto" w:fill="F9F5F2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333B9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8AE78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8AE7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4D2" w:themeFill="accent6" w:themeFillTint="33"/>
      </w:tcPr>
    </w:tblStylePr>
    <w:tblStylePr w:type="band1Horz">
      <w:tblPr/>
      <w:tcPr>
        <w:shd w:val="clear" w:color="auto" w:fill="FCE4D2" w:themeFill="accent6" w:themeFillTint="33"/>
      </w:tcPr>
    </w:tblStylePr>
  </w:style>
  <w:style w:type="table" w:styleId="ListTable2">
    <w:name w:val="List Table 2"/>
    <w:basedOn w:val="TableNormal"/>
    <w:uiPriority w:val="47"/>
    <w:rsid w:val="00333B97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333B97"/>
    <w:tblPr>
      <w:tblStyleRowBandSize w:val="1"/>
      <w:tblStyleColBandSize w:val="1"/>
      <w:tblBorders>
        <w:top w:val="single" w:sz="4" w:space="0" w:color="C362CC" w:themeColor="accent1" w:themeTint="99"/>
        <w:bottom w:val="single" w:sz="4" w:space="0" w:color="C362CC" w:themeColor="accent1" w:themeTint="99"/>
        <w:insideH w:val="single" w:sz="4" w:space="0" w:color="C362CC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CAEE" w:themeFill="accent1" w:themeFillTint="33"/>
      </w:tcPr>
    </w:tblStylePr>
    <w:tblStylePr w:type="band1Horz">
      <w:tblPr/>
      <w:tcPr>
        <w:shd w:val="clear" w:color="auto" w:fill="EBCAEE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333B97"/>
    <w:tblPr>
      <w:tblStyleRowBandSize w:val="1"/>
      <w:tblStyleColBandSize w:val="1"/>
      <w:tblBorders>
        <w:top w:val="single" w:sz="4" w:space="0" w:color="D2A4B7" w:themeColor="accent2" w:themeTint="99"/>
        <w:bottom w:val="single" w:sz="4" w:space="0" w:color="D2A4B7" w:themeColor="accent2" w:themeTint="99"/>
        <w:insideH w:val="single" w:sz="4" w:space="0" w:color="D2A4B7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E0E7" w:themeFill="accent2" w:themeFillTint="33"/>
      </w:tcPr>
    </w:tblStylePr>
    <w:tblStylePr w:type="band1Horz">
      <w:tblPr/>
      <w:tcPr>
        <w:shd w:val="clear" w:color="auto" w:fill="F0E0E7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333B97"/>
    <w:tblPr>
      <w:tblStyleRowBandSize w:val="1"/>
      <w:tblStyleColBandSize w:val="1"/>
      <w:tblBorders>
        <w:top w:val="single" w:sz="4" w:space="0" w:color="ED6F9A" w:themeColor="accent3" w:themeTint="99"/>
        <w:bottom w:val="single" w:sz="4" w:space="0" w:color="ED6F9A" w:themeColor="accent3" w:themeTint="99"/>
        <w:insideH w:val="single" w:sz="4" w:space="0" w:color="ED6F9A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CFDD" w:themeFill="accent3" w:themeFillTint="33"/>
      </w:tcPr>
    </w:tblStylePr>
    <w:tblStylePr w:type="band1Horz">
      <w:tblPr/>
      <w:tcPr>
        <w:shd w:val="clear" w:color="auto" w:fill="F9CFDD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333B97"/>
    <w:tblPr>
      <w:tblStyleRowBandSize w:val="1"/>
      <w:tblStyleColBandSize w:val="1"/>
      <w:tblBorders>
        <w:top w:val="single" w:sz="4" w:space="0" w:color="F9D5D5" w:themeColor="accent4" w:themeTint="99"/>
        <w:bottom w:val="single" w:sz="4" w:space="0" w:color="F9D5D5" w:themeColor="accent4" w:themeTint="99"/>
        <w:insideH w:val="single" w:sz="4" w:space="0" w:color="F9D5D5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1F1" w:themeFill="accent4" w:themeFillTint="33"/>
      </w:tcPr>
    </w:tblStylePr>
    <w:tblStylePr w:type="band1Horz">
      <w:tblPr/>
      <w:tcPr>
        <w:shd w:val="clear" w:color="auto" w:fill="FDF1F1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333B97"/>
    <w:tblPr>
      <w:tblStyleRowBandSize w:val="1"/>
      <w:tblStyleColBandSize w:val="1"/>
      <w:tblBorders>
        <w:top w:val="single" w:sz="4" w:space="0" w:color="EEE3DA" w:themeColor="accent5" w:themeTint="99"/>
        <w:bottom w:val="single" w:sz="4" w:space="0" w:color="EEE3DA" w:themeColor="accent5" w:themeTint="99"/>
        <w:insideH w:val="single" w:sz="4" w:space="0" w:color="EEE3DA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F5F2" w:themeFill="accent5" w:themeFillTint="33"/>
      </w:tcPr>
    </w:tblStylePr>
    <w:tblStylePr w:type="band1Horz">
      <w:tblPr/>
      <w:tcPr>
        <w:shd w:val="clear" w:color="auto" w:fill="F9F5F2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333B97"/>
    <w:tblPr>
      <w:tblStyleRowBandSize w:val="1"/>
      <w:tblStyleColBandSize w:val="1"/>
      <w:tblBorders>
        <w:top w:val="single" w:sz="4" w:space="0" w:color="F8AE78" w:themeColor="accent6" w:themeTint="99"/>
        <w:bottom w:val="single" w:sz="4" w:space="0" w:color="F8AE78" w:themeColor="accent6" w:themeTint="99"/>
        <w:insideH w:val="single" w:sz="4" w:space="0" w:color="F8AE78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4D2" w:themeFill="accent6" w:themeFillTint="33"/>
      </w:tcPr>
    </w:tblStylePr>
    <w:tblStylePr w:type="band1Horz">
      <w:tblPr/>
      <w:tcPr>
        <w:shd w:val="clear" w:color="auto" w:fill="FCE4D2" w:themeFill="accent6" w:themeFillTint="33"/>
      </w:tcPr>
    </w:tblStylePr>
  </w:style>
  <w:style w:type="table" w:styleId="ListTable3">
    <w:name w:val="List Table 3"/>
    <w:basedOn w:val="TableNormal"/>
    <w:uiPriority w:val="48"/>
    <w:rsid w:val="00333B97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333B97"/>
    <w:tblPr>
      <w:tblStyleRowBandSize w:val="1"/>
      <w:tblStyleColBandSize w:val="1"/>
      <w:tblBorders>
        <w:top w:val="single" w:sz="4" w:space="0" w:color="75287C" w:themeColor="accent1"/>
        <w:left w:val="single" w:sz="4" w:space="0" w:color="75287C" w:themeColor="accent1"/>
        <w:bottom w:val="single" w:sz="4" w:space="0" w:color="75287C" w:themeColor="accent1"/>
        <w:right w:val="single" w:sz="4" w:space="0" w:color="75287C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5287C" w:themeFill="accent1"/>
      </w:tcPr>
    </w:tblStylePr>
    <w:tblStylePr w:type="lastRow">
      <w:rPr>
        <w:b/>
        <w:bCs/>
      </w:rPr>
      <w:tblPr/>
      <w:tcPr>
        <w:tcBorders>
          <w:top w:val="double" w:sz="4" w:space="0" w:color="75287C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5287C" w:themeColor="accent1"/>
          <w:right w:val="single" w:sz="4" w:space="0" w:color="75287C" w:themeColor="accent1"/>
        </w:tcBorders>
      </w:tcPr>
    </w:tblStylePr>
    <w:tblStylePr w:type="band1Horz">
      <w:tblPr/>
      <w:tcPr>
        <w:tcBorders>
          <w:top w:val="single" w:sz="4" w:space="0" w:color="75287C" w:themeColor="accent1"/>
          <w:bottom w:val="single" w:sz="4" w:space="0" w:color="75287C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5287C" w:themeColor="accent1"/>
          <w:left w:val="nil"/>
        </w:tcBorders>
      </w:tcPr>
    </w:tblStylePr>
    <w:tblStylePr w:type="swCell">
      <w:tblPr/>
      <w:tcPr>
        <w:tcBorders>
          <w:top w:val="double" w:sz="4" w:space="0" w:color="75287C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333B97"/>
    <w:tblPr>
      <w:tblStyleRowBandSize w:val="1"/>
      <w:tblStyleColBandSize w:val="1"/>
      <w:tblBorders>
        <w:top w:val="single" w:sz="4" w:space="0" w:color="B46888" w:themeColor="accent2"/>
        <w:left w:val="single" w:sz="4" w:space="0" w:color="B46888" w:themeColor="accent2"/>
        <w:bottom w:val="single" w:sz="4" w:space="0" w:color="B46888" w:themeColor="accent2"/>
        <w:right w:val="single" w:sz="4" w:space="0" w:color="B46888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B46888" w:themeFill="accent2"/>
      </w:tcPr>
    </w:tblStylePr>
    <w:tblStylePr w:type="lastRow">
      <w:rPr>
        <w:b/>
        <w:bCs/>
      </w:rPr>
      <w:tblPr/>
      <w:tcPr>
        <w:tcBorders>
          <w:top w:val="double" w:sz="4" w:space="0" w:color="B46888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B46888" w:themeColor="accent2"/>
          <w:right w:val="single" w:sz="4" w:space="0" w:color="B46888" w:themeColor="accent2"/>
        </w:tcBorders>
      </w:tcPr>
    </w:tblStylePr>
    <w:tblStylePr w:type="band1Horz">
      <w:tblPr/>
      <w:tcPr>
        <w:tcBorders>
          <w:top w:val="single" w:sz="4" w:space="0" w:color="B46888" w:themeColor="accent2"/>
          <w:bottom w:val="single" w:sz="4" w:space="0" w:color="B46888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B46888" w:themeColor="accent2"/>
          <w:left w:val="nil"/>
        </w:tcBorders>
      </w:tcPr>
    </w:tblStylePr>
    <w:tblStylePr w:type="swCell">
      <w:tblPr/>
      <w:tcPr>
        <w:tcBorders>
          <w:top w:val="double" w:sz="4" w:space="0" w:color="B46888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333B97"/>
    <w:tblPr>
      <w:tblStyleRowBandSize w:val="1"/>
      <w:tblStyleColBandSize w:val="1"/>
      <w:tblBorders>
        <w:top w:val="single" w:sz="4" w:space="0" w:color="D61B5B" w:themeColor="accent3"/>
        <w:left w:val="single" w:sz="4" w:space="0" w:color="D61B5B" w:themeColor="accent3"/>
        <w:bottom w:val="single" w:sz="4" w:space="0" w:color="D61B5B" w:themeColor="accent3"/>
        <w:right w:val="single" w:sz="4" w:space="0" w:color="D61B5B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61B5B" w:themeFill="accent3"/>
      </w:tcPr>
    </w:tblStylePr>
    <w:tblStylePr w:type="lastRow">
      <w:rPr>
        <w:b/>
        <w:bCs/>
      </w:rPr>
      <w:tblPr/>
      <w:tcPr>
        <w:tcBorders>
          <w:top w:val="double" w:sz="4" w:space="0" w:color="D61B5B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61B5B" w:themeColor="accent3"/>
          <w:right w:val="single" w:sz="4" w:space="0" w:color="D61B5B" w:themeColor="accent3"/>
        </w:tcBorders>
      </w:tcPr>
    </w:tblStylePr>
    <w:tblStylePr w:type="band1Horz">
      <w:tblPr/>
      <w:tcPr>
        <w:tcBorders>
          <w:top w:val="single" w:sz="4" w:space="0" w:color="D61B5B" w:themeColor="accent3"/>
          <w:bottom w:val="single" w:sz="4" w:space="0" w:color="D61B5B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61B5B" w:themeColor="accent3"/>
          <w:left w:val="nil"/>
        </w:tcBorders>
      </w:tcPr>
    </w:tblStylePr>
    <w:tblStylePr w:type="swCell">
      <w:tblPr/>
      <w:tcPr>
        <w:tcBorders>
          <w:top w:val="double" w:sz="4" w:space="0" w:color="D61B5B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333B97"/>
    <w:tblPr>
      <w:tblStyleRowBandSize w:val="1"/>
      <w:tblStyleColBandSize w:val="1"/>
      <w:tblBorders>
        <w:top w:val="single" w:sz="4" w:space="0" w:color="F5BAB9" w:themeColor="accent4"/>
        <w:left w:val="single" w:sz="4" w:space="0" w:color="F5BAB9" w:themeColor="accent4"/>
        <w:bottom w:val="single" w:sz="4" w:space="0" w:color="F5BAB9" w:themeColor="accent4"/>
        <w:right w:val="single" w:sz="4" w:space="0" w:color="F5BAB9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5BAB9" w:themeFill="accent4"/>
      </w:tcPr>
    </w:tblStylePr>
    <w:tblStylePr w:type="lastRow">
      <w:rPr>
        <w:b/>
        <w:bCs/>
      </w:rPr>
      <w:tblPr/>
      <w:tcPr>
        <w:tcBorders>
          <w:top w:val="double" w:sz="4" w:space="0" w:color="F5BAB9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5BAB9" w:themeColor="accent4"/>
          <w:right w:val="single" w:sz="4" w:space="0" w:color="F5BAB9" w:themeColor="accent4"/>
        </w:tcBorders>
      </w:tcPr>
    </w:tblStylePr>
    <w:tblStylePr w:type="band1Horz">
      <w:tblPr/>
      <w:tcPr>
        <w:tcBorders>
          <w:top w:val="single" w:sz="4" w:space="0" w:color="F5BAB9" w:themeColor="accent4"/>
          <w:bottom w:val="single" w:sz="4" w:space="0" w:color="F5BAB9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5BAB9" w:themeColor="accent4"/>
          <w:left w:val="nil"/>
        </w:tcBorders>
      </w:tcPr>
    </w:tblStylePr>
    <w:tblStylePr w:type="swCell">
      <w:tblPr/>
      <w:tcPr>
        <w:tcBorders>
          <w:top w:val="double" w:sz="4" w:space="0" w:color="F5BAB9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333B97"/>
    <w:tblPr>
      <w:tblStyleRowBandSize w:val="1"/>
      <w:tblStyleColBandSize w:val="1"/>
      <w:tblBorders>
        <w:top w:val="single" w:sz="4" w:space="0" w:color="E4D2C3" w:themeColor="accent5"/>
        <w:left w:val="single" w:sz="4" w:space="0" w:color="E4D2C3" w:themeColor="accent5"/>
        <w:bottom w:val="single" w:sz="4" w:space="0" w:color="E4D2C3" w:themeColor="accent5"/>
        <w:right w:val="single" w:sz="4" w:space="0" w:color="E4D2C3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4D2C3" w:themeFill="accent5"/>
      </w:tcPr>
    </w:tblStylePr>
    <w:tblStylePr w:type="lastRow">
      <w:rPr>
        <w:b/>
        <w:bCs/>
      </w:rPr>
      <w:tblPr/>
      <w:tcPr>
        <w:tcBorders>
          <w:top w:val="double" w:sz="4" w:space="0" w:color="E4D2C3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4D2C3" w:themeColor="accent5"/>
          <w:right w:val="single" w:sz="4" w:space="0" w:color="E4D2C3" w:themeColor="accent5"/>
        </w:tcBorders>
      </w:tcPr>
    </w:tblStylePr>
    <w:tblStylePr w:type="band1Horz">
      <w:tblPr/>
      <w:tcPr>
        <w:tcBorders>
          <w:top w:val="single" w:sz="4" w:space="0" w:color="E4D2C3" w:themeColor="accent5"/>
          <w:bottom w:val="single" w:sz="4" w:space="0" w:color="E4D2C3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4D2C3" w:themeColor="accent5"/>
          <w:left w:val="nil"/>
        </w:tcBorders>
      </w:tcPr>
    </w:tblStylePr>
    <w:tblStylePr w:type="swCell">
      <w:tblPr/>
      <w:tcPr>
        <w:tcBorders>
          <w:top w:val="double" w:sz="4" w:space="0" w:color="E4D2C3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333B97"/>
    <w:tblPr>
      <w:tblStyleRowBandSize w:val="1"/>
      <w:tblStyleColBandSize w:val="1"/>
      <w:tblBorders>
        <w:top w:val="single" w:sz="4" w:space="0" w:color="F47920" w:themeColor="accent6"/>
        <w:left w:val="single" w:sz="4" w:space="0" w:color="F47920" w:themeColor="accent6"/>
        <w:bottom w:val="single" w:sz="4" w:space="0" w:color="F47920" w:themeColor="accent6"/>
        <w:right w:val="single" w:sz="4" w:space="0" w:color="F47920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47920" w:themeFill="accent6"/>
      </w:tcPr>
    </w:tblStylePr>
    <w:tblStylePr w:type="lastRow">
      <w:rPr>
        <w:b/>
        <w:bCs/>
      </w:rPr>
      <w:tblPr/>
      <w:tcPr>
        <w:tcBorders>
          <w:top w:val="double" w:sz="4" w:space="0" w:color="F47920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47920" w:themeColor="accent6"/>
          <w:right w:val="single" w:sz="4" w:space="0" w:color="F47920" w:themeColor="accent6"/>
        </w:tcBorders>
      </w:tcPr>
    </w:tblStylePr>
    <w:tblStylePr w:type="band1Horz">
      <w:tblPr/>
      <w:tcPr>
        <w:tcBorders>
          <w:top w:val="single" w:sz="4" w:space="0" w:color="F47920" w:themeColor="accent6"/>
          <w:bottom w:val="single" w:sz="4" w:space="0" w:color="F47920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47920" w:themeColor="accent6"/>
          <w:left w:val="nil"/>
        </w:tcBorders>
      </w:tcPr>
    </w:tblStylePr>
    <w:tblStylePr w:type="swCell">
      <w:tblPr/>
      <w:tcPr>
        <w:tcBorders>
          <w:top w:val="double" w:sz="4" w:space="0" w:color="F47920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333B97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333B97"/>
    <w:tblPr>
      <w:tblStyleRowBandSize w:val="1"/>
      <w:tblStyleColBandSize w:val="1"/>
      <w:tblBorders>
        <w:top w:val="single" w:sz="4" w:space="0" w:color="C362CC" w:themeColor="accent1" w:themeTint="99"/>
        <w:left w:val="single" w:sz="4" w:space="0" w:color="C362CC" w:themeColor="accent1" w:themeTint="99"/>
        <w:bottom w:val="single" w:sz="4" w:space="0" w:color="C362CC" w:themeColor="accent1" w:themeTint="99"/>
        <w:right w:val="single" w:sz="4" w:space="0" w:color="C362CC" w:themeColor="accent1" w:themeTint="99"/>
        <w:insideH w:val="single" w:sz="4" w:space="0" w:color="C362C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5287C" w:themeColor="accent1"/>
          <w:left w:val="single" w:sz="4" w:space="0" w:color="75287C" w:themeColor="accent1"/>
          <w:bottom w:val="single" w:sz="4" w:space="0" w:color="75287C" w:themeColor="accent1"/>
          <w:right w:val="single" w:sz="4" w:space="0" w:color="75287C" w:themeColor="accent1"/>
          <w:insideH w:val="nil"/>
        </w:tcBorders>
        <w:shd w:val="clear" w:color="auto" w:fill="75287C" w:themeFill="accent1"/>
      </w:tcPr>
    </w:tblStylePr>
    <w:tblStylePr w:type="lastRow">
      <w:rPr>
        <w:b/>
        <w:bCs/>
      </w:rPr>
      <w:tblPr/>
      <w:tcPr>
        <w:tcBorders>
          <w:top w:val="double" w:sz="4" w:space="0" w:color="C362C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CAEE" w:themeFill="accent1" w:themeFillTint="33"/>
      </w:tcPr>
    </w:tblStylePr>
    <w:tblStylePr w:type="band1Horz">
      <w:tblPr/>
      <w:tcPr>
        <w:shd w:val="clear" w:color="auto" w:fill="EBCAEE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333B97"/>
    <w:tblPr>
      <w:tblStyleRowBandSize w:val="1"/>
      <w:tblStyleColBandSize w:val="1"/>
      <w:tblBorders>
        <w:top w:val="single" w:sz="4" w:space="0" w:color="D2A4B7" w:themeColor="accent2" w:themeTint="99"/>
        <w:left w:val="single" w:sz="4" w:space="0" w:color="D2A4B7" w:themeColor="accent2" w:themeTint="99"/>
        <w:bottom w:val="single" w:sz="4" w:space="0" w:color="D2A4B7" w:themeColor="accent2" w:themeTint="99"/>
        <w:right w:val="single" w:sz="4" w:space="0" w:color="D2A4B7" w:themeColor="accent2" w:themeTint="99"/>
        <w:insideH w:val="single" w:sz="4" w:space="0" w:color="D2A4B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46888" w:themeColor="accent2"/>
          <w:left w:val="single" w:sz="4" w:space="0" w:color="B46888" w:themeColor="accent2"/>
          <w:bottom w:val="single" w:sz="4" w:space="0" w:color="B46888" w:themeColor="accent2"/>
          <w:right w:val="single" w:sz="4" w:space="0" w:color="B46888" w:themeColor="accent2"/>
          <w:insideH w:val="nil"/>
        </w:tcBorders>
        <w:shd w:val="clear" w:color="auto" w:fill="B46888" w:themeFill="accent2"/>
      </w:tcPr>
    </w:tblStylePr>
    <w:tblStylePr w:type="lastRow">
      <w:rPr>
        <w:b/>
        <w:bCs/>
      </w:rPr>
      <w:tblPr/>
      <w:tcPr>
        <w:tcBorders>
          <w:top w:val="double" w:sz="4" w:space="0" w:color="D2A4B7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E0E7" w:themeFill="accent2" w:themeFillTint="33"/>
      </w:tcPr>
    </w:tblStylePr>
    <w:tblStylePr w:type="band1Horz">
      <w:tblPr/>
      <w:tcPr>
        <w:shd w:val="clear" w:color="auto" w:fill="F0E0E7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333B97"/>
    <w:tblPr>
      <w:tblStyleRowBandSize w:val="1"/>
      <w:tblStyleColBandSize w:val="1"/>
      <w:tblBorders>
        <w:top w:val="single" w:sz="4" w:space="0" w:color="ED6F9A" w:themeColor="accent3" w:themeTint="99"/>
        <w:left w:val="single" w:sz="4" w:space="0" w:color="ED6F9A" w:themeColor="accent3" w:themeTint="99"/>
        <w:bottom w:val="single" w:sz="4" w:space="0" w:color="ED6F9A" w:themeColor="accent3" w:themeTint="99"/>
        <w:right w:val="single" w:sz="4" w:space="0" w:color="ED6F9A" w:themeColor="accent3" w:themeTint="99"/>
        <w:insideH w:val="single" w:sz="4" w:space="0" w:color="ED6F9A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61B5B" w:themeColor="accent3"/>
          <w:left w:val="single" w:sz="4" w:space="0" w:color="D61B5B" w:themeColor="accent3"/>
          <w:bottom w:val="single" w:sz="4" w:space="0" w:color="D61B5B" w:themeColor="accent3"/>
          <w:right w:val="single" w:sz="4" w:space="0" w:color="D61B5B" w:themeColor="accent3"/>
          <w:insideH w:val="nil"/>
        </w:tcBorders>
        <w:shd w:val="clear" w:color="auto" w:fill="D61B5B" w:themeFill="accent3"/>
      </w:tcPr>
    </w:tblStylePr>
    <w:tblStylePr w:type="lastRow">
      <w:rPr>
        <w:b/>
        <w:bCs/>
      </w:rPr>
      <w:tblPr/>
      <w:tcPr>
        <w:tcBorders>
          <w:top w:val="double" w:sz="4" w:space="0" w:color="ED6F9A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CFDD" w:themeFill="accent3" w:themeFillTint="33"/>
      </w:tcPr>
    </w:tblStylePr>
    <w:tblStylePr w:type="band1Horz">
      <w:tblPr/>
      <w:tcPr>
        <w:shd w:val="clear" w:color="auto" w:fill="F9CFDD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333B97"/>
    <w:tblPr>
      <w:tblStyleRowBandSize w:val="1"/>
      <w:tblStyleColBandSize w:val="1"/>
      <w:tblBorders>
        <w:top w:val="single" w:sz="4" w:space="0" w:color="F9D5D5" w:themeColor="accent4" w:themeTint="99"/>
        <w:left w:val="single" w:sz="4" w:space="0" w:color="F9D5D5" w:themeColor="accent4" w:themeTint="99"/>
        <w:bottom w:val="single" w:sz="4" w:space="0" w:color="F9D5D5" w:themeColor="accent4" w:themeTint="99"/>
        <w:right w:val="single" w:sz="4" w:space="0" w:color="F9D5D5" w:themeColor="accent4" w:themeTint="99"/>
        <w:insideH w:val="single" w:sz="4" w:space="0" w:color="F9D5D5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5BAB9" w:themeColor="accent4"/>
          <w:left w:val="single" w:sz="4" w:space="0" w:color="F5BAB9" w:themeColor="accent4"/>
          <w:bottom w:val="single" w:sz="4" w:space="0" w:color="F5BAB9" w:themeColor="accent4"/>
          <w:right w:val="single" w:sz="4" w:space="0" w:color="F5BAB9" w:themeColor="accent4"/>
          <w:insideH w:val="nil"/>
        </w:tcBorders>
        <w:shd w:val="clear" w:color="auto" w:fill="F5BAB9" w:themeFill="accent4"/>
      </w:tcPr>
    </w:tblStylePr>
    <w:tblStylePr w:type="lastRow">
      <w:rPr>
        <w:b/>
        <w:bCs/>
      </w:rPr>
      <w:tblPr/>
      <w:tcPr>
        <w:tcBorders>
          <w:top w:val="double" w:sz="4" w:space="0" w:color="F9D5D5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1F1" w:themeFill="accent4" w:themeFillTint="33"/>
      </w:tcPr>
    </w:tblStylePr>
    <w:tblStylePr w:type="band1Horz">
      <w:tblPr/>
      <w:tcPr>
        <w:shd w:val="clear" w:color="auto" w:fill="FDF1F1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333B97"/>
    <w:tblPr>
      <w:tblStyleRowBandSize w:val="1"/>
      <w:tblStyleColBandSize w:val="1"/>
      <w:tblBorders>
        <w:top w:val="single" w:sz="4" w:space="0" w:color="EEE3DA" w:themeColor="accent5" w:themeTint="99"/>
        <w:left w:val="single" w:sz="4" w:space="0" w:color="EEE3DA" w:themeColor="accent5" w:themeTint="99"/>
        <w:bottom w:val="single" w:sz="4" w:space="0" w:color="EEE3DA" w:themeColor="accent5" w:themeTint="99"/>
        <w:right w:val="single" w:sz="4" w:space="0" w:color="EEE3DA" w:themeColor="accent5" w:themeTint="99"/>
        <w:insideH w:val="single" w:sz="4" w:space="0" w:color="EEE3DA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4D2C3" w:themeColor="accent5"/>
          <w:left w:val="single" w:sz="4" w:space="0" w:color="E4D2C3" w:themeColor="accent5"/>
          <w:bottom w:val="single" w:sz="4" w:space="0" w:color="E4D2C3" w:themeColor="accent5"/>
          <w:right w:val="single" w:sz="4" w:space="0" w:color="E4D2C3" w:themeColor="accent5"/>
          <w:insideH w:val="nil"/>
        </w:tcBorders>
        <w:shd w:val="clear" w:color="auto" w:fill="E4D2C3" w:themeFill="accent5"/>
      </w:tcPr>
    </w:tblStylePr>
    <w:tblStylePr w:type="lastRow">
      <w:rPr>
        <w:b/>
        <w:bCs/>
      </w:rPr>
      <w:tblPr/>
      <w:tcPr>
        <w:tcBorders>
          <w:top w:val="double" w:sz="4" w:space="0" w:color="EEE3DA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F5F2" w:themeFill="accent5" w:themeFillTint="33"/>
      </w:tcPr>
    </w:tblStylePr>
    <w:tblStylePr w:type="band1Horz">
      <w:tblPr/>
      <w:tcPr>
        <w:shd w:val="clear" w:color="auto" w:fill="F9F5F2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333B97"/>
    <w:tblPr>
      <w:tblStyleRowBandSize w:val="1"/>
      <w:tblStyleColBandSize w:val="1"/>
      <w:tblBorders>
        <w:top w:val="single" w:sz="4" w:space="0" w:color="F8AE78" w:themeColor="accent6" w:themeTint="99"/>
        <w:left w:val="single" w:sz="4" w:space="0" w:color="F8AE78" w:themeColor="accent6" w:themeTint="99"/>
        <w:bottom w:val="single" w:sz="4" w:space="0" w:color="F8AE78" w:themeColor="accent6" w:themeTint="99"/>
        <w:right w:val="single" w:sz="4" w:space="0" w:color="F8AE78" w:themeColor="accent6" w:themeTint="99"/>
        <w:insideH w:val="single" w:sz="4" w:space="0" w:color="F8AE78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47920" w:themeColor="accent6"/>
          <w:left w:val="single" w:sz="4" w:space="0" w:color="F47920" w:themeColor="accent6"/>
          <w:bottom w:val="single" w:sz="4" w:space="0" w:color="F47920" w:themeColor="accent6"/>
          <w:right w:val="single" w:sz="4" w:space="0" w:color="F47920" w:themeColor="accent6"/>
          <w:insideH w:val="nil"/>
        </w:tcBorders>
        <w:shd w:val="clear" w:color="auto" w:fill="F47920" w:themeFill="accent6"/>
      </w:tcPr>
    </w:tblStylePr>
    <w:tblStylePr w:type="lastRow">
      <w:rPr>
        <w:b/>
        <w:bCs/>
      </w:rPr>
      <w:tblPr/>
      <w:tcPr>
        <w:tcBorders>
          <w:top w:val="double" w:sz="4" w:space="0" w:color="F8AE7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4D2" w:themeFill="accent6" w:themeFillTint="33"/>
      </w:tcPr>
    </w:tblStylePr>
    <w:tblStylePr w:type="band1Horz">
      <w:tblPr/>
      <w:tcPr>
        <w:shd w:val="clear" w:color="auto" w:fill="FCE4D2" w:themeFill="accent6" w:themeFillTint="33"/>
      </w:tcPr>
    </w:tblStylePr>
  </w:style>
  <w:style w:type="table" w:styleId="ListTable5Dark">
    <w:name w:val="List Table 5 Dark"/>
    <w:basedOn w:val="TableNormal"/>
    <w:uiPriority w:val="50"/>
    <w:rsid w:val="00333B97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333B97"/>
    <w:rPr>
      <w:color w:val="FFFFFF" w:themeColor="background1"/>
    </w:rPr>
    <w:tblPr>
      <w:tblStyleRowBandSize w:val="1"/>
      <w:tblStyleColBandSize w:val="1"/>
      <w:tblBorders>
        <w:top w:val="single" w:sz="24" w:space="0" w:color="75287C" w:themeColor="accent1"/>
        <w:left w:val="single" w:sz="24" w:space="0" w:color="75287C" w:themeColor="accent1"/>
        <w:bottom w:val="single" w:sz="24" w:space="0" w:color="75287C" w:themeColor="accent1"/>
        <w:right w:val="single" w:sz="24" w:space="0" w:color="75287C" w:themeColor="accent1"/>
      </w:tblBorders>
    </w:tblPr>
    <w:tcPr>
      <w:shd w:val="clear" w:color="auto" w:fill="75287C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333B97"/>
    <w:rPr>
      <w:color w:val="FFFFFF" w:themeColor="background1"/>
    </w:rPr>
    <w:tblPr>
      <w:tblStyleRowBandSize w:val="1"/>
      <w:tblStyleColBandSize w:val="1"/>
      <w:tblBorders>
        <w:top w:val="single" w:sz="24" w:space="0" w:color="B46888" w:themeColor="accent2"/>
        <w:left w:val="single" w:sz="24" w:space="0" w:color="B46888" w:themeColor="accent2"/>
        <w:bottom w:val="single" w:sz="24" w:space="0" w:color="B46888" w:themeColor="accent2"/>
        <w:right w:val="single" w:sz="24" w:space="0" w:color="B46888" w:themeColor="accent2"/>
      </w:tblBorders>
    </w:tblPr>
    <w:tcPr>
      <w:shd w:val="clear" w:color="auto" w:fill="B46888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333B97"/>
    <w:rPr>
      <w:color w:val="FFFFFF" w:themeColor="background1"/>
    </w:rPr>
    <w:tblPr>
      <w:tblStyleRowBandSize w:val="1"/>
      <w:tblStyleColBandSize w:val="1"/>
      <w:tblBorders>
        <w:top w:val="single" w:sz="24" w:space="0" w:color="D61B5B" w:themeColor="accent3"/>
        <w:left w:val="single" w:sz="24" w:space="0" w:color="D61B5B" w:themeColor="accent3"/>
        <w:bottom w:val="single" w:sz="24" w:space="0" w:color="D61B5B" w:themeColor="accent3"/>
        <w:right w:val="single" w:sz="24" w:space="0" w:color="D61B5B" w:themeColor="accent3"/>
      </w:tblBorders>
    </w:tblPr>
    <w:tcPr>
      <w:shd w:val="clear" w:color="auto" w:fill="D61B5B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333B97"/>
    <w:rPr>
      <w:color w:val="FFFFFF" w:themeColor="background1"/>
    </w:rPr>
    <w:tblPr>
      <w:tblStyleRowBandSize w:val="1"/>
      <w:tblStyleColBandSize w:val="1"/>
      <w:tblBorders>
        <w:top w:val="single" w:sz="24" w:space="0" w:color="F5BAB9" w:themeColor="accent4"/>
        <w:left w:val="single" w:sz="24" w:space="0" w:color="F5BAB9" w:themeColor="accent4"/>
        <w:bottom w:val="single" w:sz="24" w:space="0" w:color="F5BAB9" w:themeColor="accent4"/>
        <w:right w:val="single" w:sz="24" w:space="0" w:color="F5BAB9" w:themeColor="accent4"/>
      </w:tblBorders>
    </w:tblPr>
    <w:tcPr>
      <w:shd w:val="clear" w:color="auto" w:fill="F5BAB9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333B97"/>
    <w:rPr>
      <w:color w:val="FFFFFF" w:themeColor="background1"/>
    </w:rPr>
    <w:tblPr>
      <w:tblStyleRowBandSize w:val="1"/>
      <w:tblStyleColBandSize w:val="1"/>
      <w:tblBorders>
        <w:top w:val="single" w:sz="24" w:space="0" w:color="E4D2C3" w:themeColor="accent5"/>
        <w:left w:val="single" w:sz="24" w:space="0" w:color="E4D2C3" w:themeColor="accent5"/>
        <w:bottom w:val="single" w:sz="24" w:space="0" w:color="E4D2C3" w:themeColor="accent5"/>
        <w:right w:val="single" w:sz="24" w:space="0" w:color="E4D2C3" w:themeColor="accent5"/>
      </w:tblBorders>
    </w:tblPr>
    <w:tcPr>
      <w:shd w:val="clear" w:color="auto" w:fill="E4D2C3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333B97"/>
    <w:rPr>
      <w:color w:val="FFFFFF" w:themeColor="background1"/>
    </w:rPr>
    <w:tblPr>
      <w:tblStyleRowBandSize w:val="1"/>
      <w:tblStyleColBandSize w:val="1"/>
      <w:tblBorders>
        <w:top w:val="single" w:sz="24" w:space="0" w:color="F47920" w:themeColor="accent6"/>
        <w:left w:val="single" w:sz="24" w:space="0" w:color="F47920" w:themeColor="accent6"/>
        <w:bottom w:val="single" w:sz="24" w:space="0" w:color="F47920" w:themeColor="accent6"/>
        <w:right w:val="single" w:sz="24" w:space="0" w:color="F47920" w:themeColor="accent6"/>
      </w:tblBorders>
    </w:tblPr>
    <w:tcPr>
      <w:shd w:val="clear" w:color="auto" w:fill="F47920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333B97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333B97"/>
    <w:rPr>
      <w:color w:val="571E5C" w:themeColor="accent1" w:themeShade="BF"/>
    </w:rPr>
    <w:tblPr>
      <w:tblStyleRowBandSize w:val="1"/>
      <w:tblStyleColBandSize w:val="1"/>
      <w:tblBorders>
        <w:top w:val="single" w:sz="4" w:space="0" w:color="75287C" w:themeColor="accent1"/>
        <w:bottom w:val="single" w:sz="4" w:space="0" w:color="75287C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75287C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75287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CAEE" w:themeFill="accent1" w:themeFillTint="33"/>
      </w:tcPr>
    </w:tblStylePr>
    <w:tblStylePr w:type="band1Horz">
      <w:tblPr/>
      <w:tcPr>
        <w:shd w:val="clear" w:color="auto" w:fill="EBCAEE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333B97"/>
    <w:rPr>
      <w:color w:val="8E4664" w:themeColor="accent2" w:themeShade="BF"/>
    </w:rPr>
    <w:tblPr>
      <w:tblStyleRowBandSize w:val="1"/>
      <w:tblStyleColBandSize w:val="1"/>
      <w:tblBorders>
        <w:top w:val="single" w:sz="4" w:space="0" w:color="B46888" w:themeColor="accent2"/>
        <w:bottom w:val="single" w:sz="4" w:space="0" w:color="B46888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B46888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B4688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E0E7" w:themeFill="accent2" w:themeFillTint="33"/>
      </w:tcPr>
    </w:tblStylePr>
    <w:tblStylePr w:type="band1Horz">
      <w:tblPr/>
      <w:tcPr>
        <w:shd w:val="clear" w:color="auto" w:fill="F0E0E7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333B97"/>
    <w:rPr>
      <w:color w:val="A01443" w:themeColor="accent3" w:themeShade="BF"/>
    </w:rPr>
    <w:tblPr>
      <w:tblStyleRowBandSize w:val="1"/>
      <w:tblStyleColBandSize w:val="1"/>
      <w:tblBorders>
        <w:top w:val="single" w:sz="4" w:space="0" w:color="D61B5B" w:themeColor="accent3"/>
        <w:bottom w:val="single" w:sz="4" w:space="0" w:color="D61B5B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D61B5B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D61B5B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CFDD" w:themeFill="accent3" w:themeFillTint="33"/>
      </w:tcPr>
    </w:tblStylePr>
    <w:tblStylePr w:type="band1Horz">
      <w:tblPr/>
      <w:tcPr>
        <w:shd w:val="clear" w:color="auto" w:fill="F9CFDD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333B97"/>
    <w:rPr>
      <w:color w:val="E75C5A" w:themeColor="accent4" w:themeShade="BF"/>
    </w:rPr>
    <w:tblPr>
      <w:tblStyleRowBandSize w:val="1"/>
      <w:tblStyleColBandSize w:val="1"/>
      <w:tblBorders>
        <w:top w:val="single" w:sz="4" w:space="0" w:color="F5BAB9" w:themeColor="accent4"/>
        <w:bottom w:val="single" w:sz="4" w:space="0" w:color="F5BAB9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5BAB9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5BAB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1F1" w:themeFill="accent4" w:themeFillTint="33"/>
      </w:tcPr>
    </w:tblStylePr>
    <w:tblStylePr w:type="band1Horz">
      <w:tblPr/>
      <w:tcPr>
        <w:shd w:val="clear" w:color="auto" w:fill="FDF1F1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333B97"/>
    <w:rPr>
      <w:color w:val="C39A79" w:themeColor="accent5" w:themeShade="BF"/>
    </w:rPr>
    <w:tblPr>
      <w:tblStyleRowBandSize w:val="1"/>
      <w:tblStyleColBandSize w:val="1"/>
      <w:tblBorders>
        <w:top w:val="single" w:sz="4" w:space="0" w:color="E4D2C3" w:themeColor="accent5"/>
        <w:bottom w:val="single" w:sz="4" w:space="0" w:color="E4D2C3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E4D2C3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E4D2C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F5F2" w:themeFill="accent5" w:themeFillTint="33"/>
      </w:tcPr>
    </w:tblStylePr>
    <w:tblStylePr w:type="band1Horz">
      <w:tblPr/>
      <w:tcPr>
        <w:shd w:val="clear" w:color="auto" w:fill="F9F5F2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333B97"/>
    <w:rPr>
      <w:color w:val="C45809" w:themeColor="accent6" w:themeShade="BF"/>
    </w:rPr>
    <w:tblPr>
      <w:tblStyleRowBandSize w:val="1"/>
      <w:tblStyleColBandSize w:val="1"/>
      <w:tblBorders>
        <w:top w:val="single" w:sz="4" w:space="0" w:color="F47920" w:themeColor="accent6"/>
        <w:bottom w:val="single" w:sz="4" w:space="0" w:color="F47920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F47920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F4792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4D2" w:themeFill="accent6" w:themeFillTint="33"/>
      </w:tcPr>
    </w:tblStylePr>
    <w:tblStylePr w:type="band1Horz">
      <w:tblPr/>
      <w:tcPr>
        <w:shd w:val="clear" w:color="auto" w:fill="FCE4D2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333B97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333B97"/>
    <w:rPr>
      <w:color w:val="571E5C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5287C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5287C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5287C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5287C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BCAEE" w:themeFill="accent1" w:themeFillTint="33"/>
      </w:tcPr>
    </w:tblStylePr>
    <w:tblStylePr w:type="band1Horz">
      <w:tblPr/>
      <w:tcPr>
        <w:shd w:val="clear" w:color="auto" w:fill="EBCAEE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333B97"/>
    <w:rPr>
      <w:color w:val="8E4664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B46888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B46888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B46888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B46888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0E0E7" w:themeFill="accent2" w:themeFillTint="33"/>
      </w:tcPr>
    </w:tblStylePr>
    <w:tblStylePr w:type="band1Horz">
      <w:tblPr/>
      <w:tcPr>
        <w:shd w:val="clear" w:color="auto" w:fill="F0E0E7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333B97"/>
    <w:rPr>
      <w:color w:val="A01443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61B5B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61B5B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61B5B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61B5B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9CFDD" w:themeFill="accent3" w:themeFillTint="33"/>
      </w:tcPr>
    </w:tblStylePr>
    <w:tblStylePr w:type="band1Horz">
      <w:tblPr/>
      <w:tcPr>
        <w:shd w:val="clear" w:color="auto" w:fill="F9CFD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333B97"/>
    <w:rPr>
      <w:color w:val="E75C5A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5BAB9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5BAB9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5BAB9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5BAB9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DF1F1" w:themeFill="accent4" w:themeFillTint="33"/>
      </w:tcPr>
    </w:tblStylePr>
    <w:tblStylePr w:type="band1Horz">
      <w:tblPr/>
      <w:tcPr>
        <w:shd w:val="clear" w:color="auto" w:fill="FDF1F1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333B97"/>
    <w:rPr>
      <w:color w:val="C39A79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4D2C3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4D2C3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4D2C3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4D2C3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9F5F2" w:themeFill="accent5" w:themeFillTint="33"/>
      </w:tcPr>
    </w:tblStylePr>
    <w:tblStylePr w:type="band1Horz">
      <w:tblPr/>
      <w:tcPr>
        <w:shd w:val="clear" w:color="auto" w:fill="F9F5F2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333B97"/>
    <w:rPr>
      <w:color w:val="C4580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47920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47920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47920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47920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CE4D2" w:themeFill="accent6" w:themeFillTint="33"/>
      </w:tcPr>
    </w:tblStylePr>
    <w:tblStylePr w:type="band1Horz">
      <w:tblPr/>
      <w:tcPr>
        <w:shd w:val="clear" w:color="auto" w:fill="FCE4D2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333B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333B97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333B97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333B97"/>
    <w:tblPr>
      <w:tblStyleRowBandSize w:val="1"/>
      <w:tblStyleColBandSize w:val="1"/>
      <w:tblBorders>
        <w:top w:val="single" w:sz="8" w:space="0" w:color="B23DBD" w:themeColor="accent1" w:themeTint="BF"/>
        <w:left w:val="single" w:sz="8" w:space="0" w:color="B23DBD" w:themeColor="accent1" w:themeTint="BF"/>
        <w:bottom w:val="single" w:sz="8" w:space="0" w:color="B23DBD" w:themeColor="accent1" w:themeTint="BF"/>
        <w:right w:val="single" w:sz="8" w:space="0" w:color="B23DBD" w:themeColor="accent1" w:themeTint="BF"/>
        <w:insideH w:val="single" w:sz="8" w:space="0" w:color="B23DBD" w:themeColor="accent1" w:themeTint="BF"/>
        <w:insideV w:val="single" w:sz="8" w:space="0" w:color="B23DBD" w:themeColor="accent1" w:themeTint="BF"/>
      </w:tblBorders>
    </w:tblPr>
    <w:tcPr>
      <w:shd w:val="clear" w:color="auto" w:fill="E6BEEA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23DB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7CD5" w:themeFill="accent1" w:themeFillTint="7F"/>
      </w:tcPr>
    </w:tblStylePr>
    <w:tblStylePr w:type="band1Horz">
      <w:tblPr/>
      <w:tcPr>
        <w:shd w:val="clear" w:color="auto" w:fill="CD7CD5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333B97"/>
    <w:tblPr>
      <w:tblStyleRowBandSize w:val="1"/>
      <w:tblStyleColBandSize w:val="1"/>
      <w:tblBorders>
        <w:top w:val="single" w:sz="8" w:space="0" w:color="C68DA5" w:themeColor="accent2" w:themeTint="BF"/>
        <w:left w:val="single" w:sz="8" w:space="0" w:color="C68DA5" w:themeColor="accent2" w:themeTint="BF"/>
        <w:bottom w:val="single" w:sz="8" w:space="0" w:color="C68DA5" w:themeColor="accent2" w:themeTint="BF"/>
        <w:right w:val="single" w:sz="8" w:space="0" w:color="C68DA5" w:themeColor="accent2" w:themeTint="BF"/>
        <w:insideH w:val="single" w:sz="8" w:space="0" w:color="C68DA5" w:themeColor="accent2" w:themeTint="BF"/>
        <w:insideV w:val="single" w:sz="8" w:space="0" w:color="C68DA5" w:themeColor="accent2" w:themeTint="BF"/>
      </w:tblBorders>
    </w:tblPr>
    <w:tcPr>
      <w:shd w:val="clear" w:color="auto" w:fill="ECD9E1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68DA5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B3C3" w:themeFill="accent2" w:themeFillTint="7F"/>
      </w:tcPr>
    </w:tblStylePr>
    <w:tblStylePr w:type="band1Horz">
      <w:tblPr/>
      <w:tcPr>
        <w:shd w:val="clear" w:color="auto" w:fill="D9B3C3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333B97"/>
    <w:tblPr>
      <w:tblStyleRowBandSize w:val="1"/>
      <w:tblStyleColBandSize w:val="1"/>
      <w:tblBorders>
        <w:top w:val="single" w:sz="8" w:space="0" w:color="E84B81" w:themeColor="accent3" w:themeTint="BF"/>
        <w:left w:val="single" w:sz="8" w:space="0" w:color="E84B81" w:themeColor="accent3" w:themeTint="BF"/>
        <w:bottom w:val="single" w:sz="8" w:space="0" w:color="E84B81" w:themeColor="accent3" w:themeTint="BF"/>
        <w:right w:val="single" w:sz="8" w:space="0" w:color="E84B81" w:themeColor="accent3" w:themeTint="BF"/>
        <w:insideH w:val="single" w:sz="8" w:space="0" w:color="E84B81" w:themeColor="accent3" w:themeTint="BF"/>
        <w:insideV w:val="single" w:sz="8" w:space="0" w:color="E84B81" w:themeColor="accent3" w:themeTint="BF"/>
      </w:tblBorders>
    </w:tblPr>
    <w:tcPr>
      <w:shd w:val="clear" w:color="auto" w:fill="F7C3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84B81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88AB" w:themeFill="accent3" w:themeFillTint="7F"/>
      </w:tcPr>
    </w:tblStylePr>
    <w:tblStylePr w:type="band1Horz">
      <w:tblPr/>
      <w:tcPr>
        <w:shd w:val="clear" w:color="auto" w:fill="F088AB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333B97"/>
    <w:tblPr>
      <w:tblStyleRowBandSize w:val="1"/>
      <w:tblStyleColBandSize w:val="1"/>
      <w:tblBorders>
        <w:top w:val="single" w:sz="8" w:space="0" w:color="F7CBCA" w:themeColor="accent4" w:themeTint="BF"/>
        <w:left w:val="single" w:sz="8" w:space="0" w:color="F7CBCA" w:themeColor="accent4" w:themeTint="BF"/>
        <w:bottom w:val="single" w:sz="8" w:space="0" w:color="F7CBCA" w:themeColor="accent4" w:themeTint="BF"/>
        <w:right w:val="single" w:sz="8" w:space="0" w:color="F7CBCA" w:themeColor="accent4" w:themeTint="BF"/>
        <w:insideH w:val="single" w:sz="8" w:space="0" w:color="F7CBCA" w:themeColor="accent4" w:themeTint="BF"/>
        <w:insideV w:val="single" w:sz="8" w:space="0" w:color="F7CBCA" w:themeColor="accent4" w:themeTint="BF"/>
      </w:tblBorders>
    </w:tblPr>
    <w:tcPr>
      <w:shd w:val="clear" w:color="auto" w:fill="FCEDED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7CBCA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CDC" w:themeFill="accent4" w:themeFillTint="7F"/>
      </w:tcPr>
    </w:tblStylePr>
    <w:tblStylePr w:type="band1Horz">
      <w:tblPr/>
      <w:tcPr>
        <w:shd w:val="clear" w:color="auto" w:fill="FADCDC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333B97"/>
    <w:tblPr>
      <w:tblStyleRowBandSize w:val="1"/>
      <w:tblStyleColBandSize w:val="1"/>
      <w:tblBorders>
        <w:top w:val="single" w:sz="8" w:space="0" w:color="EADDD1" w:themeColor="accent5" w:themeTint="BF"/>
        <w:left w:val="single" w:sz="8" w:space="0" w:color="EADDD1" w:themeColor="accent5" w:themeTint="BF"/>
        <w:bottom w:val="single" w:sz="8" w:space="0" w:color="EADDD1" w:themeColor="accent5" w:themeTint="BF"/>
        <w:right w:val="single" w:sz="8" w:space="0" w:color="EADDD1" w:themeColor="accent5" w:themeTint="BF"/>
        <w:insideH w:val="single" w:sz="8" w:space="0" w:color="EADDD1" w:themeColor="accent5" w:themeTint="BF"/>
        <w:insideV w:val="single" w:sz="8" w:space="0" w:color="EADDD1" w:themeColor="accent5" w:themeTint="BF"/>
      </w:tblBorders>
    </w:tblPr>
    <w:tcPr>
      <w:shd w:val="clear" w:color="auto" w:fill="F8F3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ADDD1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1E8E1" w:themeFill="accent5" w:themeFillTint="7F"/>
      </w:tcPr>
    </w:tblStylePr>
    <w:tblStylePr w:type="band1Horz">
      <w:tblPr/>
      <w:tcPr>
        <w:shd w:val="clear" w:color="auto" w:fill="F1E8E1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333B97"/>
    <w:tblPr>
      <w:tblStyleRowBandSize w:val="1"/>
      <w:tblStyleColBandSize w:val="1"/>
      <w:tblBorders>
        <w:top w:val="single" w:sz="8" w:space="0" w:color="F69A57" w:themeColor="accent6" w:themeTint="BF"/>
        <w:left w:val="single" w:sz="8" w:space="0" w:color="F69A57" w:themeColor="accent6" w:themeTint="BF"/>
        <w:bottom w:val="single" w:sz="8" w:space="0" w:color="F69A57" w:themeColor="accent6" w:themeTint="BF"/>
        <w:right w:val="single" w:sz="8" w:space="0" w:color="F69A57" w:themeColor="accent6" w:themeTint="BF"/>
        <w:insideH w:val="single" w:sz="8" w:space="0" w:color="F69A57" w:themeColor="accent6" w:themeTint="BF"/>
        <w:insideV w:val="single" w:sz="8" w:space="0" w:color="F69A57" w:themeColor="accent6" w:themeTint="BF"/>
      </w:tblBorders>
    </w:tblPr>
    <w:tcPr>
      <w:shd w:val="clear" w:color="auto" w:fill="FCDDC7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69A57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BC8F" w:themeFill="accent6" w:themeFillTint="7F"/>
      </w:tcPr>
    </w:tblStylePr>
    <w:tblStylePr w:type="band1Horz">
      <w:tblPr/>
      <w:tcPr>
        <w:shd w:val="clear" w:color="auto" w:fill="F9BC8F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333B97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333B97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5287C" w:themeColor="accent1"/>
        <w:left w:val="single" w:sz="8" w:space="0" w:color="75287C" w:themeColor="accent1"/>
        <w:bottom w:val="single" w:sz="8" w:space="0" w:color="75287C" w:themeColor="accent1"/>
        <w:right w:val="single" w:sz="8" w:space="0" w:color="75287C" w:themeColor="accent1"/>
        <w:insideH w:val="single" w:sz="8" w:space="0" w:color="75287C" w:themeColor="accent1"/>
        <w:insideV w:val="single" w:sz="8" w:space="0" w:color="75287C" w:themeColor="accent1"/>
      </w:tblBorders>
    </w:tblPr>
    <w:tcPr>
      <w:shd w:val="clear" w:color="auto" w:fill="E6BEEA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5E5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CAEE" w:themeFill="accent1" w:themeFillTint="33"/>
      </w:tcPr>
    </w:tblStylePr>
    <w:tblStylePr w:type="band1Vert">
      <w:tblPr/>
      <w:tcPr>
        <w:shd w:val="clear" w:color="auto" w:fill="CD7CD5" w:themeFill="accent1" w:themeFillTint="7F"/>
      </w:tcPr>
    </w:tblStylePr>
    <w:tblStylePr w:type="band1Horz">
      <w:tblPr/>
      <w:tcPr>
        <w:tcBorders>
          <w:insideH w:val="single" w:sz="6" w:space="0" w:color="75287C" w:themeColor="accent1"/>
          <w:insideV w:val="single" w:sz="6" w:space="0" w:color="75287C" w:themeColor="accent1"/>
        </w:tcBorders>
        <w:shd w:val="clear" w:color="auto" w:fill="CD7CD5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333B97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6888" w:themeColor="accent2"/>
        <w:left w:val="single" w:sz="8" w:space="0" w:color="B46888" w:themeColor="accent2"/>
        <w:bottom w:val="single" w:sz="8" w:space="0" w:color="B46888" w:themeColor="accent2"/>
        <w:right w:val="single" w:sz="8" w:space="0" w:color="B46888" w:themeColor="accent2"/>
        <w:insideH w:val="single" w:sz="8" w:space="0" w:color="B46888" w:themeColor="accent2"/>
        <w:insideV w:val="single" w:sz="8" w:space="0" w:color="B46888" w:themeColor="accent2"/>
      </w:tblBorders>
    </w:tblPr>
    <w:tcPr>
      <w:shd w:val="clear" w:color="auto" w:fill="ECD9E1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7F0F3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E0E7" w:themeFill="accent2" w:themeFillTint="33"/>
      </w:tcPr>
    </w:tblStylePr>
    <w:tblStylePr w:type="band1Vert">
      <w:tblPr/>
      <w:tcPr>
        <w:shd w:val="clear" w:color="auto" w:fill="D9B3C3" w:themeFill="accent2" w:themeFillTint="7F"/>
      </w:tcPr>
    </w:tblStylePr>
    <w:tblStylePr w:type="band1Horz">
      <w:tblPr/>
      <w:tcPr>
        <w:tcBorders>
          <w:insideH w:val="single" w:sz="6" w:space="0" w:color="B46888" w:themeColor="accent2"/>
          <w:insideV w:val="single" w:sz="6" w:space="0" w:color="B46888" w:themeColor="accent2"/>
        </w:tcBorders>
        <w:shd w:val="clear" w:color="auto" w:fill="D9B3C3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333B97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61B5B" w:themeColor="accent3"/>
        <w:left w:val="single" w:sz="8" w:space="0" w:color="D61B5B" w:themeColor="accent3"/>
        <w:bottom w:val="single" w:sz="8" w:space="0" w:color="D61B5B" w:themeColor="accent3"/>
        <w:right w:val="single" w:sz="8" w:space="0" w:color="D61B5B" w:themeColor="accent3"/>
        <w:insideH w:val="single" w:sz="8" w:space="0" w:color="D61B5B" w:themeColor="accent3"/>
        <w:insideV w:val="single" w:sz="8" w:space="0" w:color="D61B5B" w:themeColor="accent3"/>
      </w:tblBorders>
    </w:tblPr>
    <w:tcPr>
      <w:shd w:val="clear" w:color="auto" w:fill="F7C3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CE7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CFDD" w:themeFill="accent3" w:themeFillTint="33"/>
      </w:tcPr>
    </w:tblStylePr>
    <w:tblStylePr w:type="band1Vert">
      <w:tblPr/>
      <w:tcPr>
        <w:shd w:val="clear" w:color="auto" w:fill="F088AB" w:themeFill="accent3" w:themeFillTint="7F"/>
      </w:tcPr>
    </w:tblStylePr>
    <w:tblStylePr w:type="band1Horz">
      <w:tblPr/>
      <w:tcPr>
        <w:tcBorders>
          <w:insideH w:val="single" w:sz="6" w:space="0" w:color="D61B5B" w:themeColor="accent3"/>
          <w:insideV w:val="single" w:sz="6" w:space="0" w:color="D61B5B" w:themeColor="accent3"/>
        </w:tcBorders>
        <w:shd w:val="clear" w:color="auto" w:fill="F088AB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333B97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5BAB9" w:themeColor="accent4"/>
        <w:left w:val="single" w:sz="8" w:space="0" w:color="F5BAB9" w:themeColor="accent4"/>
        <w:bottom w:val="single" w:sz="8" w:space="0" w:color="F5BAB9" w:themeColor="accent4"/>
        <w:right w:val="single" w:sz="8" w:space="0" w:color="F5BAB9" w:themeColor="accent4"/>
        <w:insideH w:val="single" w:sz="8" w:space="0" w:color="F5BAB9" w:themeColor="accent4"/>
        <w:insideV w:val="single" w:sz="8" w:space="0" w:color="F5BAB9" w:themeColor="accent4"/>
      </w:tblBorders>
    </w:tblPr>
    <w:tcPr>
      <w:shd w:val="clear" w:color="auto" w:fill="FCEDED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EF8F8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F1F1" w:themeFill="accent4" w:themeFillTint="33"/>
      </w:tcPr>
    </w:tblStylePr>
    <w:tblStylePr w:type="band1Vert">
      <w:tblPr/>
      <w:tcPr>
        <w:shd w:val="clear" w:color="auto" w:fill="FADCDC" w:themeFill="accent4" w:themeFillTint="7F"/>
      </w:tcPr>
    </w:tblStylePr>
    <w:tblStylePr w:type="band1Horz">
      <w:tblPr/>
      <w:tcPr>
        <w:tcBorders>
          <w:insideH w:val="single" w:sz="6" w:space="0" w:color="F5BAB9" w:themeColor="accent4"/>
          <w:insideV w:val="single" w:sz="6" w:space="0" w:color="F5BAB9" w:themeColor="accent4"/>
        </w:tcBorders>
        <w:shd w:val="clear" w:color="auto" w:fill="FADCDC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333B97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4D2C3" w:themeColor="accent5"/>
        <w:left w:val="single" w:sz="8" w:space="0" w:color="E4D2C3" w:themeColor="accent5"/>
        <w:bottom w:val="single" w:sz="8" w:space="0" w:color="E4D2C3" w:themeColor="accent5"/>
        <w:right w:val="single" w:sz="8" w:space="0" w:color="E4D2C3" w:themeColor="accent5"/>
        <w:insideH w:val="single" w:sz="8" w:space="0" w:color="E4D2C3" w:themeColor="accent5"/>
        <w:insideV w:val="single" w:sz="8" w:space="0" w:color="E4D2C3" w:themeColor="accent5"/>
      </w:tblBorders>
    </w:tblPr>
    <w:tcPr>
      <w:shd w:val="clear" w:color="auto" w:fill="F8F3F0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CFA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F5F2" w:themeFill="accent5" w:themeFillTint="33"/>
      </w:tcPr>
    </w:tblStylePr>
    <w:tblStylePr w:type="band1Vert">
      <w:tblPr/>
      <w:tcPr>
        <w:shd w:val="clear" w:color="auto" w:fill="F1E8E1" w:themeFill="accent5" w:themeFillTint="7F"/>
      </w:tcPr>
    </w:tblStylePr>
    <w:tblStylePr w:type="band1Horz">
      <w:tblPr/>
      <w:tcPr>
        <w:tcBorders>
          <w:insideH w:val="single" w:sz="6" w:space="0" w:color="E4D2C3" w:themeColor="accent5"/>
          <w:insideV w:val="single" w:sz="6" w:space="0" w:color="E4D2C3" w:themeColor="accent5"/>
        </w:tcBorders>
        <w:shd w:val="clear" w:color="auto" w:fill="F1E8E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333B97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47920" w:themeColor="accent6"/>
        <w:left w:val="single" w:sz="8" w:space="0" w:color="F47920" w:themeColor="accent6"/>
        <w:bottom w:val="single" w:sz="8" w:space="0" w:color="F47920" w:themeColor="accent6"/>
        <w:right w:val="single" w:sz="8" w:space="0" w:color="F47920" w:themeColor="accent6"/>
        <w:insideH w:val="single" w:sz="8" w:space="0" w:color="F47920" w:themeColor="accent6"/>
        <w:insideV w:val="single" w:sz="8" w:space="0" w:color="F47920" w:themeColor="accent6"/>
      </w:tblBorders>
    </w:tblPr>
    <w:tcPr>
      <w:shd w:val="clear" w:color="auto" w:fill="FCDDC7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1E9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E4D2" w:themeFill="accent6" w:themeFillTint="33"/>
      </w:tcPr>
    </w:tblStylePr>
    <w:tblStylePr w:type="band1Vert">
      <w:tblPr/>
      <w:tcPr>
        <w:shd w:val="clear" w:color="auto" w:fill="F9BC8F" w:themeFill="accent6" w:themeFillTint="7F"/>
      </w:tcPr>
    </w:tblStylePr>
    <w:tblStylePr w:type="band1Horz">
      <w:tblPr/>
      <w:tcPr>
        <w:tcBorders>
          <w:insideH w:val="single" w:sz="6" w:space="0" w:color="F47920" w:themeColor="accent6"/>
          <w:insideV w:val="single" w:sz="6" w:space="0" w:color="F47920" w:themeColor="accent6"/>
        </w:tcBorders>
        <w:shd w:val="clear" w:color="auto" w:fill="F9BC8F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333B9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333B9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BEEA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5287C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5287C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5287C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5287C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7CD5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7CD5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333B9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CD9E1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6888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6888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46888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46888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9B3C3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9B3C3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333B9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7C3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61B5B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61B5B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61B5B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61B5B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088AB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088AB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333B9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CEDED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5BAB9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5BAB9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5BAB9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5BAB9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ADCDC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ADCDC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333B9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8F3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4D2C3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4D2C3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4D2C3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4D2C3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1E8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1E8E1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333B9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CDDC7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47920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47920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47920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47920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9BC8F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9BC8F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333B97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333B97"/>
    <w:rPr>
      <w:color w:val="000000" w:themeColor="text1"/>
    </w:rPr>
    <w:tblPr>
      <w:tblStyleRowBandSize w:val="1"/>
      <w:tblStyleColBandSize w:val="1"/>
      <w:tblBorders>
        <w:top w:val="single" w:sz="8" w:space="0" w:color="75287C" w:themeColor="accent1"/>
        <w:bottom w:val="single" w:sz="8" w:space="0" w:color="75287C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5287C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5287C" w:themeColor="accent1"/>
          <w:bottom w:val="single" w:sz="8" w:space="0" w:color="75287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5287C" w:themeColor="accent1"/>
          <w:bottom w:val="single" w:sz="8" w:space="0" w:color="75287C" w:themeColor="accent1"/>
        </w:tcBorders>
      </w:tcPr>
    </w:tblStylePr>
    <w:tblStylePr w:type="band1Vert">
      <w:tblPr/>
      <w:tcPr>
        <w:shd w:val="clear" w:color="auto" w:fill="E6BEEA" w:themeFill="accent1" w:themeFillTint="3F"/>
      </w:tcPr>
    </w:tblStylePr>
    <w:tblStylePr w:type="band1Horz">
      <w:tblPr/>
      <w:tcPr>
        <w:shd w:val="clear" w:color="auto" w:fill="E6BEEA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333B97"/>
    <w:rPr>
      <w:color w:val="000000" w:themeColor="text1"/>
    </w:rPr>
    <w:tblPr>
      <w:tblStyleRowBandSize w:val="1"/>
      <w:tblStyleColBandSize w:val="1"/>
      <w:tblBorders>
        <w:top w:val="single" w:sz="8" w:space="0" w:color="B46888" w:themeColor="accent2"/>
        <w:bottom w:val="single" w:sz="8" w:space="0" w:color="B46888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46888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B46888" w:themeColor="accent2"/>
          <w:bottom w:val="single" w:sz="8" w:space="0" w:color="B4688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46888" w:themeColor="accent2"/>
          <w:bottom w:val="single" w:sz="8" w:space="0" w:color="B46888" w:themeColor="accent2"/>
        </w:tcBorders>
      </w:tcPr>
    </w:tblStylePr>
    <w:tblStylePr w:type="band1Vert">
      <w:tblPr/>
      <w:tcPr>
        <w:shd w:val="clear" w:color="auto" w:fill="ECD9E1" w:themeFill="accent2" w:themeFillTint="3F"/>
      </w:tcPr>
    </w:tblStylePr>
    <w:tblStylePr w:type="band1Horz">
      <w:tblPr/>
      <w:tcPr>
        <w:shd w:val="clear" w:color="auto" w:fill="ECD9E1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333B97"/>
    <w:rPr>
      <w:color w:val="000000" w:themeColor="text1"/>
    </w:rPr>
    <w:tblPr>
      <w:tblStyleRowBandSize w:val="1"/>
      <w:tblStyleColBandSize w:val="1"/>
      <w:tblBorders>
        <w:top w:val="single" w:sz="8" w:space="0" w:color="D61B5B" w:themeColor="accent3"/>
        <w:bottom w:val="single" w:sz="8" w:space="0" w:color="D61B5B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61B5B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D61B5B" w:themeColor="accent3"/>
          <w:bottom w:val="single" w:sz="8" w:space="0" w:color="D61B5B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61B5B" w:themeColor="accent3"/>
          <w:bottom w:val="single" w:sz="8" w:space="0" w:color="D61B5B" w:themeColor="accent3"/>
        </w:tcBorders>
      </w:tcPr>
    </w:tblStylePr>
    <w:tblStylePr w:type="band1Vert">
      <w:tblPr/>
      <w:tcPr>
        <w:shd w:val="clear" w:color="auto" w:fill="F7C3D5" w:themeFill="accent3" w:themeFillTint="3F"/>
      </w:tcPr>
    </w:tblStylePr>
    <w:tblStylePr w:type="band1Horz">
      <w:tblPr/>
      <w:tcPr>
        <w:shd w:val="clear" w:color="auto" w:fill="F7C3D5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333B97"/>
    <w:rPr>
      <w:color w:val="000000" w:themeColor="text1"/>
    </w:rPr>
    <w:tblPr>
      <w:tblStyleRowBandSize w:val="1"/>
      <w:tblStyleColBandSize w:val="1"/>
      <w:tblBorders>
        <w:top w:val="single" w:sz="8" w:space="0" w:color="F5BAB9" w:themeColor="accent4"/>
        <w:bottom w:val="single" w:sz="8" w:space="0" w:color="F5BAB9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5BAB9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5BAB9" w:themeColor="accent4"/>
          <w:bottom w:val="single" w:sz="8" w:space="0" w:color="F5BAB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5BAB9" w:themeColor="accent4"/>
          <w:bottom w:val="single" w:sz="8" w:space="0" w:color="F5BAB9" w:themeColor="accent4"/>
        </w:tcBorders>
      </w:tcPr>
    </w:tblStylePr>
    <w:tblStylePr w:type="band1Vert">
      <w:tblPr/>
      <w:tcPr>
        <w:shd w:val="clear" w:color="auto" w:fill="FCEDED" w:themeFill="accent4" w:themeFillTint="3F"/>
      </w:tcPr>
    </w:tblStylePr>
    <w:tblStylePr w:type="band1Horz">
      <w:tblPr/>
      <w:tcPr>
        <w:shd w:val="clear" w:color="auto" w:fill="FCEDED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333B97"/>
    <w:rPr>
      <w:color w:val="000000" w:themeColor="text1"/>
    </w:rPr>
    <w:tblPr>
      <w:tblStyleRowBandSize w:val="1"/>
      <w:tblStyleColBandSize w:val="1"/>
      <w:tblBorders>
        <w:top w:val="single" w:sz="8" w:space="0" w:color="E4D2C3" w:themeColor="accent5"/>
        <w:bottom w:val="single" w:sz="8" w:space="0" w:color="E4D2C3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4D2C3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4D2C3" w:themeColor="accent5"/>
          <w:bottom w:val="single" w:sz="8" w:space="0" w:color="E4D2C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4D2C3" w:themeColor="accent5"/>
          <w:bottom w:val="single" w:sz="8" w:space="0" w:color="E4D2C3" w:themeColor="accent5"/>
        </w:tcBorders>
      </w:tcPr>
    </w:tblStylePr>
    <w:tblStylePr w:type="band1Vert">
      <w:tblPr/>
      <w:tcPr>
        <w:shd w:val="clear" w:color="auto" w:fill="F8F3F0" w:themeFill="accent5" w:themeFillTint="3F"/>
      </w:tcPr>
    </w:tblStylePr>
    <w:tblStylePr w:type="band1Horz">
      <w:tblPr/>
      <w:tcPr>
        <w:shd w:val="clear" w:color="auto" w:fill="F8F3F0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333B97"/>
    <w:rPr>
      <w:color w:val="000000" w:themeColor="text1"/>
    </w:rPr>
    <w:tblPr>
      <w:tblStyleRowBandSize w:val="1"/>
      <w:tblStyleColBandSize w:val="1"/>
      <w:tblBorders>
        <w:top w:val="single" w:sz="8" w:space="0" w:color="F47920" w:themeColor="accent6"/>
        <w:bottom w:val="single" w:sz="8" w:space="0" w:color="F47920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47920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47920" w:themeColor="accent6"/>
          <w:bottom w:val="single" w:sz="8" w:space="0" w:color="F4792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47920" w:themeColor="accent6"/>
          <w:bottom w:val="single" w:sz="8" w:space="0" w:color="F47920" w:themeColor="accent6"/>
        </w:tcBorders>
      </w:tcPr>
    </w:tblStylePr>
    <w:tblStylePr w:type="band1Vert">
      <w:tblPr/>
      <w:tcPr>
        <w:shd w:val="clear" w:color="auto" w:fill="FCDDC7" w:themeFill="accent6" w:themeFillTint="3F"/>
      </w:tcPr>
    </w:tblStylePr>
    <w:tblStylePr w:type="band1Horz">
      <w:tblPr/>
      <w:tcPr>
        <w:shd w:val="clear" w:color="auto" w:fill="FCDDC7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333B97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333B97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5287C" w:themeColor="accent1"/>
        <w:left w:val="single" w:sz="8" w:space="0" w:color="75287C" w:themeColor="accent1"/>
        <w:bottom w:val="single" w:sz="8" w:space="0" w:color="75287C" w:themeColor="accent1"/>
        <w:right w:val="single" w:sz="8" w:space="0" w:color="75287C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5287C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5287C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5287C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BEEA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BEEA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333B97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6888" w:themeColor="accent2"/>
        <w:left w:val="single" w:sz="8" w:space="0" w:color="B46888" w:themeColor="accent2"/>
        <w:bottom w:val="single" w:sz="8" w:space="0" w:color="B46888" w:themeColor="accent2"/>
        <w:right w:val="single" w:sz="8" w:space="0" w:color="B46888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4688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46888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46888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D9E1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CD9E1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333B97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61B5B" w:themeColor="accent3"/>
        <w:left w:val="single" w:sz="8" w:space="0" w:color="D61B5B" w:themeColor="accent3"/>
        <w:bottom w:val="single" w:sz="8" w:space="0" w:color="D61B5B" w:themeColor="accent3"/>
        <w:right w:val="single" w:sz="8" w:space="0" w:color="D61B5B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61B5B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61B5B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61B5B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C3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7C3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333B97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5BAB9" w:themeColor="accent4"/>
        <w:left w:val="single" w:sz="8" w:space="0" w:color="F5BAB9" w:themeColor="accent4"/>
        <w:bottom w:val="single" w:sz="8" w:space="0" w:color="F5BAB9" w:themeColor="accent4"/>
        <w:right w:val="single" w:sz="8" w:space="0" w:color="F5BAB9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5BAB9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5BAB9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5BAB9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EDED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CEDED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333B97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4D2C3" w:themeColor="accent5"/>
        <w:left w:val="single" w:sz="8" w:space="0" w:color="E4D2C3" w:themeColor="accent5"/>
        <w:bottom w:val="single" w:sz="8" w:space="0" w:color="E4D2C3" w:themeColor="accent5"/>
        <w:right w:val="single" w:sz="8" w:space="0" w:color="E4D2C3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4D2C3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4D2C3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4D2C3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F3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8F3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333B97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47920" w:themeColor="accent6"/>
        <w:left w:val="single" w:sz="8" w:space="0" w:color="F47920" w:themeColor="accent6"/>
        <w:bottom w:val="single" w:sz="8" w:space="0" w:color="F47920" w:themeColor="accent6"/>
        <w:right w:val="single" w:sz="8" w:space="0" w:color="F47920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47920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47920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47920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DDC7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CDDC7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333B97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333B97"/>
    <w:tblPr>
      <w:tblStyleRowBandSize w:val="1"/>
      <w:tblStyleColBandSize w:val="1"/>
      <w:tblBorders>
        <w:top w:val="single" w:sz="8" w:space="0" w:color="B23DBD" w:themeColor="accent1" w:themeTint="BF"/>
        <w:left w:val="single" w:sz="8" w:space="0" w:color="B23DBD" w:themeColor="accent1" w:themeTint="BF"/>
        <w:bottom w:val="single" w:sz="8" w:space="0" w:color="B23DBD" w:themeColor="accent1" w:themeTint="BF"/>
        <w:right w:val="single" w:sz="8" w:space="0" w:color="B23DBD" w:themeColor="accent1" w:themeTint="BF"/>
        <w:insideH w:val="single" w:sz="8" w:space="0" w:color="B23DB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23DBD" w:themeColor="accent1" w:themeTint="BF"/>
          <w:left w:val="single" w:sz="8" w:space="0" w:color="B23DBD" w:themeColor="accent1" w:themeTint="BF"/>
          <w:bottom w:val="single" w:sz="8" w:space="0" w:color="B23DBD" w:themeColor="accent1" w:themeTint="BF"/>
          <w:right w:val="single" w:sz="8" w:space="0" w:color="B23DBD" w:themeColor="accent1" w:themeTint="BF"/>
          <w:insideH w:val="nil"/>
          <w:insideV w:val="nil"/>
        </w:tcBorders>
        <w:shd w:val="clear" w:color="auto" w:fill="75287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23DBD" w:themeColor="accent1" w:themeTint="BF"/>
          <w:left w:val="single" w:sz="8" w:space="0" w:color="B23DBD" w:themeColor="accent1" w:themeTint="BF"/>
          <w:bottom w:val="single" w:sz="8" w:space="0" w:color="B23DBD" w:themeColor="accent1" w:themeTint="BF"/>
          <w:right w:val="single" w:sz="8" w:space="0" w:color="B23DB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BEEA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BEEA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333B97"/>
    <w:tblPr>
      <w:tblStyleRowBandSize w:val="1"/>
      <w:tblStyleColBandSize w:val="1"/>
      <w:tblBorders>
        <w:top w:val="single" w:sz="8" w:space="0" w:color="C68DA5" w:themeColor="accent2" w:themeTint="BF"/>
        <w:left w:val="single" w:sz="8" w:space="0" w:color="C68DA5" w:themeColor="accent2" w:themeTint="BF"/>
        <w:bottom w:val="single" w:sz="8" w:space="0" w:color="C68DA5" w:themeColor="accent2" w:themeTint="BF"/>
        <w:right w:val="single" w:sz="8" w:space="0" w:color="C68DA5" w:themeColor="accent2" w:themeTint="BF"/>
        <w:insideH w:val="single" w:sz="8" w:space="0" w:color="C68DA5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68DA5" w:themeColor="accent2" w:themeTint="BF"/>
          <w:left w:val="single" w:sz="8" w:space="0" w:color="C68DA5" w:themeColor="accent2" w:themeTint="BF"/>
          <w:bottom w:val="single" w:sz="8" w:space="0" w:color="C68DA5" w:themeColor="accent2" w:themeTint="BF"/>
          <w:right w:val="single" w:sz="8" w:space="0" w:color="C68DA5" w:themeColor="accent2" w:themeTint="BF"/>
          <w:insideH w:val="nil"/>
          <w:insideV w:val="nil"/>
        </w:tcBorders>
        <w:shd w:val="clear" w:color="auto" w:fill="B4688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68DA5" w:themeColor="accent2" w:themeTint="BF"/>
          <w:left w:val="single" w:sz="8" w:space="0" w:color="C68DA5" w:themeColor="accent2" w:themeTint="BF"/>
          <w:bottom w:val="single" w:sz="8" w:space="0" w:color="C68DA5" w:themeColor="accent2" w:themeTint="BF"/>
          <w:right w:val="single" w:sz="8" w:space="0" w:color="C68DA5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D9E1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CD9E1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333B97"/>
    <w:tblPr>
      <w:tblStyleRowBandSize w:val="1"/>
      <w:tblStyleColBandSize w:val="1"/>
      <w:tblBorders>
        <w:top w:val="single" w:sz="8" w:space="0" w:color="E84B81" w:themeColor="accent3" w:themeTint="BF"/>
        <w:left w:val="single" w:sz="8" w:space="0" w:color="E84B81" w:themeColor="accent3" w:themeTint="BF"/>
        <w:bottom w:val="single" w:sz="8" w:space="0" w:color="E84B81" w:themeColor="accent3" w:themeTint="BF"/>
        <w:right w:val="single" w:sz="8" w:space="0" w:color="E84B81" w:themeColor="accent3" w:themeTint="BF"/>
        <w:insideH w:val="single" w:sz="8" w:space="0" w:color="E84B81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84B81" w:themeColor="accent3" w:themeTint="BF"/>
          <w:left w:val="single" w:sz="8" w:space="0" w:color="E84B81" w:themeColor="accent3" w:themeTint="BF"/>
          <w:bottom w:val="single" w:sz="8" w:space="0" w:color="E84B81" w:themeColor="accent3" w:themeTint="BF"/>
          <w:right w:val="single" w:sz="8" w:space="0" w:color="E84B81" w:themeColor="accent3" w:themeTint="BF"/>
          <w:insideH w:val="nil"/>
          <w:insideV w:val="nil"/>
        </w:tcBorders>
        <w:shd w:val="clear" w:color="auto" w:fill="D61B5B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84B81" w:themeColor="accent3" w:themeTint="BF"/>
          <w:left w:val="single" w:sz="8" w:space="0" w:color="E84B81" w:themeColor="accent3" w:themeTint="BF"/>
          <w:bottom w:val="single" w:sz="8" w:space="0" w:color="E84B81" w:themeColor="accent3" w:themeTint="BF"/>
          <w:right w:val="single" w:sz="8" w:space="0" w:color="E84B81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C3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7C3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333B97"/>
    <w:tblPr>
      <w:tblStyleRowBandSize w:val="1"/>
      <w:tblStyleColBandSize w:val="1"/>
      <w:tblBorders>
        <w:top w:val="single" w:sz="8" w:space="0" w:color="F7CBCA" w:themeColor="accent4" w:themeTint="BF"/>
        <w:left w:val="single" w:sz="8" w:space="0" w:color="F7CBCA" w:themeColor="accent4" w:themeTint="BF"/>
        <w:bottom w:val="single" w:sz="8" w:space="0" w:color="F7CBCA" w:themeColor="accent4" w:themeTint="BF"/>
        <w:right w:val="single" w:sz="8" w:space="0" w:color="F7CBCA" w:themeColor="accent4" w:themeTint="BF"/>
        <w:insideH w:val="single" w:sz="8" w:space="0" w:color="F7CBCA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7CBCA" w:themeColor="accent4" w:themeTint="BF"/>
          <w:left w:val="single" w:sz="8" w:space="0" w:color="F7CBCA" w:themeColor="accent4" w:themeTint="BF"/>
          <w:bottom w:val="single" w:sz="8" w:space="0" w:color="F7CBCA" w:themeColor="accent4" w:themeTint="BF"/>
          <w:right w:val="single" w:sz="8" w:space="0" w:color="F7CBCA" w:themeColor="accent4" w:themeTint="BF"/>
          <w:insideH w:val="nil"/>
          <w:insideV w:val="nil"/>
        </w:tcBorders>
        <w:shd w:val="clear" w:color="auto" w:fill="F5BAB9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CBCA" w:themeColor="accent4" w:themeTint="BF"/>
          <w:left w:val="single" w:sz="8" w:space="0" w:color="F7CBCA" w:themeColor="accent4" w:themeTint="BF"/>
          <w:bottom w:val="single" w:sz="8" w:space="0" w:color="F7CBCA" w:themeColor="accent4" w:themeTint="BF"/>
          <w:right w:val="single" w:sz="8" w:space="0" w:color="F7CBCA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DED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CEDED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333B97"/>
    <w:tblPr>
      <w:tblStyleRowBandSize w:val="1"/>
      <w:tblStyleColBandSize w:val="1"/>
      <w:tblBorders>
        <w:top w:val="single" w:sz="8" w:space="0" w:color="EADDD1" w:themeColor="accent5" w:themeTint="BF"/>
        <w:left w:val="single" w:sz="8" w:space="0" w:color="EADDD1" w:themeColor="accent5" w:themeTint="BF"/>
        <w:bottom w:val="single" w:sz="8" w:space="0" w:color="EADDD1" w:themeColor="accent5" w:themeTint="BF"/>
        <w:right w:val="single" w:sz="8" w:space="0" w:color="EADDD1" w:themeColor="accent5" w:themeTint="BF"/>
        <w:insideH w:val="single" w:sz="8" w:space="0" w:color="EADDD1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ADDD1" w:themeColor="accent5" w:themeTint="BF"/>
          <w:left w:val="single" w:sz="8" w:space="0" w:color="EADDD1" w:themeColor="accent5" w:themeTint="BF"/>
          <w:bottom w:val="single" w:sz="8" w:space="0" w:color="EADDD1" w:themeColor="accent5" w:themeTint="BF"/>
          <w:right w:val="single" w:sz="8" w:space="0" w:color="EADDD1" w:themeColor="accent5" w:themeTint="BF"/>
          <w:insideH w:val="nil"/>
          <w:insideV w:val="nil"/>
        </w:tcBorders>
        <w:shd w:val="clear" w:color="auto" w:fill="E4D2C3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ADDD1" w:themeColor="accent5" w:themeTint="BF"/>
          <w:left w:val="single" w:sz="8" w:space="0" w:color="EADDD1" w:themeColor="accent5" w:themeTint="BF"/>
          <w:bottom w:val="single" w:sz="8" w:space="0" w:color="EADDD1" w:themeColor="accent5" w:themeTint="BF"/>
          <w:right w:val="single" w:sz="8" w:space="0" w:color="EADDD1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3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8F3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333B97"/>
    <w:tblPr>
      <w:tblStyleRowBandSize w:val="1"/>
      <w:tblStyleColBandSize w:val="1"/>
      <w:tblBorders>
        <w:top w:val="single" w:sz="8" w:space="0" w:color="F69A57" w:themeColor="accent6" w:themeTint="BF"/>
        <w:left w:val="single" w:sz="8" w:space="0" w:color="F69A57" w:themeColor="accent6" w:themeTint="BF"/>
        <w:bottom w:val="single" w:sz="8" w:space="0" w:color="F69A57" w:themeColor="accent6" w:themeTint="BF"/>
        <w:right w:val="single" w:sz="8" w:space="0" w:color="F69A57" w:themeColor="accent6" w:themeTint="BF"/>
        <w:insideH w:val="single" w:sz="8" w:space="0" w:color="F69A57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69A57" w:themeColor="accent6" w:themeTint="BF"/>
          <w:left w:val="single" w:sz="8" w:space="0" w:color="F69A57" w:themeColor="accent6" w:themeTint="BF"/>
          <w:bottom w:val="single" w:sz="8" w:space="0" w:color="F69A57" w:themeColor="accent6" w:themeTint="BF"/>
          <w:right w:val="single" w:sz="8" w:space="0" w:color="F69A57" w:themeColor="accent6" w:themeTint="BF"/>
          <w:insideH w:val="nil"/>
          <w:insideV w:val="nil"/>
        </w:tcBorders>
        <w:shd w:val="clear" w:color="auto" w:fill="F47920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69A57" w:themeColor="accent6" w:themeTint="BF"/>
          <w:left w:val="single" w:sz="8" w:space="0" w:color="F69A57" w:themeColor="accent6" w:themeTint="BF"/>
          <w:bottom w:val="single" w:sz="8" w:space="0" w:color="F69A57" w:themeColor="accent6" w:themeTint="BF"/>
          <w:right w:val="single" w:sz="8" w:space="0" w:color="F69A57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DC7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CDDC7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333B97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333B97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5287C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5287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5287C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333B97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6888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4688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46888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333B97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61B5B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1B5B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61B5B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333B97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5BAB9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BAB9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5BAB9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333B97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4D2C3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D2C3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4D2C3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333B97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47920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7920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47920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6E0AA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10" w:color="auto" w:fill="auto"/>
      <w:ind w:left="1080" w:hanging="1080"/>
    </w:pPr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6E0AA0"/>
    <w:rPr>
      <w:rFonts w:asciiTheme="majorHAnsi" w:eastAsiaTheme="majorEastAsia" w:hAnsiTheme="majorHAnsi" w:cstheme="majorBidi"/>
      <w:color w:val="404040" w:themeColor="text1" w:themeTint="BF"/>
      <w:sz w:val="24"/>
      <w:szCs w:val="24"/>
      <w:shd w:val="pct10" w:color="auto" w:fill="auto"/>
    </w:rPr>
  </w:style>
  <w:style w:type="paragraph" w:styleId="NoSpacing">
    <w:name w:val="No Spacing"/>
    <w:uiPriority w:val="1"/>
    <w:semiHidden/>
    <w:unhideWhenUsed/>
    <w:qFormat/>
    <w:rsid w:val="00333B97"/>
  </w:style>
  <w:style w:type="paragraph" w:styleId="NormalWeb">
    <w:name w:val="Normal (Web)"/>
    <w:basedOn w:val="Normal"/>
    <w:uiPriority w:val="99"/>
    <w:semiHidden/>
    <w:unhideWhenUsed/>
    <w:rsid w:val="00333B97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333B97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333B97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333B97"/>
  </w:style>
  <w:style w:type="character" w:styleId="PageNumber">
    <w:name w:val="page number"/>
    <w:basedOn w:val="DefaultParagraphFont"/>
    <w:uiPriority w:val="99"/>
    <w:semiHidden/>
    <w:unhideWhenUsed/>
    <w:rsid w:val="00333B97"/>
  </w:style>
  <w:style w:type="table" w:styleId="PlainTable1">
    <w:name w:val="Plain Table 1"/>
    <w:basedOn w:val="TableNormal"/>
    <w:uiPriority w:val="41"/>
    <w:rsid w:val="00333B9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333B97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333B97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333B97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333B97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333B97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333B97"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333B97"/>
    <w:pPr>
      <w:spacing w:before="200" w:after="16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333B97"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333B97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333B97"/>
  </w:style>
  <w:style w:type="paragraph" w:styleId="Signature">
    <w:name w:val="Signature"/>
    <w:basedOn w:val="Normal"/>
    <w:link w:val="SignatureChar"/>
    <w:uiPriority w:val="99"/>
    <w:semiHidden/>
    <w:unhideWhenUsed/>
    <w:rsid w:val="00333B97"/>
    <w:pPr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333B97"/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333B97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333B97"/>
    <w:rPr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semiHidden/>
    <w:unhideWhenUsed/>
    <w:qFormat/>
    <w:rsid w:val="00333B97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333B97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333B97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333B97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333B97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333B97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333B97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333B97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333B97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333B97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333B97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333B97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333B97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333B97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333B97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333B97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333B97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333B97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333B97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">
    <w:name w:val="Table Grid"/>
    <w:basedOn w:val="TableNormal"/>
    <w:uiPriority w:val="39"/>
    <w:rsid w:val="00333B9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1">
    <w:name w:val="Table Grid 1"/>
    <w:basedOn w:val="TableNormal"/>
    <w:uiPriority w:val="99"/>
    <w:semiHidden/>
    <w:unhideWhenUsed/>
    <w:rsid w:val="00333B97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333B97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333B97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333B97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333B97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333B97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333B97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333B97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333B9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333B97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333B97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333B97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333B97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333B97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333B97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333B97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333B97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333B97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333B97"/>
  </w:style>
  <w:style w:type="table" w:styleId="TableProfessional">
    <w:name w:val="Table Professional"/>
    <w:basedOn w:val="TableNormal"/>
    <w:uiPriority w:val="99"/>
    <w:semiHidden/>
    <w:unhideWhenUsed/>
    <w:rsid w:val="00333B97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333B97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333B97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333B97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333B97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333B97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333B9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333B97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333B97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333B97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860232"/>
    <w:pPr>
      <w:spacing w:before="0"/>
    </w:pPr>
    <w:rPr>
      <w:rFonts w:asciiTheme="majorHAnsi" w:eastAsiaTheme="majorEastAsia" w:hAnsiTheme="majorHAnsi" w:cstheme="majorBidi"/>
      <w:b/>
      <w:caps/>
      <w:spacing w:val="-10"/>
      <w:kern w:val="28"/>
      <w:sz w:val="2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0232"/>
    <w:rPr>
      <w:rFonts w:asciiTheme="majorHAnsi" w:eastAsiaTheme="majorEastAsia" w:hAnsiTheme="majorHAnsi" w:cstheme="majorBidi"/>
      <w:b/>
      <w:caps/>
      <w:color w:val="auto"/>
      <w:spacing w:val="-10"/>
      <w:kern w:val="28"/>
      <w:szCs w:val="56"/>
    </w:rPr>
  </w:style>
  <w:style w:type="paragraph" w:styleId="TOAHeading">
    <w:name w:val="toa heading"/>
    <w:basedOn w:val="Normal"/>
    <w:next w:val="Normal"/>
    <w:uiPriority w:val="99"/>
    <w:semiHidden/>
    <w:unhideWhenUsed/>
    <w:rsid w:val="00333B97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333B97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333B9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333B97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333B97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333B97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333B97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333B97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333B97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333B97"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33B97"/>
    <w:pPr>
      <w:outlineLvl w:val="9"/>
    </w:pPr>
  </w:style>
  <w:style w:type="paragraph" w:customStyle="1" w:styleId="WebAddress">
    <w:name w:val="Web Address"/>
    <w:basedOn w:val="Name"/>
    <w:qFormat/>
    <w:rsid w:val="00EB2548"/>
    <w:rPr>
      <w:caps w:val="0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www.rawpixel.com/image/2048638/delicious-pancake-drawing-png" TargetMode="Externa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jpeg"/><Relationship Id="rId2" Type="http://schemas.openxmlformats.org/officeDocument/2006/relationships/image" Target="media/image3.png"/><Relationship Id="rId1" Type="http://schemas.openxmlformats.org/officeDocument/2006/relationships/image" Target="media/image2.jpeg"/><Relationship Id="rId6" Type="http://schemas.openxmlformats.org/officeDocument/2006/relationships/image" Target="media/image7.jpeg"/><Relationship Id="rId5" Type="http://schemas.openxmlformats.org/officeDocument/2006/relationships/image" Target="media/image6.png"/><Relationship Id="rId4" Type="http://schemas.openxmlformats.org/officeDocument/2006/relationships/image" Target="media/image5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jpeg"/><Relationship Id="rId2" Type="http://schemas.openxmlformats.org/officeDocument/2006/relationships/image" Target="media/image3.png"/><Relationship Id="rId1" Type="http://schemas.openxmlformats.org/officeDocument/2006/relationships/image" Target="media/image2.jpeg"/><Relationship Id="rId6" Type="http://schemas.openxmlformats.org/officeDocument/2006/relationships/image" Target="media/image7.jpeg"/><Relationship Id="rId5" Type="http://schemas.openxmlformats.org/officeDocument/2006/relationships/image" Target="media/image6.png"/><Relationship Id="rId4" Type="http://schemas.openxmlformats.org/officeDocument/2006/relationships/image" Target="media/image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O25KHutton\AppData\Roaming\Microsoft\Templates\Blue%20lights%20business%20card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E7E365A089DB4B60BC69DF0642857A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76CC03-0F2F-4D3C-A21F-9123F3E07C5B}"/>
      </w:docPartPr>
      <w:docPartBody>
        <w:p w:rsidR="00D4342D" w:rsidRDefault="00D4342D">
          <w:pPr>
            <w:pStyle w:val="E7E365A089DB4B60BC69DF0642857A97"/>
          </w:pPr>
          <w:r w:rsidRPr="00860232">
            <w:t>Title</w:t>
          </w:r>
        </w:p>
      </w:docPartBody>
    </w:docPart>
    <w:docPart>
      <w:docPartPr>
        <w:name w:val="8D5E5FF28F474E4FBDA204F0E9F3D6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1705A6-C708-4737-8D4A-B1DEF14911E1}"/>
      </w:docPartPr>
      <w:docPartBody>
        <w:p w:rsidR="00D4342D" w:rsidRDefault="00D4342D">
          <w:pPr>
            <w:pStyle w:val="8D5E5FF28F474E4FBDA204F0E9F3D6E7"/>
          </w:pPr>
          <w:r w:rsidRPr="00860232">
            <w:t>Your Name</w:t>
          </w:r>
        </w:p>
      </w:docPartBody>
    </w:docPart>
    <w:docPart>
      <w:docPartPr>
        <w:name w:val="CBA4504ADB6C4CC9B01D47B93F5D4A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65FDA6-C7AE-4CA3-A4BC-4D774ACDEFD2}"/>
      </w:docPartPr>
      <w:docPartBody>
        <w:p w:rsidR="00D4342D" w:rsidRDefault="00D4342D">
          <w:pPr>
            <w:pStyle w:val="CBA4504ADB6C4CC9B01D47B93F5D4A67"/>
          </w:pPr>
          <w:r w:rsidRPr="00EB2548">
            <w:t>Title</w:t>
          </w:r>
        </w:p>
      </w:docPartBody>
    </w:docPart>
    <w:docPart>
      <w:docPartPr>
        <w:name w:val="6294D5B65C874CC6AD9E3D50DF4684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05494A-14CD-4A0E-845E-918AB763A28D}"/>
      </w:docPartPr>
      <w:docPartBody>
        <w:p w:rsidR="00D4342D" w:rsidRDefault="00D4342D">
          <w:pPr>
            <w:pStyle w:val="6294D5B65C874CC6AD9E3D50DF4684F6"/>
          </w:pPr>
          <w:r>
            <w:t xml:space="preserve">Street Address, </w:t>
          </w:r>
          <w:r>
            <w:br/>
            <w:t>City, ST ZIP Code</w:t>
          </w:r>
        </w:p>
      </w:docPartBody>
    </w:docPart>
    <w:docPart>
      <w:docPartPr>
        <w:name w:val="8F9E170DEF0D4FE394AB422C6BBB6D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DE9279-F4EC-46D9-B33D-018094E07BE3}"/>
      </w:docPartPr>
      <w:docPartBody>
        <w:p w:rsidR="00D4342D" w:rsidRDefault="00D4342D">
          <w:pPr>
            <w:pStyle w:val="8F9E170DEF0D4FE394AB422C6BBB6D2B"/>
          </w:pPr>
          <w:r>
            <w:t>Telephone</w:t>
          </w:r>
        </w:p>
      </w:docPartBody>
    </w:docPart>
    <w:docPart>
      <w:docPartPr>
        <w:name w:val="32FEF27DC00A4260BAF9188481BF32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22F2D9-E3DF-48DD-8A2C-4ED89349FC0A}"/>
      </w:docPartPr>
      <w:docPartBody>
        <w:p w:rsidR="00D4342D" w:rsidRDefault="00D4342D">
          <w:pPr>
            <w:pStyle w:val="32FEF27DC00A4260BAF9188481BF3219"/>
          </w:pPr>
          <w:r>
            <w:t>Email</w:t>
          </w:r>
        </w:p>
      </w:docPartBody>
    </w:docPart>
    <w:docPart>
      <w:docPartPr>
        <w:name w:val="B69D38CEF31A44409ACC13C2A192EE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238006-4109-428F-9FE5-85AA3D2468C3}"/>
      </w:docPartPr>
      <w:docPartBody>
        <w:p w:rsidR="00D4342D" w:rsidRDefault="00D4342D">
          <w:pPr>
            <w:pStyle w:val="B69D38CEF31A44409ACC13C2A192EEB1"/>
          </w:pPr>
          <w:r>
            <w:t>Web address</w:t>
          </w:r>
        </w:p>
      </w:docPartBody>
    </w:docPart>
    <w:docPart>
      <w:docPartPr>
        <w:name w:val="1D11CDECA6334498B5AED9C7EA2598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3A69D4-8ABE-4684-B0D7-63904C7F64A0}"/>
      </w:docPartPr>
      <w:docPartBody>
        <w:p w:rsidR="00D4342D" w:rsidRDefault="00D4342D">
          <w:pPr>
            <w:pStyle w:val="1D11CDECA6334498B5AED9C7EA2598E0"/>
          </w:pPr>
          <w:r>
            <w:t xml:space="preserve">Street Address, </w:t>
          </w:r>
          <w:r>
            <w:br/>
            <w:t>City, ST ZIP Code</w:t>
          </w:r>
        </w:p>
      </w:docPartBody>
    </w:docPart>
    <w:docPart>
      <w:docPartPr>
        <w:name w:val="A021D8556C0448EEB69A4D07C09C8F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FDF875-9CC9-466B-9BDE-163F3031E37A}"/>
      </w:docPartPr>
      <w:docPartBody>
        <w:p w:rsidR="00D4342D" w:rsidRDefault="00D4342D">
          <w:pPr>
            <w:pStyle w:val="A021D8556C0448EEB69A4D07C09C8F59"/>
          </w:pPr>
          <w:r>
            <w:t>Telephone</w:t>
          </w:r>
        </w:p>
      </w:docPartBody>
    </w:docPart>
    <w:docPart>
      <w:docPartPr>
        <w:name w:val="0C5A156C652B4769B56744CA1145E9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53ACEF-5DFC-4E46-8029-5869F7FF9690}"/>
      </w:docPartPr>
      <w:docPartBody>
        <w:p w:rsidR="00D4342D" w:rsidRDefault="00D4342D">
          <w:pPr>
            <w:pStyle w:val="0C5A156C652B4769B56744CA1145E916"/>
          </w:pPr>
          <w:r>
            <w:t>Email</w:t>
          </w:r>
        </w:p>
      </w:docPartBody>
    </w:docPart>
    <w:docPart>
      <w:docPartPr>
        <w:name w:val="06D3648B1AE0495EB2D9F62A29CF8A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BE6D89-25C2-4BED-B97C-010CA6E290B4}"/>
      </w:docPartPr>
      <w:docPartBody>
        <w:p w:rsidR="00D4342D" w:rsidRDefault="00D4342D">
          <w:pPr>
            <w:pStyle w:val="06D3648B1AE0495EB2D9F62A29CF8A22"/>
          </w:pPr>
          <w:r>
            <w:t>@Twitter</w:t>
          </w:r>
        </w:p>
      </w:docPartBody>
    </w:docPart>
    <w:docPart>
      <w:docPartPr>
        <w:name w:val="CCC2D449B7EA48479C95AEBAAA8EF5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CDA945-7590-4358-8BCB-B9BD25795A1E}"/>
      </w:docPartPr>
      <w:docPartBody>
        <w:p w:rsidR="00D4342D" w:rsidRDefault="00D4342D">
          <w:pPr>
            <w:pStyle w:val="CCC2D449B7EA48479C95AEBAAA8EF596"/>
          </w:pPr>
          <w:r w:rsidRPr="00EB2548">
            <w:t>Web address</w:t>
          </w:r>
        </w:p>
      </w:docPartBody>
    </w:docPart>
    <w:docPart>
      <w:docPartPr>
        <w:name w:val="2A631C3C9B23475495655E58DF43F6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E95F54-BBBC-4AA8-B741-17B72353B90B}"/>
      </w:docPartPr>
      <w:docPartBody>
        <w:p w:rsidR="00D4342D" w:rsidRDefault="00D4342D">
          <w:pPr>
            <w:pStyle w:val="2A631C3C9B23475495655E58DF43F695"/>
          </w:pPr>
          <w:r w:rsidRPr="00860232">
            <w:t>Your Name</w:t>
          </w:r>
        </w:p>
      </w:docPartBody>
    </w:docPart>
    <w:docPart>
      <w:docPartPr>
        <w:name w:val="8FA96B44C7AB48C4AC9263F1F9CD74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4E6445-847E-4664-9F7D-669E5BB69189}"/>
      </w:docPartPr>
      <w:docPartBody>
        <w:p w:rsidR="00D4342D" w:rsidRDefault="00D4342D">
          <w:pPr>
            <w:pStyle w:val="8FA96B44C7AB48C4AC9263F1F9CD7415"/>
          </w:pPr>
          <w:r w:rsidRPr="00860232">
            <w:t>Title</w:t>
          </w:r>
        </w:p>
      </w:docPartBody>
    </w:docPart>
    <w:docPart>
      <w:docPartPr>
        <w:name w:val="F793E867635240E7B721A166C187F1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3D2D8D-AA76-4CFF-9BC3-58CCC72B00A2}"/>
      </w:docPartPr>
      <w:docPartBody>
        <w:p w:rsidR="00D4342D" w:rsidRDefault="00D4342D">
          <w:pPr>
            <w:pStyle w:val="F793E867635240E7B721A166C187F135"/>
          </w:pPr>
          <w:r w:rsidRPr="00860232">
            <w:t>Your Name</w:t>
          </w:r>
        </w:p>
      </w:docPartBody>
    </w:docPart>
    <w:docPart>
      <w:docPartPr>
        <w:name w:val="974B55DA58A7407E93DD5B2F05DC9D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86F9A3-ABB5-4C4C-83CE-6E74BD5D0FA7}"/>
      </w:docPartPr>
      <w:docPartBody>
        <w:p w:rsidR="00D4342D" w:rsidRDefault="00D4342D">
          <w:pPr>
            <w:pStyle w:val="974B55DA58A7407E93DD5B2F05DC9D4C"/>
          </w:pPr>
          <w:r w:rsidRPr="00EB2548">
            <w:t>Title</w:t>
          </w:r>
        </w:p>
      </w:docPartBody>
    </w:docPart>
    <w:docPart>
      <w:docPartPr>
        <w:name w:val="4DEA75BC23304486B352657AFD6838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B2A675-56D7-4F93-9B0A-412A25A7C132}"/>
      </w:docPartPr>
      <w:docPartBody>
        <w:p w:rsidR="00D4342D" w:rsidRDefault="00D4342D">
          <w:pPr>
            <w:pStyle w:val="4DEA75BC23304486B352657AFD68388F"/>
          </w:pPr>
          <w:r>
            <w:t xml:space="preserve">Street Address, </w:t>
          </w:r>
          <w:r>
            <w:br/>
            <w:t>City, ST ZIP Code</w:t>
          </w:r>
        </w:p>
      </w:docPartBody>
    </w:docPart>
    <w:docPart>
      <w:docPartPr>
        <w:name w:val="A7D60F8979C84E4CBE56130150C315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F77B20-E260-4489-BDEB-86BDD90BF766}"/>
      </w:docPartPr>
      <w:docPartBody>
        <w:p w:rsidR="00D4342D" w:rsidRDefault="00D4342D">
          <w:pPr>
            <w:pStyle w:val="A7D60F8979C84E4CBE56130150C315A3"/>
          </w:pPr>
          <w:r>
            <w:t>Telephone</w:t>
          </w:r>
        </w:p>
      </w:docPartBody>
    </w:docPart>
    <w:docPart>
      <w:docPartPr>
        <w:name w:val="EE10F51A221E42F3A36A09F20230EC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55F3F1-B83B-4E8E-A6BB-FB9E9654B693}"/>
      </w:docPartPr>
      <w:docPartBody>
        <w:p w:rsidR="00D4342D" w:rsidRDefault="00D4342D">
          <w:pPr>
            <w:pStyle w:val="EE10F51A221E42F3A36A09F20230EC07"/>
          </w:pPr>
          <w:r>
            <w:t>Email</w:t>
          </w:r>
        </w:p>
      </w:docPartBody>
    </w:docPart>
    <w:docPart>
      <w:docPartPr>
        <w:name w:val="C9AFB6FE84B04E648125170537523E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667194-37FB-49AE-97FC-21BBCCE2D67B}"/>
      </w:docPartPr>
      <w:docPartBody>
        <w:p w:rsidR="00D4342D" w:rsidRDefault="00D4342D">
          <w:pPr>
            <w:pStyle w:val="C9AFB6FE84B04E648125170537523E88"/>
          </w:pPr>
          <w:r>
            <w:t>@Twitter</w:t>
          </w:r>
        </w:p>
      </w:docPartBody>
    </w:docPart>
    <w:docPart>
      <w:docPartPr>
        <w:name w:val="A5F6F51DCC414213BB54D933F2FFEA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A396D0-74CB-4F27-828E-5E80EA50F59A}"/>
      </w:docPartPr>
      <w:docPartBody>
        <w:p w:rsidR="00D4342D" w:rsidRDefault="00D4342D">
          <w:pPr>
            <w:pStyle w:val="A5F6F51DCC414213BB54D933F2FFEAAA"/>
          </w:pPr>
          <w:r>
            <w:t>Web address</w:t>
          </w:r>
        </w:p>
      </w:docPartBody>
    </w:docPart>
    <w:docPart>
      <w:docPartPr>
        <w:name w:val="F8B493913B8C4F43AD0B6D94DF2979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3A4635-B20F-4D24-AA37-10B46DD73989}"/>
      </w:docPartPr>
      <w:docPartBody>
        <w:p w:rsidR="00D4342D" w:rsidRDefault="00D4342D">
          <w:pPr>
            <w:pStyle w:val="F8B493913B8C4F43AD0B6D94DF2979C0"/>
          </w:pPr>
          <w:r>
            <w:t xml:space="preserve">Street Address, </w:t>
          </w:r>
          <w:r>
            <w:br/>
            <w:t>City, ST ZIP Code</w:t>
          </w:r>
        </w:p>
      </w:docPartBody>
    </w:docPart>
    <w:docPart>
      <w:docPartPr>
        <w:name w:val="3B11C5B626FA48919A68CB2FA6AA5D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E90ED0-1B60-48DC-8B36-2F26F835FF74}"/>
      </w:docPartPr>
      <w:docPartBody>
        <w:p w:rsidR="00D4342D" w:rsidRDefault="00D4342D">
          <w:pPr>
            <w:pStyle w:val="3B11C5B626FA48919A68CB2FA6AA5D43"/>
          </w:pPr>
          <w:r>
            <w:t>Telephone</w:t>
          </w:r>
        </w:p>
      </w:docPartBody>
    </w:docPart>
    <w:docPart>
      <w:docPartPr>
        <w:name w:val="92DADC74C48349C8BA4C2D8589CC5D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105974-F636-49B6-944A-CE36AB62DC94}"/>
      </w:docPartPr>
      <w:docPartBody>
        <w:p w:rsidR="00D4342D" w:rsidRDefault="00D4342D">
          <w:pPr>
            <w:pStyle w:val="92DADC74C48349C8BA4C2D8589CC5D9C"/>
          </w:pPr>
          <w:r>
            <w:t>Email</w:t>
          </w:r>
        </w:p>
      </w:docPartBody>
    </w:docPart>
    <w:docPart>
      <w:docPartPr>
        <w:name w:val="0554DE5731714038A21A6D61411896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4F10F9-A9C9-4805-971C-A02FBDCA1944}"/>
      </w:docPartPr>
      <w:docPartBody>
        <w:p w:rsidR="00D4342D" w:rsidRDefault="00D4342D">
          <w:pPr>
            <w:pStyle w:val="0554DE5731714038A21A6D6141189631"/>
          </w:pPr>
          <w:r>
            <w:t>@Twitter</w:t>
          </w:r>
        </w:p>
      </w:docPartBody>
    </w:docPart>
    <w:docPart>
      <w:docPartPr>
        <w:name w:val="A8B4DFC73FB54EE6B38E679D7735E9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7918BE-FAC8-4F49-A1D3-B43B7D5EE195}"/>
      </w:docPartPr>
      <w:docPartBody>
        <w:p w:rsidR="00D4342D" w:rsidRDefault="00D4342D">
          <w:pPr>
            <w:pStyle w:val="A8B4DFC73FB54EE6B38E679D7735E992"/>
          </w:pPr>
          <w:r w:rsidRPr="00EB2548">
            <w:t>Web address</w:t>
          </w:r>
        </w:p>
      </w:docPartBody>
    </w:docPart>
    <w:docPart>
      <w:docPartPr>
        <w:name w:val="BC89A1D106774D7FB9750DAE275EB2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201157-38FD-4AF1-99FF-FDE6B23CD78A}"/>
      </w:docPartPr>
      <w:docPartBody>
        <w:p w:rsidR="00D4342D" w:rsidRDefault="00D4342D">
          <w:pPr>
            <w:pStyle w:val="BC89A1D106774D7FB9750DAE275EB2D0"/>
          </w:pPr>
          <w:r w:rsidRPr="00860232">
            <w:t>Your Name</w:t>
          </w:r>
        </w:p>
      </w:docPartBody>
    </w:docPart>
    <w:docPart>
      <w:docPartPr>
        <w:name w:val="6E2285ACBAAA463DA8501C9B35070C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2590F6-3ACC-4FE7-AB79-124A6C35899F}"/>
      </w:docPartPr>
      <w:docPartBody>
        <w:p w:rsidR="00D4342D" w:rsidRDefault="00D4342D">
          <w:pPr>
            <w:pStyle w:val="6E2285ACBAAA463DA8501C9B35070CFF"/>
          </w:pPr>
          <w:r w:rsidRPr="00860232">
            <w:t>Title</w:t>
          </w:r>
        </w:p>
      </w:docPartBody>
    </w:docPart>
    <w:docPart>
      <w:docPartPr>
        <w:name w:val="CC59AAB4ACCA4751A05B57B44C2455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6A7144-0B0D-45FC-9735-353065E64314}"/>
      </w:docPartPr>
      <w:docPartBody>
        <w:p w:rsidR="00D4342D" w:rsidRDefault="00D4342D">
          <w:pPr>
            <w:pStyle w:val="CC59AAB4ACCA4751A05B57B44C245537"/>
          </w:pPr>
          <w:r w:rsidRPr="00860232">
            <w:t>Your Name</w:t>
          </w:r>
        </w:p>
      </w:docPartBody>
    </w:docPart>
    <w:docPart>
      <w:docPartPr>
        <w:name w:val="97EF29557A3E4C6AA796C5B227F6AE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C95964-82BC-4A21-9EC1-140BCB42AC43}"/>
      </w:docPartPr>
      <w:docPartBody>
        <w:p w:rsidR="00D4342D" w:rsidRDefault="00D4342D">
          <w:pPr>
            <w:pStyle w:val="97EF29557A3E4C6AA796C5B227F6AED1"/>
          </w:pPr>
          <w:r w:rsidRPr="00EB2548">
            <w:t>Title</w:t>
          </w:r>
        </w:p>
      </w:docPartBody>
    </w:docPart>
    <w:docPart>
      <w:docPartPr>
        <w:name w:val="001D93BAB6C240E395415901FE5001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AE6D8A-46C1-4BF0-8A3C-7475FB3AF0C0}"/>
      </w:docPartPr>
      <w:docPartBody>
        <w:p w:rsidR="00D4342D" w:rsidRDefault="00D4342D">
          <w:pPr>
            <w:pStyle w:val="001D93BAB6C240E395415901FE5001B0"/>
          </w:pPr>
          <w:r>
            <w:t xml:space="preserve">Street Address, </w:t>
          </w:r>
          <w:r>
            <w:br/>
            <w:t>City, ST ZIP Code</w:t>
          </w:r>
        </w:p>
      </w:docPartBody>
    </w:docPart>
    <w:docPart>
      <w:docPartPr>
        <w:name w:val="7048908FDA114698B7F81C8D06592D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095709-3D78-4B39-A897-377C87961958}"/>
      </w:docPartPr>
      <w:docPartBody>
        <w:p w:rsidR="00D4342D" w:rsidRDefault="00D4342D">
          <w:pPr>
            <w:pStyle w:val="7048908FDA114698B7F81C8D06592D32"/>
          </w:pPr>
          <w:r>
            <w:t>Telephone</w:t>
          </w:r>
        </w:p>
      </w:docPartBody>
    </w:docPart>
    <w:docPart>
      <w:docPartPr>
        <w:name w:val="F894F9235E494902A96417E1269ED1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C407CA-828F-4DB7-AB18-393EF9C77FEE}"/>
      </w:docPartPr>
      <w:docPartBody>
        <w:p w:rsidR="00D4342D" w:rsidRDefault="00D4342D">
          <w:pPr>
            <w:pStyle w:val="F894F9235E494902A96417E1269ED1A9"/>
          </w:pPr>
          <w:r>
            <w:t>Email</w:t>
          </w:r>
        </w:p>
      </w:docPartBody>
    </w:docPart>
    <w:docPart>
      <w:docPartPr>
        <w:name w:val="5FCAF9E8C70847FABDEADDB41E2AB6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7E2656-E5AE-4207-9652-C508F463102B}"/>
      </w:docPartPr>
      <w:docPartBody>
        <w:p w:rsidR="00D4342D" w:rsidRDefault="00D4342D">
          <w:pPr>
            <w:pStyle w:val="5FCAF9E8C70847FABDEADDB41E2AB674"/>
          </w:pPr>
          <w:r>
            <w:t>@Twitter</w:t>
          </w:r>
        </w:p>
      </w:docPartBody>
    </w:docPart>
    <w:docPart>
      <w:docPartPr>
        <w:name w:val="7660894B54D545EEB44B59E67C8028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A5B780-151D-4525-A893-C66C9CC4B75B}"/>
      </w:docPartPr>
      <w:docPartBody>
        <w:p w:rsidR="00D4342D" w:rsidRDefault="00D4342D">
          <w:pPr>
            <w:pStyle w:val="7660894B54D545EEB44B59E67C802815"/>
          </w:pPr>
          <w:r>
            <w:t>Web address</w:t>
          </w:r>
        </w:p>
      </w:docPartBody>
    </w:docPart>
    <w:docPart>
      <w:docPartPr>
        <w:name w:val="5B5CE57C4F7E449587ED787AC2047C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F771B5-5D55-4265-91C6-131417B34DED}"/>
      </w:docPartPr>
      <w:docPartBody>
        <w:p w:rsidR="00D4342D" w:rsidRDefault="00D4342D">
          <w:pPr>
            <w:pStyle w:val="5B5CE57C4F7E449587ED787AC2047C36"/>
          </w:pPr>
          <w:r>
            <w:t xml:space="preserve">Street Address, </w:t>
          </w:r>
          <w:r>
            <w:br/>
            <w:t>City, ST ZIP Code</w:t>
          </w:r>
        </w:p>
      </w:docPartBody>
    </w:docPart>
    <w:docPart>
      <w:docPartPr>
        <w:name w:val="8368FB1D46C448149F4F46412E2D25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51337D-7B07-4E85-8CE7-E3AF4BA7E773}"/>
      </w:docPartPr>
      <w:docPartBody>
        <w:p w:rsidR="00D4342D" w:rsidRDefault="00D4342D">
          <w:pPr>
            <w:pStyle w:val="8368FB1D46C448149F4F46412E2D2586"/>
          </w:pPr>
          <w:r>
            <w:t>Telephone</w:t>
          </w:r>
        </w:p>
      </w:docPartBody>
    </w:docPart>
    <w:docPart>
      <w:docPartPr>
        <w:name w:val="390AFFD8E5D047E9A15B021E48B4E5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466853-0E23-4962-90C8-4BA428E634EC}"/>
      </w:docPartPr>
      <w:docPartBody>
        <w:p w:rsidR="00D4342D" w:rsidRDefault="00D4342D">
          <w:pPr>
            <w:pStyle w:val="390AFFD8E5D047E9A15B021E48B4E5BC"/>
          </w:pPr>
          <w:r>
            <w:t>Email</w:t>
          </w:r>
        </w:p>
      </w:docPartBody>
    </w:docPart>
    <w:docPart>
      <w:docPartPr>
        <w:name w:val="B36A5DE3D1704268AAC04E40F12DE1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2F1BE9-BF71-45B7-8B94-6EBF713C9F78}"/>
      </w:docPartPr>
      <w:docPartBody>
        <w:p w:rsidR="00D4342D" w:rsidRDefault="00D4342D">
          <w:pPr>
            <w:pStyle w:val="B36A5DE3D1704268AAC04E40F12DE1EE"/>
          </w:pPr>
          <w:r>
            <w:t>@Twitter</w:t>
          </w:r>
        </w:p>
      </w:docPartBody>
    </w:docPart>
    <w:docPart>
      <w:docPartPr>
        <w:name w:val="2E13248A03C04412AA8917CA8F05CA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A6849D-1D91-47FF-A632-5138A85BA994}"/>
      </w:docPartPr>
      <w:docPartBody>
        <w:p w:rsidR="00D4342D" w:rsidRDefault="00D4342D">
          <w:pPr>
            <w:pStyle w:val="2E13248A03C04412AA8917CA8F05CA88"/>
          </w:pPr>
          <w:r w:rsidRPr="00EB2548">
            <w:t>Web address</w:t>
          </w:r>
        </w:p>
      </w:docPartBody>
    </w:docPart>
    <w:docPart>
      <w:docPartPr>
        <w:name w:val="B245CE07A31142A0B17DE64350333A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5221EB-EC1D-4AD4-91A8-1D152A2AE063}"/>
      </w:docPartPr>
      <w:docPartBody>
        <w:p w:rsidR="00D4342D" w:rsidRDefault="00D4342D">
          <w:pPr>
            <w:pStyle w:val="B245CE07A31142A0B17DE64350333AD2"/>
          </w:pPr>
          <w:r w:rsidRPr="00860232">
            <w:t>Your Name</w:t>
          </w:r>
        </w:p>
      </w:docPartBody>
    </w:docPart>
    <w:docPart>
      <w:docPartPr>
        <w:name w:val="9AA6BC5D9D42450EA9AA655E27C89C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9E256F-EE63-4F79-905A-71B731524FCE}"/>
      </w:docPartPr>
      <w:docPartBody>
        <w:p w:rsidR="00D4342D" w:rsidRDefault="00D4342D">
          <w:pPr>
            <w:pStyle w:val="9AA6BC5D9D42450EA9AA655E27C89C05"/>
          </w:pPr>
          <w:r w:rsidRPr="00860232">
            <w:t>Title</w:t>
          </w:r>
        </w:p>
      </w:docPartBody>
    </w:docPart>
    <w:docPart>
      <w:docPartPr>
        <w:name w:val="F19247B8B59945E29F1527EC1BE400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B9D93B-0DBF-4428-96CE-20A7DB6ED653}"/>
      </w:docPartPr>
      <w:docPartBody>
        <w:p w:rsidR="00D4342D" w:rsidRDefault="00D4342D">
          <w:pPr>
            <w:pStyle w:val="F19247B8B59945E29F1527EC1BE40000"/>
          </w:pPr>
          <w:r w:rsidRPr="00860232">
            <w:t>Your Name</w:t>
          </w:r>
        </w:p>
      </w:docPartBody>
    </w:docPart>
    <w:docPart>
      <w:docPartPr>
        <w:name w:val="BAA6907A5BF24B2AA0556A0AF02E39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0A86BB-1B27-4212-ACAA-F1978EC1D645}"/>
      </w:docPartPr>
      <w:docPartBody>
        <w:p w:rsidR="00D4342D" w:rsidRDefault="00D4342D">
          <w:pPr>
            <w:pStyle w:val="BAA6907A5BF24B2AA0556A0AF02E395D"/>
          </w:pPr>
          <w:r w:rsidRPr="00EB2548">
            <w:t>Title</w:t>
          </w:r>
        </w:p>
      </w:docPartBody>
    </w:docPart>
    <w:docPart>
      <w:docPartPr>
        <w:name w:val="4A218AD73C484306864B1ACBA7B8AC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B40B22-17F1-4CB8-8726-71015041783E}"/>
      </w:docPartPr>
      <w:docPartBody>
        <w:p w:rsidR="00D4342D" w:rsidRDefault="00D4342D">
          <w:pPr>
            <w:pStyle w:val="4A218AD73C484306864B1ACBA7B8AC72"/>
          </w:pPr>
          <w:r>
            <w:t xml:space="preserve">Street Address, </w:t>
          </w:r>
          <w:r>
            <w:br/>
            <w:t>City, ST ZIP Code</w:t>
          </w:r>
        </w:p>
      </w:docPartBody>
    </w:docPart>
    <w:docPart>
      <w:docPartPr>
        <w:name w:val="C6403FEF0BBE46F6B3F7A0014921DE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3B055C-34A9-41D1-B315-65661E6D2FEC}"/>
      </w:docPartPr>
      <w:docPartBody>
        <w:p w:rsidR="00D4342D" w:rsidRDefault="00D4342D">
          <w:pPr>
            <w:pStyle w:val="C6403FEF0BBE46F6B3F7A0014921DE0C"/>
          </w:pPr>
          <w:r>
            <w:t>Telephone</w:t>
          </w:r>
        </w:p>
      </w:docPartBody>
    </w:docPart>
    <w:docPart>
      <w:docPartPr>
        <w:name w:val="1E38B9BA844546DF805C2AC7E7EF44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8EA126-45FE-49E5-9457-D64AD3B83128}"/>
      </w:docPartPr>
      <w:docPartBody>
        <w:p w:rsidR="00D4342D" w:rsidRDefault="00D4342D">
          <w:pPr>
            <w:pStyle w:val="1E38B9BA844546DF805C2AC7E7EF4400"/>
          </w:pPr>
          <w:r>
            <w:t>Email</w:t>
          </w:r>
        </w:p>
      </w:docPartBody>
    </w:docPart>
    <w:docPart>
      <w:docPartPr>
        <w:name w:val="D6A0A60BE169431B91DBE7DC28F130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837071-1707-4EEB-8669-C176A12483D9}"/>
      </w:docPartPr>
      <w:docPartBody>
        <w:p w:rsidR="00D4342D" w:rsidRDefault="00D4342D">
          <w:pPr>
            <w:pStyle w:val="D6A0A60BE169431B91DBE7DC28F130F4"/>
          </w:pPr>
          <w:r>
            <w:t>@Twitter</w:t>
          </w:r>
        </w:p>
      </w:docPartBody>
    </w:docPart>
    <w:docPart>
      <w:docPartPr>
        <w:name w:val="56AECE0CB90C4C2D8DF1BFF8B5821D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BF8E4A-5141-496A-AAC8-4FE414321958}"/>
      </w:docPartPr>
      <w:docPartBody>
        <w:p w:rsidR="00D4342D" w:rsidRDefault="00D4342D">
          <w:pPr>
            <w:pStyle w:val="56AECE0CB90C4C2D8DF1BFF8B5821D63"/>
          </w:pPr>
          <w:r>
            <w:t>Web address</w:t>
          </w:r>
        </w:p>
      </w:docPartBody>
    </w:docPart>
    <w:docPart>
      <w:docPartPr>
        <w:name w:val="F52450BF5DB845E288F52520780471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DE29F4E-9436-4561-8891-A388E714DEB6}"/>
      </w:docPartPr>
      <w:docPartBody>
        <w:p w:rsidR="00D4342D" w:rsidRDefault="00D4342D">
          <w:pPr>
            <w:pStyle w:val="F52450BF5DB845E288F5252078047128"/>
          </w:pPr>
          <w:r>
            <w:t xml:space="preserve">Street Address, </w:t>
          </w:r>
          <w:r>
            <w:br/>
            <w:t>City, ST ZIP Code</w:t>
          </w:r>
        </w:p>
      </w:docPartBody>
    </w:docPart>
    <w:docPart>
      <w:docPartPr>
        <w:name w:val="9592F4FA2C2745A2BD0D95D0B67A61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5983D7-B15A-4826-8CCB-979D7F2D712E}"/>
      </w:docPartPr>
      <w:docPartBody>
        <w:p w:rsidR="00D4342D" w:rsidRDefault="00D4342D">
          <w:pPr>
            <w:pStyle w:val="9592F4FA2C2745A2BD0D95D0B67A6151"/>
          </w:pPr>
          <w:r>
            <w:t>Telephone</w:t>
          </w:r>
        </w:p>
      </w:docPartBody>
    </w:docPart>
    <w:docPart>
      <w:docPartPr>
        <w:name w:val="46EC988A68944417935B1661B298F3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689DAE-333D-44DD-A47F-1C3444B3CC25}"/>
      </w:docPartPr>
      <w:docPartBody>
        <w:p w:rsidR="00D4342D" w:rsidRDefault="00D4342D">
          <w:pPr>
            <w:pStyle w:val="46EC988A68944417935B1661B298F3C6"/>
          </w:pPr>
          <w:r>
            <w:t>Email</w:t>
          </w:r>
        </w:p>
      </w:docPartBody>
    </w:docPart>
    <w:docPart>
      <w:docPartPr>
        <w:name w:val="00711E74FE3F47C2897367AE410A95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E98872-03FA-4EED-BD05-90BC89088247}"/>
      </w:docPartPr>
      <w:docPartBody>
        <w:p w:rsidR="00D4342D" w:rsidRDefault="00D4342D">
          <w:pPr>
            <w:pStyle w:val="00711E74FE3F47C2897367AE410A95E5"/>
          </w:pPr>
          <w:r>
            <w:t>@Twitter</w:t>
          </w:r>
        </w:p>
      </w:docPartBody>
    </w:docPart>
    <w:docPart>
      <w:docPartPr>
        <w:name w:val="FA9C3B5FC6F84C46821182B19FCF31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9D8739-2724-46D6-BE61-FB74BA1AB0D2}"/>
      </w:docPartPr>
      <w:docPartBody>
        <w:p w:rsidR="00D4342D" w:rsidRDefault="00D4342D">
          <w:pPr>
            <w:pStyle w:val="FA9C3B5FC6F84C46821182B19FCF3161"/>
          </w:pPr>
          <w:r w:rsidRPr="00EB2548">
            <w:t xml:space="preserve">Web </w:t>
          </w:r>
          <w:r w:rsidRPr="00EB2548">
            <w:t>address</w:t>
          </w:r>
        </w:p>
      </w:docPartBody>
    </w:docPart>
    <w:docPart>
      <w:docPartPr>
        <w:name w:val="17EB398D1B694FE38F5B6D57446FC0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1AECA7-2C68-4E03-AD37-5169EF07E907}"/>
      </w:docPartPr>
      <w:docPartBody>
        <w:p w:rsidR="00D4342D" w:rsidRDefault="00D4342D">
          <w:pPr>
            <w:pStyle w:val="17EB398D1B694FE38F5B6D57446FC04A"/>
          </w:pPr>
          <w:r w:rsidRPr="00860232">
            <w:t>Your Name</w:t>
          </w:r>
        </w:p>
      </w:docPartBody>
    </w:docPart>
    <w:docPart>
      <w:docPartPr>
        <w:name w:val="884F718398E847B1866DCA9794E943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05A626-DA2F-4A50-A7DF-8314ECB8F403}"/>
      </w:docPartPr>
      <w:docPartBody>
        <w:p w:rsidR="00D4342D" w:rsidRDefault="00D4342D">
          <w:pPr>
            <w:pStyle w:val="884F718398E847B1866DCA9794E943B4"/>
          </w:pPr>
          <w:r w:rsidRPr="00860232">
            <w:t>Title</w:t>
          </w:r>
        </w:p>
      </w:docPartBody>
    </w:docPart>
    <w:docPart>
      <w:docPartPr>
        <w:name w:val="3B23D990B4C54F5190C830C04C57F1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EE2B9D-4249-4ACD-BC31-25B2401FED94}"/>
      </w:docPartPr>
      <w:docPartBody>
        <w:p w:rsidR="00D4342D" w:rsidRDefault="00D4342D">
          <w:pPr>
            <w:pStyle w:val="3B23D990B4C54F5190C830C04C57F10C"/>
          </w:pPr>
          <w:r w:rsidRPr="00860232">
            <w:t>Your Name</w:t>
          </w:r>
        </w:p>
      </w:docPartBody>
    </w:docPart>
    <w:docPart>
      <w:docPartPr>
        <w:name w:val="342B83146D3A46FCAD1EF5C93960EB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F12AB0-A2D8-41AA-9432-F5E365AB36B6}"/>
      </w:docPartPr>
      <w:docPartBody>
        <w:p w:rsidR="00D4342D" w:rsidRDefault="00D4342D">
          <w:pPr>
            <w:pStyle w:val="342B83146D3A46FCAD1EF5C93960EBA1"/>
          </w:pPr>
          <w:r w:rsidRPr="00EB2548">
            <w:t>Title</w:t>
          </w:r>
        </w:p>
      </w:docPartBody>
    </w:docPart>
    <w:docPart>
      <w:docPartPr>
        <w:name w:val="48109B0E596B4B22994BD965F6839E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033539-6C4A-4B06-8BD8-12E4E9FD830E}"/>
      </w:docPartPr>
      <w:docPartBody>
        <w:p w:rsidR="00D4342D" w:rsidRDefault="00D4342D">
          <w:pPr>
            <w:pStyle w:val="48109B0E596B4B22994BD965F6839EC9"/>
          </w:pPr>
          <w:r>
            <w:t xml:space="preserve">Street Address, </w:t>
          </w:r>
          <w:r>
            <w:br/>
            <w:t>City, ST ZIP Code</w:t>
          </w:r>
        </w:p>
      </w:docPartBody>
    </w:docPart>
    <w:docPart>
      <w:docPartPr>
        <w:name w:val="0392E666B42241B19AE78424C4640B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E8F0E8-78AA-4A1C-8F8A-584A6E97D2C9}"/>
      </w:docPartPr>
      <w:docPartBody>
        <w:p w:rsidR="00D4342D" w:rsidRDefault="00D4342D">
          <w:pPr>
            <w:pStyle w:val="0392E666B42241B19AE78424C4640B61"/>
          </w:pPr>
          <w:r>
            <w:t>Telephone</w:t>
          </w:r>
        </w:p>
      </w:docPartBody>
    </w:docPart>
    <w:docPart>
      <w:docPartPr>
        <w:name w:val="41B5B3691FE644F0994E1F923D2DE6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1DC6F5-176C-4012-B2BF-B140676232D0}"/>
      </w:docPartPr>
      <w:docPartBody>
        <w:p w:rsidR="00D4342D" w:rsidRDefault="00D4342D">
          <w:pPr>
            <w:pStyle w:val="41B5B3691FE644F0994E1F923D2DE63F"/>
          </w:pPr>
          <w:r>
            <w:t>Email</w:t>
          </w:r>
        </w:p>
      </w:docPartBody>
    </w:docPart>
    <w:docPart>
      <w:docPartPr>
        <w:name w:val="884B45D9B9764CD1B1B95D082E0639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CD1730-8FD2-45A4-946C-30165BFE1415}"/>
      </w:docPartPr>
      <w:docPartBody>
        <w:p w:rsidR="00D4342D" w:rsidRDefault="00D4342D">
          <w:pPr>
            <w:pStyle w:val="884B45D9B9764CD1B1B95D082E06394C"/>
          </w:pPr>
          <w:r>
            <w:t>@Twitter</w:t>
          </w:r>
        </w:p>
      </w:docPartBody>
    </w:docPart>
    <w:docPart>
      <w:docPartPr>
        <w:name w:val="A3A793CFFCE344AC828B73AA39EB2A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5401C1-C5F7-45BD-9175-7A5835135EE7}"/>
      </w:docPartPr>
      <w:docPartBody>
        <w:p w:rsidR="00D4342D" w:rsidRDefault="00D4342D">
          <w:pPr>
            <w:pStyle w:val="A3A793CFFCE344AC828B73AA39EB2A5A"/>
          </w:pPr>
          <w:r>
            <w:t>Web address</w:t>
          </w:r>
        </w:p>
      </w:docPartBody>
    </w:docPart>
    <w:docPart>
      <w:docPartPr>
        <w:name w:val="5231F40422EE48818CEFB4D2485B0B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311601C-D1EA-4A04-8EB1-D7910A9E75D0}"/>
      </w:docPartPr>
      <w:docPartBody>
        <w:p w:rsidR="00D4342D" w:rsidRDefault="00D4342D">
          <w:pPr>
            <w:pStyle w:val="5231F40422EE48818CEFB4D2485B0BFD"/>
          </w:pPr>
          <w:r>
            <w:t xml:space="preserve">Street Address, </w:t>
          </w:r>
          <w:r>
            <w:br/>
            <w:t>City, ST ZIP Code</w:t>
          </w:r>
        </w:p>
      </w:docPartBody>
    </w:docPart>
    <w:docPart>
      <w:docPartPr>
        <w:name w:val="4FDDCEA84646410DBC86547CB0796C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2D2127-692C-4F4A-895A-1653A63E4BED}"/>
      </w:docPartPr>
      <w:docPartBody>
        <w:p w:rsidR="00D4342D" w:rsidRDefault="00D4342D">
          <w:pPr>
            <w:pStyle w:val="4FDDCEA84646410DBC86547CB0796C96"/>
          </w:pPr>
          <w:r>
            <w:t>Telephone</w:t>
          </w:r>
        </w:p>
      </w:docPartBody>
    </w:docPart>
    <w:docPart>
      <w:docPartPr>
        <w:name w:val="8FB2403225A94835BD0E7A07CA1769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4E26A2-34D0-4DD6-898C-FDCE7FD4136E}"/>
      </w:docPartPr>
      <w:docPartBody>
        <w:p w:rsidR="00D4342D" w:rsidRDefault="00D4342D">
          <w:pPr>
            <w:pStyle w:val="8FB2403225A94835BD0E7A07CA17697E"/>
          </w:pPr>
          <w:r>
            <w:t>Email</w:t>
          </w:r>
        </w:p>
      </w:docPartBody>
    </w:docPart>
    <w:docPart>
      <w:docPartPr>
        <w:name w:val="C4639A1665514CCAB832DC9806FBA2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E2A802-B9E5-4478-B9D3-FA13001F2710}"/>
      </w:docPartPr>
      <w:docPartBody>
        <w:p w:rsidR="00D4342D" w:rsidRDefault="00D4342D">
          <w:pPr>
            <w:pStyle w:val="C4639A1665514CCAB832DC9806FBA220"/>
          </w:pPr>
          <w:r>
            <w:t>@Twitter</w:t>
          </w:r>
        </w:p>
      </w:docPartBody>
    </w:docPart>
    <w:docPart>
      <w:docPartPr>
        <w:name w:val="05CAC168A9D94E8082DC75B6BD1AF8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22BD51-2C0E-4F4F-8C41-2F04A07D15BD}"/>
      </w:docPartPr>
      <w:docPartBody>
        <w:p w:rsidR="00D4342D" w:rsidRDefault="00D4342D">
          <w:pPr>
            <w:pStyle w:val="05CAC168A9D94E8082DC75B6BD1AF860"/>
          </w:pPr>
          <w:r w:rsidRPr="00EB2548">
            <w:t>Web address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42D"/>
    <w:rsid w:val="00C93EFD"/>
    <w:rsid w:val="00D434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E35BA1B68F44EF6A307312B564361D2">
    <w:name w:val="4E35BA1B68F44EF6A307312B564361D2"/>
  </w:style>
  <w:style w:type="paragraph" w:customStyle="1" w:styleId="E7E365A089DB4B60BC69DF0642857A97">
    <w:name w:val="E7E365A089DB4B60BC69DF0642857A97"/>
  </w:style>
  <w:style w:type="paragraph" w:customStyle="1" w:styleId="8D5E5FF28F474E4FBDA204F0E9F3D6E7">
    <w:name w:val="8D5E5FF28F474E4FBDA204F0E9F3D6E7"/>
  </w:style>
  <w:style w:type="paragraph" w:customStyle="1" w:styleId="CBA4504ADB6C4CC9B01D47B93F5D4A67">
    <w:name w:val="CBA4504ADB6C4CC9B01D47B93F5D4A67"/>
  </w:style>
  <w:style w:type="paragraph" w:customStyle="1" w:styleId="6294D5B65C874CC6AD9E3D50DF4684F6">
    <w:name w:val="6294D5B65C874CC6AD9E3D50DF4684F6"/>
  </w:style>
  <w:style w:type="paragraph" w:customStyle="1" w:styleId="8F9E170DEF0D4FE394AB422C6BBB6D2B">
    <w:name w:val="8F9E170DEF0D4FE394AB422C6BBB6D2B"/>
  </w:style>
  <w:style w:type="paragraph" w:customStyle="1" w:styleId="32FEF27DC00A4260BAF9188481BF3219">
    <w:name w:val="32FEF27DC00A4260BAF9188481BF3219"/>
  </w:style>
  <w:style w:type="paragraph" w:customStyle="1" w:styleId="23ECC2F354E74B2885EB91739C264A6F">
    <w:name w:val="23ECC2F354E74B2885EB91739C264A6F"/>
  </w:style>
  <w:style w:type="paragraph" w:customStyle="1" w:styleId="B69D38CEF31A44409ACC13C2A192EEB1">
    <w:name w:val="B69D38CEF31A44409ACC13C2A192EEB1"/>
  </w:style>
  <w:style w:type="paragraph" w:customStyle="1" w:styleId="1D11CDECA6334498B5AED9C7EA2598E0">
    <w:name w:val="1D11CDECA6334498B5AED9C7EA2598E0"/>
  </w:style>
  <w:style w:type="paragraph" w:customStyle="1" w:styleId="A021D8556C0448EEB69A4D07C09C8F59">
    <w:name w:val="A021D8556C0448EEB69A4D07C09C8F59"/>
  </w:style>
  <w:style w:type="paragraph" w:customStyle="1" w:styleId="0C5A156C652B4769B56744CA1145E916">
    <w:name w:val="0C5A156C652B4769B56744CA1145E916"/>
  </w:style>
  <w:style w:type="paragraph" w:customStyle="1" w:styleId="06D3648B1AE0495EB2D9F62A29CF8A22">
    <w:name w:val="06D3648B1AE0495EB2D9F62A29CF8A22"/>
  </w:style>
  <w:style w:type="paragraph" w:customStyle="1" w:styleId="CCC2D449B7EA48479C95AEBAAA8EF596">
    <w:name w:val="CCC2D449B7EA48479C95AEBAAA8EF596"/>
  </w:style>
  <w:style w:type="paragraph" w:customStyle="1" w:styleId="2A631C3C9B23475495655E58DF43F695">
    <w:name w:val="2A631C3C9B23475495655E58DF43F695"/>
  </w:style>
  <w:style w:type="paragraph" w:customStyle="1" w:styleId="8FA96B44C7AB48C4AC9263F1F9CD7415">
    <w:name w:val="8FA96B44C7AB48C4AC9263F1F9CD7415"/>
  </w:style>
  <w:style w:type="paragraph" w:customStyle="1" w:styleId="F793E867635240E7B721A166C187F135">
    <w:name w:val="F793E867635240E7B721A166C187F135"/>
  </w:style>
  <w:style w:type="paragraph" w:customStyle="1" w:styleId="974B55DA58A7407E93DD5B2F05DC9D4C">
    <w:name w:val="974B55DA58A7407E93DD5B2F05DC9D4C"/>
  </w:style>
  <w:style w:type="paragraph" w:customStyle="1" w:styleId="4DEA75BC23304486B352657AFD68388F">
    <w:name w:val="4DEA75BC23304486B352657AFD68388F"/>
  </w:style>
  <w:style w:type="paragraph" w:customStyle="1" w:styleId="A7D60F8979C84E4CBE56130150C315A3">
    <w:name w:val="A7D60F8979C84E4CBE56130150C315A3"/>
  </w:style>
  <w:style w:type="paragraph" w:customStyle="1" w:styleId="EE10F51A221E42F3A36A09F20230EC07">
    <w:name w:val="EE10F51A221E42F3A36A09F20230EC07"/>
  </w:style>
  <w:style w:type="paragraph" w:customStyle="1" w:styleId="C9AFB6FE84B04E648125170537523E88">
    <w:name w:val="C9AFB6FE84B04E648125170537523E88"/>
  </w:style>
  <w:style w:type="paragraph" w:customStyle="1" w:styleId="A5F6F51DCC414213BB54D933F2FFEAAA">
    <w:name w:val="A5F6F51DCC414213BB54D933F2FFEAAA"/>
  </w:style>
  <w:style w:type="paragraph" w:customStyle="1" w:styleId="F8B493913B8C4F43AD0B6D94DF2979C0">
    <w:name w:val="F8B493913B8C4F43AD0B6D94DF2979C0"/>
  </w:style>
  <w:style w:type="paragraph" w:customStyle="1" w:styleId="3B11C5B626FA48919A68CB2FA6AA5D43">
    <w:name w:val="3B11C5B626FA48919A68CB2FA6AA5D43"/>
  </w:style>
  <w:style w:type="paragraph" w:customStyle="1" w:styleId="92DADC74C48349C8BA4C2D8589CC5D9C">
    <w:name w:val="92DADC74C48349C8BA4C2D8589CC5D9C"/>
  </w:style>
  <w:style w:type="paragraph" w:customStyle="1" w:styleId="0554DE5731714038A21A6D6141189631">
    <w:name w:val="0554DE5731714038A21A6D6141189631"/>
  </w:style>
  <w:style w:type="paragraph" w:customStyle="1" w:styleId="A8B4DFC73FB54EE6B38E679D7735E992">
    <w:name w:val="A8B4DFC73FB54EE6B38E679D7735E992"/>
  </w:style>
  <w:style w:type="paragraph" w:customStyle="1" w:styleId="BC89A1D106774D7FB9750DAE275EB2D0">
    <w:name w:val="BC89A1D106774D7FB9750DAE275EB2D0"/>
  </w:style>
  <w:style w:type="paragraph" w:customStyle="1" w:styleId="6E2285ACBAAA463DA8501C9B35070CFF">
    <w:name w:val="6E2285ACBAAA463DA8501C9B35070CFF"/>
  </w:style>
  <w:style w:type="paragraph" w:customStyle="1" w:styleId="CC59AAB4ACCA4751A05B57B44C245537">
    <w:name w:val="CC59AAB4ACCA4751A05B57B44C245537"/>
  </w:style>
  <w:style w:type="paragraph" w:customStyle="1" w:styleId="97EF29557A3E4C6AA796C5B227F6AED1">
    <w:name w:val="97EF29557A3E4C6AA796C5B227F6AED1"/>
  </w:style>
  <w:style w:type="paragraph" w:customStyle="1" w:styleId="001D93BAB6C240E395415901FE5001B0">
    <w:name w:val="001D93BAB6C240E395415901FE5001B0"/>
  </w:style>
  <w:style w:type="paragraph" w:customStyle="1" w:styleId="7048908FDA114698B7F81C8D06592D32">
    <w:name w:val="7048908FDA114698B7F81C8D06592D32"/>
  </w:style>
  <w:style w:type="paragraph" w:customStyle="1" w:styleId="F894F9235E494902A96417E1269ED1A9">
    <w:name w:val="F894F9235E494902A96417E1269ED1A9"/>
  </w:style>
  <w:style w:type="paragraph" w:customStyle="1" w:styleId="5FCAF9E8C70847FABDEADDB41E2AB674">
    <w:name w:val="5FCAF9E8C70847FABDEADDB41E2AB674"/>
  </w:style>
  <w:style w:type="paragraph" w:customStyle="1" w:styleId="7660894B54D545EEB44B59E67C802815">
    <w:name w:val="7660894B54D545EEB44B59E67C802815"/>
  </w:style>
  <w:style w:type="paragraph" w:customStyle="1" w:styleId="5B5CE57C4F7E449587ED787AC2047C36">
    <w:name w:val="5B5CE57C4F7E449587ED787AC2047C36"/>
  </w:style>
  <w:style w:type="paragraph" w:customStyle="1" w:styleId="8368FB1D46C448149F4F46412E2D2586">
    <w:name w:val="8368FB1D46C448149F4F46412E2D2586"/>
  </w:style>
  <w:style w:type="paragraph" w:customStyle="1" w:styleId="390AFFD8E5D047E9A15B021E48B4E5BC">
    <w:name w:val="390AFFD8E5D047E9A15B021E48B4E5BC"/>
  </w:style>
  <w:style w:type="paragraph" w:customStyle="1" w:styleId="B36A5DE3D1704268AAC04E40F12DE1EE">
    <w:name w:val="B36A5DE3D1704268AAC04E40F12DE1EE"/>
  </w:style>
  <w:style w:type="paragraph" w:customStyle="1" w:styleId="2E13248A03C04412AA8917CA8F05CA88">
    <w:name w:val="2E13248A03C04412AA8917CA8F05CA88"/>
  </w:style>
  <w:style w:type="paragraph" w:customStyle="1" w:styleId="B245CE07A31142A0B17DE64350333AD2">
    <w:name w:val="B245CE07A31142A0B17DE64350333AD2"/>
  </w:style>
  <w:style w:type="paragraph" w:customStyle="1" w:styleId="9AA6BC5D9D42450EA9AA655E27C89C05">
    <w:name w:val="9AA6BC5D9D42450EA9AA655E27C89C05"/>
  </w:style>
  <w:style w:type="paragraph" w:customStyle="1" w:styleId="F19247B8B59945E29F1527EC1BE40000">
    <w:name w:val="F19247B8B59945E29F1527EC1BE40000"/>
  </w:style>
  <w:style w:type="paragraph" w:customStyle="1" w:styleId="BAA6907A5BF24B2AA0556A0AF02E395D">
    <w:name w:val="BAA6907A5BF24B2AA0556A0AF02E395D"/>
  </w:style>
  <w:style w:type="paragraph" w:customStyle="1" w:styleId="4A218AD73C484306864B1ACBA7B8AC72">
    <w:name w:val="4A218AD73C484306864B1ACBA7B8AC72"/>
  </w:style>
  <w:style w:type="paragraph" w:customStyle="1" w:styleId="C6403FEF0BBE46F6B3F7A0014921DE0C">
    <w:name w:val="C6403FEF0BBE46F6B3F7A0014921DE0C"/>
  </w:style>
  <w:style w:type="paragraph" w:customStyle="1" w:styleId="1E38B9BA844546DF805C2AC7E7EF4400">
    <w:name w:val="1E38B9BA844546DF805C2AC7E7EF4400"/>
  </w:style>
  <w:style w:type="paragraph" w:customStyle="1" w:styleId="D6A0A60BE169431B91DBE7DC28F130F4">
    <w:name w:val="D6A0A60BE169431B91DBE7DC28F130F4"/>
  </w:style>
  <w:style w:type="paragraph" w:customStyle="1" w:styleId="56AECE0CB90C4C2D8DF1BFF8B5821D63">
    <w:name w:val="56AECE0CB90C4C2D8DF1BFF8B5821D63"/>
  </w:style>
  <w:style w:type="paragraph" w:customStyle="1" w:styleId="F52450BF5DB845E288F5252078047128">
    <w:name w:val="F52450BF5DB845E288F5252078047128"/>
  </w:style>
  <w:style w:type="paragraph" w:customStyle="1" w:styleId="9592F4FA2C2745A2BD0D95D0B67A6151">
    <w:name w:val="9592F4FA2C2745A2BD0D95D0B67A6151"/>
  </w:style>
  <w:style w:type="paragraph" w:customStyle="1" w:styleId="46EC988A68944417935B1661B298F3C6">
    <w:name w:val="46EC988A68944417935B1661B298F3C6"/>
  </w:style>
  <w:style w:type="paragraph" w:customStyle="1" w:styleId="00711E74FE3F47C2897367AE410A95E5">
    <w:name w:val="00711E74FE3F47C2897367AE410A95E5"/>
  </w:style>
  <w:style w:type="paragraph" w:customStyle="1" w:styleId="FA9C3B5FC6F84C46821182B19FCF3161">
    <w:name w:val="FA9C3B5FC6F84C46821182B19FCF3161"/>
  </w:style>
  <w:style w:type="paragraph" w:customStyle="1" w:styleId="17EB398D1B694FE38F5B6D57446FC04A">
    <w:name w:val="17EB398D1B694FE38F5B6D57446FC04A"/>
  </w:style>
  <w:style w:type="paragraph" w:customStyle="1" w:styleId="884F718398E847B1866DCA9794E943B4">
    <w:name w:val="884F718398E847B1866DCA9794E943B4"/>
  </w:style>
  <w:style w:type="paragraph" w:customStyle="1" w:styleId="3B23D990B4C54F5190C830C04C57F10C">
    <w:name w:val="3B23D990B4C54F5190C830C04C57F10C"/>
  </w:style>
  <w:style w:type="paragraph" w:customStyle="1" w:styleId="342B83146D3A46FCAD1EF5C93960EBA1">
    <w:name w:val="342B83146D3A46FCAD1EF5C93960EBA1"/>
  </w:style>
  <w:style w:type="paragraph" w:customStyle="1" w:styleId="48109B0E596B4B22994BD965F6839EC9">
    <w:name w:val="48109B0E596B4B22994BD965F6839EC9"/>
  </w:style>
  <w:style w:type="paragraph" w:customStyle="1" w:styleId="0392E666B42241B19AE78424C4640B61">
    <w:name w:val="0392E666B42241B19AE78424C4640B61"/>
  </w:style>
  <w:style w:type="paragraph" w:customStyle="1" w:styleId="41B5B3691FE644F0994E1F923D2DE63F">
    <w:name w:val="41B5B3691FE644F0994E1F923D2DE63F"/>
  </w:style>
  <w:style w:type="paragraph" w:customStyle="1" w:styleId="884B45D9B9764CD1B1B95D082E06394C">
    <w:name w:val="884B45D9B9764CD1B1B95D082E06394C"/>
  </w:style>
  <w:style w:type="paragraph" w:customStyle="1" w:styleId="A3A793CFFCE344AC828B73AA39EB2A5A">
    <w:name w:val="A3A793CFFCE344AC828B73AA39EB2A5A"/>
  </w:style>
  <w:style w:type="paragraph" w:customStyle="1" w:styleId="5231F40422EE48818CEFB4D2485B0BFD">
    <w:name w:val="5231F40422EE48818CEFB4D2485B0BFD"/>
  </w:style>
  <w:style w:type="paragraph" w:customStyle="1" w:styleId="4FDDCEA84646410DBC86547CB0796C96">
    <w:name w:val="4FDDCEA84646410DBC86547CB0796C96"/>
  </w:style>
  <w:style w:type="paragraph" w:customStyle="1" w:styleId="8FB2403225A94835BD0E7A07CA17697E">
    <w:name w:val="8FB2403225A94835BD0E7A07CA17697E"/>
  </w:style>
  <w:style w:type="paragraph" w:customStyle="1" w:styleId="C4639A1665514CCAB832DC9806FBA220">
    <w:name w:val="C4639A1665514CCAB832DC9806FBA220"/>
  </w:style>
  <w:style w:type="paragraph" w:customStyle="1" w:styleId="05CAC168A9D94E8082DC75B6BD1AF860">
    <w:name w:val="05CAC168A9D94E8082DC75B6BD1AF860"/>
  </w:style>
  <w:style w:type="paragraph" w:customStyle="1" w:styleId="3C4922295A7C4DA5B8D5E62B1FC9BC9C">
    <w:name w:val="3C4922295A7C4DA5B8D5E62B1FC9BC9C"/>
    <w:rsid w:val="00D4342D"/>
  </w:style>
  <w:style w:type="paragraph" w:customStyle="1" w:styleId="369645E728D243CC9D8B10E4E1C45D15">
    <w:name w:val="369645E728D243CC9D8B10E4E1C45D15"/>
    <w:rsid w:val="00D4342D"/>
  </w:style>
  <w:style w:type="paragraph" w:customStyle="1" w:styleId="45A571612769453D901BC162B3F3B2FB">
    <w:name w:val="45A571612769453D901BC162B3F3B2FB"/>
    <w:rsid w:val="00D4342D"/>
  </w:style>
  <w:style w:type="paragraph" w:customStyle="1" w:styleId="951EDF1D7D1A4F0A89BFEBB014C7DFD9">
    <w:name w:val="951EDF1D7D1A4F0A89BFEBB014C7DFD9"/>
    <w:rsid w:val="00D4342D"/>
  </w:style>
  <w:style w:type="paragraph" w:customStyle="1" w:styleId="A3B35882172F4CD6B9F7BBFFA1C523F5">
    <w:name w:val="A3B35882172F4CD6B9F7BBFFA1C523F5"/>
    <w:rsid w:val="00D4342D"/>
  </w:style>
  <w:style w:type="paragraph" w:customStyle="1" w:styleId="82EA9B04133249F6803DA6B88369215E">
    <w:name w:val="82EA9B04133249F6803DA6B88369215E"/>
    <w:rsid w:val="00D4342D"/>
  </w:style>
  <w:style w:type="paragraph" w:customStyle="1" w:styleId="77FAE92AA2BD49FCB32479223A787C4C">
    <w:name w:val="77FAE92AA2BD49FCB32479223A787C4C"/>
    <w:rsid w:val="00D4342D"/>
  </w:style>
  <w:style w:type="paragraph" w:customStyle="1" w:styleId="12747225EABA42A5B438264C3FB30BA0">
    <w:name w:val="12747225EABA42A5B438264C3FB30BA0"/>
    <w:rsid w:val="00D4342D"/>
  </w:style>
  <w:style w:type="paragraph" w:customStyle="1" w:styleId="692184E40D3C4AE5AF45BF1EA22C1435">
    <w:name w:val="692184E40D3C4AE5AF45BF1EA22C1435"/>
    <w:rsid w:val="00D4342D"/>
  </w:style>
  <w:style w:type="paragraph" w:customStyle="1" w:styleId="8FEDAC645A5343028642EEE9ED9FA807">
    <w:name w:val="8FEDAC645A5343028642EEE9ED9FA807"/>
    <w:rsid w:val="00D4342D"/>
  </w:style>
  <w:style w:type="paragraph" w:customStyle="1" w:styleId="0D73606A6FED4A45A191B874FF22DF9C">
    <w:name w:val="0D73606A6FED4A45A191B874FF22DF9C"/>
    <w:rsid w:val="00D4342D"/>
  </w:style>
  <w:style w:type="paragraph" w:customStyle="1" w:styleId="7F43139999F543CCAE89AD37C2AC3335">
    <w:name w:val="7F43139999F543CCAE89AD37C2AC3335"/>
    <w:rsid w:val="00D4342D"/>
  </w:style>
  <w:style w:type="paragraph" w:customStyle="1" w:styleId="1C68E44EB8E14A35978FC80478B34C0B">
    <w:name w:val="1C68E44EB8E14A35978FC80478B34C0B"/>
    <w:rsid w:val="00D4342D"/>
  </w:style>
  <w:style w:type="paragraph" w:customStyle="1" w:styleId="553EFEFE3B174E8D93779F5AC6E3774A">
    <w:name w:val="553EFEFE3B174E8D93779F5AC6E3774A"/>
    <w:rsid w:val="00D4342D"/>
  </w:style>
  <w:style w:type="paragraph" w:customStyle="1" w:styleId="BE54688DE5E94D3A9109742D6DC1A16C">
    <w:name w:val="BE54688DE5E94D3A9109742D6DC1A16C"/>
    <w:rsid w:val="00D4342D"/>
  </w:style>
  <w:style w:type="paragraph" w:customStyle="1" w:styleId="57989963AC72482E97F8A24D775775D3">
    <w:name w:val="57989963AC72482E97F8A24D775775D3"/>
    <w:rsid w:val="00D4342D"/>
  </w:style>
  <w:style w:type="paragraph" w:customStyle="1" w:styleId="51EA44532AB349FCB3F9BDC1C6B3CD60">
    <w:name w:val="51EA44532AB349FCB3F9BDC1C6B3CD60"/>
    <w:rsid w:val="00D4342D"/>
  </w:style>
  <w:style w:type="paragraph" w:customStyle="1" w:styleId="E1A46A6ED0C14942B1691ECA8DDBBA3B">
    <w:name w:val="E1A46A6ED0C14942B1691ECA8DDBBA3B"/>
    <w:rsid w:val="00D4342D"/>
  </w:style>
  <w:style w:type="paragraph" w:customStyle="1" w:styleId="FE286E7865AD46D1AB78FEFDBEB050D6">
    <w:name w:val="FE286E7865AD46D1AB78FEFDBEB050D6"/>
    <w:rsid w:val="00D4342D"/>
  </w:style>
  <w:style w:type="paragraph" w:customStyle="1" w:styleId="5EB9EF4D40AD4C73A6CEA9D09D9583A5">
    <w:name w:val="5EB9EF4D40AD4C73A6CEA9D09D9583A5"/>
    <w:rsid w:val="00D4342D"/>
  </w:style>
  <w:style w:type="paragraph" w:customStyle="1" w:styleId="1ED9366F9CBE4EE38E23E5B5EF0AFA1C">
    <w:name w:val="1ED9366F9CBE4EE38E23E5B5EF0AFA1C"/>
    <w:rsid w:val="00D4342D"/>
  </w:style>
  <w:style w:type="paragraph" w:customStyle="1" w:styleId="E178927FAE1347079AF6E5FC491058FE">
    <w:name w:val="E178927FAE1347079AF6E5FC491058FE"/>
    <w:rsid w:val="00D4342D"/>
  </w:style>
  <w:style w:type="paragraph" w:customStyle="1" w:styleId="4AA78B3AFCBE437C8DFFA2ECE10FE4DB">
    <w:name w:val="4AA78B3AFCBE437C8DFFA2ECE10FE4DB"/>
    <w:rsid w:val="00D4342D"/>
  </w:style>
  <w:style w:type="paragraph" w:customStyle="1" w:styleId="A37322E6CA054D48B85E3D16547A7A32">
    <w:name w:val="A37322E6CA054D48B85E3D16547A7A32"/>
    <w:rsid w:val="00D4342D"/>
  </w:style>
  <w:style w:type="paragraph" w:customStyle="1" w:styleId="4540FE6722DF4789925E57AAC4F797E5">
    <w:name w:val="4540FE6722DF4789925E57AAC4F797E5"/>
    <w:rsid w:val="00D4342D"/>
  </w:style>
  <w:style w:type="paragraph" w:customStyle="1" w:styleId="A37DD99D37104E9395D059E57C85911D">
    <w:name w:val="A37DD99D37104E9395D059E57C85911D"/>
    <w:rsid w:val="00D4342D"/>
  </w:style>
  <w:style w:type="paragraph" w:customStyle="1" w:styleId="0F51C6A7E38B41B7A925471096321FEF">
    <w:name w:val="0F51C6A7E38B41B7A925471096321FEF"/>
    <w:rsid w:val="00D4342D"/>
  </w:style>
  <w:style w:type="paragraph" w:customStyle="1" w:styleId="6CDF4A6C6C3A4AB1AB8A30626D88E76F">
    <w:name w:val="6CDF4A6C6C3A4AB1AB8A30626D88E76F"/>
    <w:rsid w:val="00D4342D"/>
  </w:style>
  <w:style w:type="paragraph" w:customStyle="1" w:styleId="4C29F668CE8D4D95904BB65D551A03A6">
    <w:name w:val="4C29F668CE8D4D95904BB65D551A03A6"/>
    <w:rsid w:val="00D4342D"/>
  </w:style>
  <w:style w:type="paragraph" w:customStyle="1" w:styleId="5ED24E74AA3948F18E1A7AEAA044554D">
    <w:name w:val="5ED24E74AA3948F18E1A7AEAA044554D"/>
    <w:rsid w:val="00D4342D"/>
  </w:style>
  <w:style w:type="paragraph" w:customStyle="1" w:styleId="0C33D8DB7E70429DA29D90F40536D025">
    <w:name w:val="0C33D8DB7E70429DA29D90F40536D025"/>
    <w:rsid w:val="00D4342D"/>
  </w:style>
  <w:style w:type="paragraph" w:customStyle="1" w:styleId="518EECC98FA24E80B04F9C41049EC3D5">
    <w:name w:val="518EECC98FA24E80B04F9C41049EC3D5"/>
    <w:rsid w:val="00D4342D"/>
  </w:style>
  <w:style w:type="paragraph" w:customStyle="1" w:styleId="06DFEDED43F0471D8875CEFD22763388">
    <w:name w:val="06DFEDED43F0471D8875CEFD22763388"/>
    <w:rsid w:val="00D4342D"/>
  </w:style>
  <w:style w:type="paragraph" w:customStyle="1" w:styleId="C9A748DCA7784FFDA4440482F95ABCC5">
    <w:name w:val="C9A748DCA7784FFDA4440482F95ABCC5"/>
    <w:rsid w:val="00D4342D"/>
  </w:style>
  <w:style w:type="paragraph" w:customStyle="1" w:styleId="8712A39F680D47A5A9A5BBB2A2E8805B">
    <w:name w:val="8712A39F680D47A5A9A5BBB2A2E8805B"/>
    <w:rsid w:val="00D4342D"/>
  </w:style>
  <w:style w:type="paragraph" w:customStyle="1" w:styleId="FA660561B8D246D1BA430571E3A4982C">
    <w:name w:val="FA660561B8D246D1BA430571E3A4982C"/>
    <w:rsid w:val="00D4342D"/>
  </w:style>
  <w:style w:type="paragraph" w:customStyle="1" w:styleId="ED6FADC55063490089F207954A981E86">
    <w:name w:val="ED6FADC55063490089F207954A981E86"/>
    <w:rsid w:val="00D4342D"/>
  </w:style>
  <w:style w:type="paragraph" w:customStyle="1" w:styleId="6F73106F896240CB89AEF28865F69010">
    <w:name w:val="6F73106F896240CB89AEF28865F69010"/>
    <w:rsid w:val="00D4342D"/>
  </w:style>
  <w:style w:type="paragraph" w:customStyle="1" w:styleId="1498368C789B421B8524F87BD84F0B76">
    <w:name w:val="1498368C789B421B8524F87BD84F0B76"/>
    <w:rsid w:val="00D4342D"/>
  </w:style>
  <w:style w:type="paragraph" w:customStyle="1" w:styleId="D64683CDCFCC43B9AD04D10DCF89B2E3">
    <w:name w:val="D64683CDCFCC43B9AD04D10DCF89B2E3"/>
    <w:rsid w:val="00D4342D"/>
  </w:style>
  <w:style w:type="paragraph" w:customStyle="1" w:styleId="7A0A6D1FF05744DBAA6CA637AF6A1847">
    <w:name w:val="7A0A6D1FF05744DBAA6CA637AF6A1847"/>
    <w:rsid w:val="00D4342D"/>
  </w:style>
  <w:style w:type="paragraph" w:customStyle="1" w:styleId="0465785E0409445FB6330AB0D1BEC82D">
    <w:name w:val="0465785E0409445FB6330AB0D1BEC82D"/>
    <w:rsid w:val="00D4342D"/>
  </w:style>
  <w:style w:type="paragraph" w:customStyle="1" w:styleId="D621E8722330492F814F7C3CBA9FEAAA">
    <w:name w:val="D621E8722330492F814F7C3CBA9FEAAA"/>
    <w:rsid w:val="00D4342D"/>
  </w:style>
  <w:style w:type="paragraph" w:customStyle="1" w:styleId="1799B1F6CCF84CAE9DA79E0A10C5D870">
    <w:name w:val="1799B1F6CCF84CAE9DA79E0A10C5D870"/>
    <w:rsid w:val="00D4342D"/>
  </w:style>
  <w:style w:type="paragraph" w:customStyle="1" w:styleId="9A28F7D5F9E14D17B997E0C47181A3EF">
    <w:name w:val="9A28F7D5F9E14D17B997E0C47181A3EF"/>
    <w:rsid w:val="00D4342D"/>
  </w:style>
  <w:style w:type="paragraph" w:customStyle="1" w:styleId="2AD1A81DAD714557B6B2220CB2EA02EC">
    <w:name w:val="2AD1A81DAD714557B6B2220CB2EA02EC"/>
    <w:rsid w:val="00D4342D"/>
  </w:style>
  <w:style w:type="paragraph" w:customStyle="1" w:styleId="C4C136E592714DDEA171C6FEEE41968D">
    <w:name w:val="C4C136E592714DDEA171C6FEEE41968D"/>
    <w:rsid w:val="00D4342D"/>
  </w:style>
  <w:style w:type="paragraph" w:customStyle="1" w:styleId="FD4600F6CBDB4D71823C76C21DA06CA5">
    <w:name w:val="FD4600F6CBDB4D71823C76C21DA06CA5"/>
    <w:rsid w:val="00D4342D"/>
  </w:style>
  <w:style w:type="paragraph" w:customStyle="1" w:styleId="76B02970171D43BCB4BA325AF4F8D0F6">
    <w:name w:val="76B02970171D43BCB4BA325AF4F8D0F6"/>
    <w:rsid w:val="00D4342D"/>
  </w:style>
  <w:style w:type="paragraph" w:customStyle="1" w:styleId="160808CD47AD4F629F1F0A79482AA1A2">
    <w:name w:val="160808CD47AD4F629F1F0A79482AA1A2"/>
    <w:rsid w:val="00D4342D"/>
  </w:style>
  <w:style w:type="paragraph" w:customStyle="1" w:styleId="9056741D47F840089D4FEBFB06CB73DF">
    <w:name w:val="9056741D47F840089D4FEBFB06CB73DF"/>
    <w:rsid w:val="00D4342D"/>
  </w:style>
  <w:style w:type="paragraph" w:customStyle="1" w:styleId="EA61DD7CEF524EA8A4CC81DCBD190210">
    <w:name w:val="EA61DD7CEF524EA8A4CC81DCBD190210"/>
    <w:rsid w:val="00D4342D"/>
  </w:style>
  <w:style w:type="paragraph" w:customStyle="1" w:styleId="3B9C3AE012DD494699458CE74CE0987E">
    <w:name w:val="3B9C3AE012DD494699458CE74CE0987E"/>
    <w:rsid w:val="00D4342D"/>
  </w:style>
  <w:style w:type="paragraph" w:customStyle="1" w:styleId="C5214C14312A454E8F25E522F70C4781">
    <w:name w:val="C5214C14312A454E8F25E522F70C4781"/>
    <w:rsid w:val="00D4342D"/>
  </w:style>
  <w:style w:type="paragraph" w:customStyle="1" w:styleId="59FD49217D6842D0B10A340B62E9DD08">
    <w:name w:val="59FD49217D6842D0B10A340B62E9DD08"/>
    <w:rsid w:val="00D4342D"/>
  </w:style>
  <w:style w:type="paragraph" w:customStyle="1" w:styleId="B41DE80CCCA744F397D014CBA2F3D307">
    <w:name w:val="B41DE80CCCA744F397D014CBA2F3D307"/>
    <w:rsid w:val="00D4342D"/>
  </w:style>
  <w:style w:type="paragraph" w:customStyle="1" w:styleId="CA6D58F640104FD3B3EF709393777955">
    <w:name w:val="CA6D58F640104FD3B3EF709393777955"/>
    <w:rsid w:val="00D4342D"/>
  </w:style>
  <w:style w:type="paragraph" w:customStyle="1" w:styleId="E2757720CC0242D68D881E25AA82E9BA">
    <w:name w:val="E2757720CC0242D68D881E25AA82E9BA"/>
    <w:rsid w:val="00D4342D"/>
  </w:style>
  <w:style w:type="paragraph" w:customStyle="1" w:styleId="DA942A861ED5426BA4F5DC3046E0FDB2">
    <w:name w:val="DA942A861ED5426BA4F5DC3046E0FDB2"/>
    <w:rsid w:val="00D4342D"/>
  </w:style>
  <w:style w:type="paragraph" w:customStyle="1" w:styleId="AF988D29B8E24A019AACE14FEBDFB83D">
    <w:name w:val="AF988D29B8E24A019AACE14FEBDFB83D"/>
    <w:rsid w:val="00D4342D"/>
  </w:style>
  <w:style w:type="paragraph" w:customStyle="1" w:styleId="386CA5D06A7A4BD3AC8FB3E3FA07127A">
    <w:name w:val="386CA5D06A7A4BD3AC8FB3E3FA07127A"/>
    <w:rsid w:val="00D4342D"/>
  </w:style>
  <w:style w:type="paragraph" w:customStyle="1" w:styleId="20DE2D786033433A8166BDDE2F158F32">
    <w:name w:val="20DE2D786033433A8166BDDE2F158F32"/>
    <w:rsid w:val="00D4342D"/>
  </w:style>
  <w:style w:type="paragraph" w:customStyle="1" w:styleId="BD5D0A1E6BFA4FEF92330FB56D51EE7D">
    <w:name w:val="BD5D0A1E6BFA4FEF92330FB56D51EE7D"/>
    <w:rsid w:val="00D4342D"/>
  </w:style>
  <w:style w:type="paragraph" w:customStyle="1" w:styleId="BB663E5DA8C34A9EB9CE3F5C8E3BD64D">
    <w:name w:val="BB663E5DA8C34A9EB9CE3F5C8E3BD64D"/>
    <w:rsid w:val="00D4342D"/>
  </w:style>
  <w:style w:type="paragraph" w:customStyle="1" w:styleId="47B16B9478114133B8009572E63948DD">
    <w:name w:val="47B16B9478114133B8009572E63948DD"/>
    <w:rsid w:val="00D4342D"/>
  </w:style>
  <w:style w:type="paragraph" w:customStyle="1" w:styleId="B9EAFF4D68AB401792C75003F4233E30">
    <w:name w:val="B9EAFF4D68AB401792C75003F4233E30"/>
    <w:rsid w:val="00D4342D"/>
  </w:style>
  <w:style w:type="paragraph" w:customStyle="1" w:styleId="73599E37C478456885493141F33C3E90">
    <w:name w:val="73599E37C478456885493141F33C3E90"/>
    <w:rsid w:val="00D4342D"/>
  </w:style>
  <w:style w:type="paragraph" w:customStyle="1" w:styleId="E86FE88DD4D940FDBFE97F4D2DDEC8CD">
    <w:name w:val="E86FE88DD4D940FDBFE97F4D2DDEC8CD"/>
    <w:rsid w:val="00D4342D"/>
  </w:style>
  <w:style w:type="paragraph" w:customStyle="1" w:styleId="2CD9D1657A324DEDABC6E4B162905B3F">
    <w:name w:val="2CD9D1657A324DEDABC6E4B162905B3F"/>
    <w:rsid w:val="00D4342D"/>
  </w:style>
  <w:style w:type="paragraph" w:customStyle="1" w:styleId="15916C5BDE1142D3ACFE7A3FA26D3CEC">
    <w:name w:val="15916C5BDE1142D3ACFE7A3FA26D3CEC"/>
    <w:rsid w:val="00D4342D"/>
  </w:style>
  <w:style w:type="paragraph" w:customStyle="1" w:styleId="2240F10B5AEB47A0BC6F53EE9C90A5FD">
    <w:name w:val="2240F10B5AEB47A0BC6F53EE9C90A5FD"/>
    <w:rsid w:val="00D4342D"/>
  </w:style>
  <w:style w:type="paragraph" w:customStyle="1" w:styleId="79C8C30A227C4C73AFD0FA4BD0540EDD">
    <w:name w:val="79C8C30A227C4C73AFD0FA4BD0540EDD"/>
    <w:rsid w:val="00D4342D"/>
  </w:style>
  <w:style w:type="paragraph" w:customStyle="1" w:styleId="682F2728FA12429FA02D2961D4C1D973">
    <w:name w:val="682F2728FA12429FA02D2961D4C1D973"/>
    <w:rsid w:val="00D4342D"/>
  </w:style>
  <w:style w:type="paragraph" w:customStyle="1" w:styleId="45DE2439770741B5B2AA21F01539F0D0">
    <w:name w:val="45DE2439770741B5B2AA21F01539F0D0"/>
    <w:rsid w:val="00D4342D"/>
  </w:style>
  <w:style w:type="paragraph" w:customStyle="1" w:styleId="9678BBC60B944ED69AE9CCD9E205B237">
    <w:name w:val="9678BBC60B944ED69AE9CCD9E205B237"/>
    <w:rsid w:val="00D4342D"/>
  </w:style>
  <w:style w:type="paragraph" w:customStyle="1" w:styleId="F558B1F18D9643CE8D689BA95FEDBD32">
    <w:name w:val="F558B1F18D9643CE8D689BA95FEDBD32"/>
    <w:rsid w:val="00D4342D"/>
  </w:style>
  <w:style w:type="paragraph" w:customStyle="1" w:styleId="42CDBC89EB36411397B605CD2290C652">
    <w:name w:val="42CDBC89EB36411397B605CD2290C652"/>
    <w:rsid w:val="00D4342D"/>
  </w:style>
  <w:style w:type="paragraph" w:customStyle="1" w:styleId="AACD38DB23894A6FA6EA1BE596F46EA5">
    <w:name w:val="AACD38DB23894A6FA6EA1BE596F46EA5"/>
    <w:rsid w:val="00D4342D"/>
  </w:style>
  <w:style w:type="paragraph" w:customStyle="1" w:styleId="E5667F3ECD2045DA95CA364DFE6A3E9D">
    <w:name w:val="E5667F3ECD2045DA95CA364DFE6A3E9D"/>
    <w:rsid w:val="00D4342D"/>
  </w:style>
  <w:style w:type="paragraph" w:customStyle="1" w:styleId="DE23F32CA14B48D196CA3385779C5092">
    <w:name w:val="DE23F32CA14B48D196CA3385779C5092"/>
    <w:rsid w:val="00D4342D"/>
  </w:style>
  <w:style w:type="paragraph" w:customStyle="1" w:styleId="84DE29A16E56424BAED5434FC0E1FAAB">
    <w:name w:val="84DE29A16E56424BAED5434FC0E1FAAB"/>
    <w:rsid w:val="00D4342D"/>
  </w:style>
  <w:style w:type="paragraph" w:customStyle="1" w:styleId="84F9DF65274C4B3C9374B5E0B81378D4">
    <w:name w:val="84F9DF65274C4B3C9374B5E0B81378D4"/>
    <w:rsid w:val="00D4342D"/>
  </w:style>
  <w:style w:type="paragraph" w:customStyle="1" w:styleId="8F167A3100CD4F05A508558A2CAB22E9">
    <w:name w:val="8F167A3100CD4F05A508558A2CAB22E9"/>
    <w:rsid w:val="00D4342D"/>
  </w:style>
  <w:style w:type="paragraph" w:customStyle="1" w:styleId="1D3696CECC8442A3BB0F972D80E18BC3">
    <w:name w:val="1D3696CECC8442A3BB0F972D80E18BC3"/>
    <w:rsid w:val="00D4342D"/>
  </w:style>
  <w:style w:type="paragraph" w:customStyle="1" w:styleId="A5FD60A686B84565B2594BE35C679436">
    <w:name w:val="A5FD60A686B84565B2594BE35C679436"/>
    <w:rsid w:val="00D4342D"/>
  </w:style>
  <w:style w:type="paragraph" w:customStyle="1" w:styleId="023C694BCD414A8CB31A950886F114B2">
    <w:name w:val="023C694BCD414A8CB31A950886F114B2"/>
    <w:rsid w:val="00D4342D"/>
  </w:style>
  <w:style w:type="paragraph" w:customStyle="1" w:styleId="71D48CCEB4BB46A885B0C78748D380F7">
    <w:name w:val="71D48CCEB4BB46A885B0C78748D380F7"/>
    <w:rsid w:val="00D4342D"/>
  </w:style>
  <w:style w:type="paragraph" w:customStyle="1" w:styleId="BAC4FB82A19F4CF0BD9C7804FBE246FA">
    <w:name w:val="BAC4FB82A19F4CF0BD9C7804FBE246FA"/>
    <w:rsid w:val="00D4342D"/>
  </w:style>
  <w:style w:type="paragraph" w:customStyle="1" w:styleId="B13A4BC8289841D594415BC737C43953">
    <w:name w:val="B13A4BC8289841D594415BC737C43953"/>
    <w:rsid w:val="00D4342D"/>
  </w:style>
  <w:style w:type="paragraph" w:customStyle="1" w:styleId="A8A421FD14AE4451A8CBABC5877D5672">
    <w:name w:val="A8A421FD14AE4451A8CBABC5877D5672"/>
    <w:rsid w:val="00D4342D"/>
  </w:style>
  <w:style w:type="paragraph" w:customStyle="1" w:styleId="B2B58F8868284167B1AA945819095C29">
    <w:name w:val="B2B58F8868284167B1AA945819095C29"/>
    <w:rsid w:val="00D4342D"/>
  </w:style>
  <w:style w:type="paragraph" w:customStyle="1" w:styleId="0975DEDA9641434A9CB9E42DF0ECCE80">
    <w:name w:val="0975DEDA9641434A9CB9E42DF0ECCE80"/>
    <w:rsid w:val="00D4342D"/>
  </w:style>
  <w:style w:type="paragraph" w:customStyle="1" w:styleId="A9B7DF2641534C48A82E24BB20A704E1">
    <w:name w:val="A9B7DF2641534C48A82E24BB20A704E1"/>
    <w:rsid w:val="00D4342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FBC-0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75287C"/>
      </a:accent1>
      <a:accent2>
        <a:srgbClr val="B46888"/>
      </a:accent2>
      <a:accent3>
        <a:srgbClr val="D61B5B"/>
      </a:accent3>
      <a:accent4>
        <a:srgbClr val="F5BAB9"/>
      </a:accent4>
      <a:accent5>
        <a:srgbClr val="E4D2C3"/>
      </a:accent5>
      <a:accent6>
        <a:srgbClr val="F47920"/>
      </a:accent6>
      <a:hlink>
        <a:srgbClr val="D61B5B"/>
      </a:hlink>
      <a:folHlink>
        <a:srgbClr val="B46888"/>
      </a:folHlink>
    </a:clrScheme>
    <a:fontScheme name="Custom 23">
      <a:majorFont>
        <a:latin typeface="Century Gothic"/>
        <a:ea typeface=""/>
        <a:cs typeface=""/>
      </a:majorFont>
      <a:minorFont>
        <a:latin typeface="Century Gothic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/>
  <Abstract/>
  <CompanyAddress> </CompanyAddress>
  <CompanyPhone>614-888-4321</CompanyPhone>
  <CompanyFax>www.dessertsglamour.com</CompanyFax>
  <CompanyEmail>glamourdessets@gmail.com</CompanyEmail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55F468E-A067-4A87-895F-78CFFA525DD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0FBB19A-317E-4DF6-9EFE-340E4A97F7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B7B7947-7474-4653-9583-1BFB18ABCE5D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lights business cards</Template>
  <TotalTime>0</TotalTime>
  <Pages>2</Pages>
  <Words>177</Words>
  <Characters>1013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:description>DESSERTS GLAMOUR</dc:description>
  <cp:lastModifiedBy/>
  <cp:revision>1</cp:revision>
  <dcterms:created xsi:type="dcterms:W3CDTF">2024-05-14T14:28:00Z</dcterms:created>
  <dcterms:modified xsi:type="dcterms:W3CDTF">2024-05-20T12:19:00Z</dcterms:modified>
  <cp:contentStatus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